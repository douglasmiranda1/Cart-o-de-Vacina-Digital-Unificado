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D07F" w14:textId="77777777" w:rsidR="00F81163" w:rsidRPr="0005767E" w:rsidRDefault="00F81163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INSERTHERE"/>
      <w:bookmarkStart w:id="1" w:name="_Toc392580464"/>
      <w:bookmarkStart w:id="2" w:name="_Toc393694957"/>
      <w:bookmarkStart w:id="3" w:name="_Toc423351405"/>
      <w:bookmarkStart w:id="4" w:name="_Toc423351597"/>
      <w:bookmarkStart w:id="5" w:name="_Toc423427241"/>
      <w:bookmarkStart w:id="6" w:name="_Toc426369252"/>
      <w:bookmarkStart w:id="7" w:name="_Toc427049158"/>
      <w:bookmarkStart w:id="8" w:name="_Toc427049194"/>
      <w:bookmarkStart w:id="9" w:name="_Toc427049290"/>
      <w:bookmarkStart w:id="10" w:name="_Toc435515193"/>
      <w:bookmarkStart w:id="11" w:name="_Toc435520791"/>
      <w:bookmarkEnd w:id="0"/>
    </w:p>
    <w:p w14:paraId="53F88036" w14:textId="77777777" w:rsidR="00F81163" w:rsidRDefault="00F81163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12" w:name="_Hlk68524248"/>
    </w:p>
    <w:p w14:paraId="7F5B7CFE" w14:textId="77777777" w:rsidR="00834C07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73D71342" w14:textId="77777777" w:rsidR="00834C07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1D0AB5E7" w14:textId="77777777" w:rsidR="00834C07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3EF11A30" w14:textId="77777777" w:rsidR="00834C07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428670EA" w14:textId="77777777" w:rsidR="00834C07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3AA693CE" w14:textId="77777777" w:rsidR="00834C07" w:rsidRPr="0005767E" w:rsidRDefault="00834C07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238114AA" w14:textId="77777777" w:rsidR="00F81163" w:rsidRPr="0005767E" w:rsidRDefault="00F81163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2A027488" w14:textId="77777777" w:rsidR="00F81163" w:rsidRPr="0005767E" w:rsidRDefault="00F81163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3B3D56C7" w14:textId="77777777" w:rsidR="00834C07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Descrição do Desenho do Software</w:t>
      </w:r>
    </w:p>
    <w:p w14:paraId="3B36F42C" w14:textId="77777777" w:rsidR="00F81163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  <w:lang w:val="en-US"/>
        </w:rPr>
        <w:t xml:space="preserve">CVDU – </w:t>
      </w:r>
      <w:r w:rsidRPr="00834C07">
        <w:rPr>
          <w:rFonts w:ascii="Arial" w:hAnsi="Arial"/>
          <w:b/>
          <w:noProof w:val="0"/>
          <w:sz w:val="38"/>
        </w:rPr>
        <w:t>Cartão</w:t>
      </w:r>
      <w:r>
        <w:rPr>
          <w:rFonts w:ascii="Arial" w:hAnsi="Arial"/>
          <w:b/>
          <w:noProof w:val="0"/>
          <w:sz w:val="38"/>
          <w:lang w:val="en-US"/>
        </w:rPr>
        <w:t xml:space="preserve"> de </w:t>
      </w:r>
      <w:r w:rsidRPr="00834C07">
        <w:rPr>
          <w:rFonts w:ascii="Arial" w:hAnsi="Arial"/>
          <w:b/>
          <w:noProof w:val="0"/>
          <w:sz w:val="38"/>
        </w:rPr>
        <w:t>Vacinas</w:t>
      </w:r>
      <w:r>
        <w:rPr>
          <w:rFonts w:ascii="Arial" w:hAnsi="Arial"/>
          <w:b/>
          <w:noProof w:val="0"/>
          <w:sz w:val="38"/>
          <w:lang w:val="en-US"/>
        </w:rPr>
        <w:t xml:space="preserve"> Digital </w:t>
      </w:r>
      <w:r w:rsidRPr="00834C07">
        <w:rPr>
          <w:rFonts w:ascii="Arial" w:hAnsi="Arial"/>
          <w:b/>
          <w:noProof w:val="0"/>
          <w:sz w:val="38"/>
        </w:rPr>
        <w:t>Unificado</w:t>
      </w:r>
    </w:p>
    <w:p w14:paraId="46421AB2" w14:textId="77777777" w:rsidR="00834C07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</w:p>
    <w:p w14:paraId="7106E8EA" w14:textId="77777777" w:rsidR="00834C07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</w:p>
    <w:p w14:paraId="31225970" w14:textId="77777777" w:rsidR="00834C07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  <w:lang w:val="en-US"/>
        </w:rPr>
      </w:pPr>
    </w:p>
    <w:p w14:paraId="0DCDDE0E" w14:textId="77777777" w:rsidR="00834C07" w:rsidRPr="00834C07" w:rsidRDefault="00834C07" w:rsidP="00834C07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  <w:lang w:val="en-US"/>
        </w:rPr>
      </w:pPr>
    </w:p>
    <w:p w14:paraId="2DCC73B0" w14:textId="37A752D1" w:rsidR="00F81163" w:rsidRPr="0005767E" w:rsidRDefault="00F81163">
      <w:pPr>
        <w:pStyle w:val="Corpodetexto"/>
        <w:jc w:val="center"/>
        <w:rPr>
          <w:b/>
        </w:rPr>
      </w:pPr>
      <w:r w:rsidRPr="0005767E">
        <w:rPr>
          <w:b/>
        </w:rPr>
        <w:t xml:space="preserve">Autores: </w:t>
      </w:r>
      <w:r w:rsidR="00834C07">
        <w:rPr>
          <w:b/>
        </w:rPr>
        <w:t xml:space="preserve">Brenda Paraguaçú Almeida, Douglas Miranda Souza, </w:t>
      </w:r>
      <w:r w:rsidR="00C03746">
        <w:rPr>
          <w:b/>
        </w:rPr>
        <w:t xml:space="preserve">Leonardo da Silva Barros, </w:t>
      </w:r>
      <w:r w:rsidR="00834C07">
        <w:rPr>
          <w:b/>
        </w:rPr>
        <w:t>Lucas Silva Santos, Luis Alberto de Jesus Santos</w:t>
      </w:r>
    </w:p>
    <w:p w14:paraId="177EEE0C" w14:textId="77777777" w:rsidR="00F81163" w:rsidRPr="0005767E" w:rsidRDefault="00F8116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14:paraId="7B7F044B" w14:textId="77777777" w:rsidR="00F81163" w:rsidRPr="0005767E" w:rsidRDefault="00F8116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14:paraId="52D4AB74" w14:textId="77777777" w:rsidR="00F81163" w:rsidRPr="0005767E" w:rsidRDefault="00F81163">
      <w:pPr>
        <w:pStyle w:val="Livre"/>
        <w:spacing w:before="600"/>
        <w:jc w:val="center"/>
        <w:rPr>
          <w:rFonts w:ascii="Arial" w:hAnsi="Arial"/>
          <w:b/>
          <w:noProof w:val="0"/>
          <w:sz w:val="22"/>
        </w:rPr>
      </w:pPr>
      <w:r w:rsidRPr="0005767E">
        <w:rPr>
          <w:rFonts w:ascii="Arial" w:hAnsi="Arial"/>
          <w:b/>
          <w:noProof w:val="0"/>
          <w:sz w:val="22"/>
        </w:rPr>
        <w:t>B</w:t>
      </w:r>
      <w:r w:rsidR="00834C07">
        <w:rPr>
          <w:rFonts w:ascii="Arial" w:hAnsi="Arial"/>
          <w:b/>
          <w:noProof w:val="0"/>
          <w:sz w:val="22"/>
        </w:rPr>
        <w:t>ahia</w:t>
      </w:r>
      <w:r w:rsidRPr="0005767E">
        <w:rPr>
          <w:rFonts w:ascii="Arial" w:hAnsi="Arial"/>
          <w:b/>
          <w:noProof w:val="0"/>
          <w:sz w:val="22"/>
        </w:rPr>
        <w:t xml:space="preserve"> - </w:t>
      </w:r>
      <w:r w:rsidR="00834C07">
        <w:rPr>
          <w:rFonts w:ascii="Arial" w:hAnsi="Arial"/>
          <w:b/>
          <w:noProof w:val="0"/>
          <w:sz w:val="22"/>
        </w:rPr>
        <w:t>BA</w:t>
      </w:r>
    </w:p>
    <w:p w14:paraId="43C264DF" w14:textId="40D1F34E" w:rsidR="00F81163" w:rsidRPr="0005767E" w:rsidRDefault="00C03746">
      <w:pPr>
        <w:pStyle w:val="Livre"/>
        <w:spacing w:before="600"/>
        <w:jc w:val="center"/>
        <w:rPr>
          <w:noProof w:val="0"/>
          <w:sz w:val="22"/>
        </w:rPr>
      </w:pPr>
      <w:r>
        <w:rPr>
          <w:rFonts w:ascii="Arial" w:hAnsi="Arial"/>
          <w:b/>
          <w:noProof w:val="0"/>
          <w:sz w:val="22"/>
        </w:rPr>
        <w:t>Junho</w:t>
      </w:r>
      <w:r w:rsidR="00F81163" w:rsidRPr="0005767E">
        <w:rPr>
          <w:rFonts w:ascii="Arial" w:hAnsi="Arial"/>
          <w:b/>
          <w:noProof w:val="0"/>
          <w:sz w:val="22"/>
        </w:rPr>
        <w:t xml:space="preserve"> de 20</w:t>
      </w:r>
      <w:r w:rsidR="00834C07">
        <w:rPr>
          <w:rFonts w:ascii="Arial" w:hAnsi="Arial"/>
          <w:b/>
          <w:noProof w:val="0"/>
          <w:sz w:val="22"/>
        </w:rPr>
        <w:t>2</w:t>
      </w:r>
      <w:r w:rsidR="00F81163" w:rsidRPr="0005767E">
        <w:rPr>
          <w:rFonts w:ascii="Arial" w:hAnsi="Arial"/>
          <w:b/>
          <w:noProof w:val="0"/>
          <w:sz w:val="22"/>
        </w:rPr>
        <w:t>1</w:t>
      </w:r>
    </w:p>
    <w:bookmarkEnd w:id="12"/>
    <w:p w14:paraId="13A48FCA" w14:textId="77777777" w:rsidR="00F81163" w:rsidRPr="0005767E" w:rsidRDefault="00F81163">
      <w:pPr>
        <w:pStyle w:val="sumrio"/>
        <w:jc w:val="center"/>
      </w:pPr>
      <w:r w:rsidRPr="0005767E">
        <w:br w:type="page"/>
      </w:r>
      <w:bookmarkStart w:id="13" w:name="_Toc390600631"/>
      <w:bookmarkStart w:id="14" w:name="_Toc453659343"/>
      <w:bookmarkStart w:id="15" w:name="_Toc4241384"/>
      <w:bookmarkStart w:id="16" w:name="_Toc73567056"/>
      <w:r w:rsidRPr="0005767E">
        <w:lastRenderedPageBreak/>
        <w:t>Aprovação</w:t>
      </w:r>
      <w:bookmarkEnd w:id="13"/>
      <w:bookmarkEnd w:id="14"/>
      <w:bookmarkEnd w:id="15"/>
      <w:bookmarkEnd w:id="16"/>
    </w:p>
    <w:p w14:paraId="2B2CE484" w14:textId="77777777" w:rsidR="00F81163" w:rsidRPr="0005767E" w:rsidRDefault="00F81163">
      <w:pPr>
        <w:pStyle w:val="Corpodetexto"/>
      </w:pPr>
      <w:r w:rsidRPr="0005767E">
        <w:t xml:space="preserve">Aprovamos a Descrição do Desenho Versão revisada 1 do projeto </w:t>
      </w:r>
      <w:r w:rsidR="00A730EE">
        <w:rPr>
          <w:b/>
        </w:rPr>
        <w:t>CVDU – Cartão de Vacinas Digital Unificado.</w:t>
      </w:r>
    </w:p>
    <w:p w14:paraId="74477544" w14:textId="77777777" w:rsidR="00F81163" w:rsidRPr="0005767E" w:rsidRDefault="00F81163">
      <w:pPr>
        <w:pStyle w:val="Corpodetexto"/>
      </w:pPr>
    </w:p>
    <w:tbl>
      <w:tblPr>
        <w:tblW w:w="9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1080"/>
        <w:gridCol w:w="4680"/>
      </w:tblGrid>
      <w:tr w:rsidR="00A730EE" w:rsidRPr="0005767E" w14:paraId="35D38C9C" w14:textId="77777777" w:rsidTr="001914BA">
        <w:trPr>
          <w:cantSplit/>
          <w:trHeight w:val="400"/>
        </w:trPr>
        <w:tc>
          <w:tcPr>
            <w:tcW w:w="3670" w:type="dxa"/>
            <w:vMerge w:val="restart"/>
          </w:tcPr>
          <w:p w14:paraId="746A9F52" w14:textId="7C358594" w:rsidR="00A730EE" w:rsidRPr="0005767E" w:rsidRDefault="00A730EE">
            <w:pPr>
              <w:pStyle w:val="Corpodetexto"/>
              <w:spacing w:before="240"/>
            </w:pPr>
            <w:r>
              <w:t xml:space="preserve">Brenda </w:t>
            </w:r>
            <w:proofErr w:type="spellStart"/>
            <w:r>
              <w:t>Paraguaçú</w:t>
            </w:r>
            <w:proofErr w:type="spellEnd"/>
            <w:r>
              <w:t xml:space="preserve"> </w:t>
            </w:r>
            <w:r w:rsidR="00FA73B1">
              <w:t>Almeida</w:t>
            </w:r>
          </w:p>
        </w:tc>
        <w:tc>
          <w:tcPr>
            <w:tcW w:w="1080" w:type="dxa"/>
            <w:vMerge w:val="restart"/>
          </w:tcPr>
          <w:p w14:paraId="396F031A" w14:textId="582F1291" w:rsidR="00A730EE" w:rsidRPr="0005767E" w:rsidRDefault="00A730EE">
            <w:pPr>
              <w:pStyle w:val="Corpodetexto"/>
              <w:spacing w:before="240"/>
            </w:pPr>
            <w:r>
              <w:t>0</w:t>
            </w:r>
            <w:r w:rsidR="00C03746">
              <w:t>2</w:t>
            </w:r>
            <w:r w:rsidRPr="0005767E">
              <w:t>/0</w:t>
            </w:r>
            <w:r w:rsidR="00C03746">
              <w:t>6</w:t>
            </w:r>
            <w:r w:rsidRPr="0005767E">
              <w:t>/</w:t>
            </w:r>
            <w:r>
              <w:t>21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2D6CF17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027B7BFA" w14:textId="77777777" w:rsidTr="001914BA">
        <w:trPr>
          <w:cantSplit/>
          <w:trHeight w:val="400"/>
        </w:trPr>
        <w:tc>
          <w:tcPr>
            <w:tcW w:w="3670" w:type="dxa"/>
            <w:vMerge/>
          </w:tcPr>
          <w:p w14:paraId="0FC5FBD7" w14:textId="77777777" w:rsidR="00A730EE" w:rsidRPr="0005767E" w:rsidRDefault="00A730EE">
            <w:pPr>
              <w:pStyle w:val="Corpodetexto"/>
            </w:pPr>
          </w:p>
        </w:tc>
        <w:tc>
          <w:tcPr>
            <w:tcW w:w="1080" w:type="dxa"/>
            <w:vMerge/>
          </w:tcPr>
          <w:p w14:paraId="395B1F4D" w14:textId="77777777" w:rsidR="00A730EE" w:rsidRPr="0005767E" w:rsidRDefault="00A730EE">
            <w:pPr>
              <w:pStyle w:val="Corpodetexto"/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77CCAFA6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244872D3" w14:textId="77777777" w:rsidTr="00C03746">
        <w:trPr>
          <w:cantSplit/>
          <w:trHeight w:val="400"/>
        </w:trPr>
        <w:tc>
          <w:tcPr>
            <w:tcW w:w="3670" w:type="dxa"/>
            <w:vMerge w:val="restart"/>
          </w:tcPr>
          <w:p w14:paraId="564FE549" w14:textId="6F98B798" w:rsidR="00A730EE" w:rsidRPr="0005767E" w:rsidRDefault="00A730EE">
            <w:pPr>
              <w:pStyle w:val="Corpodetexto"/>
              <w:spacing w:before="240"/>
            </w:pPr>
            <w:r>
              <w:t>Douglas Miranda</w:t>
            </w:r>
            <w:r w:rsidR="00FA73B1">
              <w:t xml:space="preserve"> Souza</w:t>
            </w:r>
          </w:p>
        </w:tc>
        <w:tc>
          <w:tcPr>
            <w:tcW w:w="1080" w:type="dxa"/>
            <w:vMerge w:val="restart"/>
          </w:tcPr>
          <w:p w14:paraId="521BF597" w14:textId="333DE4CA" w:rsidR="00A730EE" w:rsidRPr="0005767E" w:rsidRDefault="00A730EE">
            <w:pPr>
              <w:pStyle w:val="Corpodetexto"/>
              <w:spacing w:before="240"/>
            </w:pPr>
            <w:r>
              <w:t>0</w:t>
            </w:r>
            <w:r w:rsidR="00C03746">
              <w:t>2</w:t>
            </w:r>
            <w:r w:rsidRPr="0005767E">
              <w:t>/0</w:t>
            </w:r>
            <w:r w:rsidR="00C03746">
              <w:t>6</w:t>
            </w:r>
            <w:r w:rsidRPr="0005767E">
              <w:t>/</w:t>
            </w:r>
            <w:r>
              <w:t>21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5A98B0F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20F9C49E" w14:textId="77777777" w:rsidTr="001914BA">
        <w:trPr>
          <w:cantSplit/>
          <w:trHeight w:val="400"/>
        </w:trPr>
        <w:tc>
          <w:tcPr>
            <w:tcW w:w="3670" w:type="dxa"/>
            <w:vMerge/>
          </w:tcPr>
          <w:p w14:paraId="0A69E139" w14:textId="77777777" w:rsidR="00A730EE" w:rsidRPr="0005767E" w:rsidRDefault="00A730EE">
            <w:pPr>
              <w:pStyle w:val="Corpodetexto"/>
            </w:pPr>
          </w:p>
        </w:tc>
        <w:tc>
          <w:tcPr>
            <w:tcW w:w="1080" w:type="dxa"/>
            <w:vMerge/>
          </w:tcPr>
          <w:p w14:paraId="1AF1EFA5" w14:textId="77777777" w:rsidR="00A730EE" w:rsidRPr="0005767E" w:rsidRDefault="00A730EE">
            <w:pPr>
              <w:pStyle w:val="Corpodetexto"/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4E835FA9" w14:textId="77777777" w:rsidR="00A730EE" w:rsidRPr="0005767E" w:rsidRDefault="00A730EE">
            <w:pPr>
              <w:pStyle w:val="Corpodetexto"/>
            </w:pPr>
          </w:p>
        </w:tc>
      </w:tr>
      <w:tr w:rsidR="00C03746" w:rsidRPr="0005767E" w14:paraId="04AA2AEC" w14:textId="77777777" w:rsidTr="00FA73B1">
        <w:trPr>
          <w:cantSplit/>
          <w:trHeight w:val="400"/>
        </w:trPr>
        <w:tc>
          <w:tcPr>
            <w:tcW w:w="3670" w:type="dxa"/>
            <w:vMerge w:val="restart"/>
            <w:vAlign w:val="center"/>
          </w:tcPr>
          <w:p w14:paraId="16751E0C" w14:textId="3F933869" w:rsidR="00C03746" w:rsidRPr="0005767E" w:rsidRDefault="00C03746" w:rsidP="00FA73B1">
            <w:pPr>
              <w:pStyle w:val="Corpodetexto"/>
              <w:jc w:val="left"/>
            </w:pPr>
            <w:r>
              <w:t>Leonardo da Silva Barros</w:t>
            </w:r>
          </w:p>
        </w:tc>
        <w:tc>
          <w:tcPr>
            <w:tcW w:w="1080" w:type="dxa"/>
            <w:vMerge w:val="restart"/>
            <w:vAlign w:val="center"/>
          </w:tcPr>
          <w:p w14:paraId="260E701A" w14:textId="0E0F7860" w:rsidR="00C03746" w:rsidRPr="0005767E" w:rsidRDefault="00C03746" w:rsidP="00FA73B1">
            <w:pPr>
              <w:pStyle w:val="Corpodetexto"/>
              <w:jc w:val="left"/>
            </w:pPr>
            <w:r>
              <w:t>02/06/21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2EF62B3" w14:textId="77777777" w:rsidR="00C03746" w:rsidRPr="0005767E" w:rsidRDefault="00C03746">
            <w:pPr>
              <w:pStyle w:val="Corpodetexto"/>
            </w:pPr>
          </w:p>
        </w:tc>
      </w:tr>
      <w:tr w:rsidR="00C03746" w:rsidRPr="0005767E" w14:paraId="6441AF4E" w14:textId="77777777" w:rsidTr="00C03746">
        <w:trPr>
          <w:cantSplit/>
          <w:trHeight w:val="400"/>
        </w:trPr>
        <w:tc>
          <w:tcPr>
            <w:tcW w:w="3670" w:type="dxa"/>
            <w:vMerge/>
          </w:tcPr>
          <w:p w14:paraId="0F3D5490" w14:textId="77777777" w:rsidR="00C03746" w:rsidRPr="0005767E" w:rsidRDefault="00C03746">
            <w:pPr>
              <w:pStyle w:val="Corpodetexto"/>
            </w:pPr>
          </w:p>
        </w:tc>
        <w:tc>
          <w:tcPr>
            <w:tcW w:w="1080" w:type="dxa"/>
            <w:vMerge/>
          </w:tcPr>
          <w:p w14:paraId="3EE1CDF6" w14:textId="77777777" w:rsidR="00C03746" w:rsidRPr="0005767E" w:rsidRDefault="00C03746">
            <w:pPr>
              <w:pStyle w:val="Corpodetexto"/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77A7324D" w14:textId="77777777" w:rsidR="00C03746" w:rsidRPr="0005767E" w:rsidRDefault="00C03746">
            <w:pPr>
              <w:pStyle w:val="Corpodetexto"/>
            </w:pPr>
          </w:p>
        </w:tc>
      </w:tr>
      <w:tr w:rsidR="00A730EE" w:rsidRPr="0005767E" w14:paraId="527A280C" w14:textId="77777777" w:rsidTr="001914BA">
        <w:trPr>
          <w:cantSplit/>
          <w:trHeight w:val="400"/>
        </w:trPr>
        <w:tc>
          <w:tcPr>
            <w:tcW w:w="3670" w:type="dxa"/>
            <w:vMerge w:val="restart"/>
          </w:tcPr>
          <w:p w14:paraId="28F89C4B" w14:textId="6D29D105" w:rsidR="00A730EE" w:rsidRPr="0005767E" w:rsidRDefault="00A730EE">
            <w:pPr>
              <w:pStyle w:val="Corpodetexto"/>
              <w:spacing w:before="240"/>
            </w:pPr>
            <w:r>
              <w:t>Lucas Silva</w:t>
            </w:r>
            <w:r w:rsidR="00FA73B1">
              <w:t xml:space="preserve"> Santos</w:t>
            </w:r>
          </w:p>
        </w:tc>
        <w:tc>
          <w:tcPr>
            <w:tcW w:w="1080" w:type="dxa"/>
            <w:vMerge w:val="restart"/>
          </w:tcPr>
          <w:p w14:paraId="6490BA3E" w14:textId="75947100" w:rsidR="00A730EE" w:rsidRPr="0005767E" w:rsidRDefault="00A730EE">
            <w:pPr>
              <w:pStyle w:val="Corpodetexto"/>
              <w:spacing w:before="240"/>
            </w:pPr>
            <w:r>
              <w:t>0</w:t>
            </w:r>
            <w:r w:rsidR="00C03746">
              <w:t>2</w:t>
            </w:r>
            <w:r w:rsidRPr="0005767E">
              <w:t>/0</w:t>
            </w:r>
            <w:r w:rsidR="00C03746">
              <w:t>6</w:t>
            </w:r>
            <w:r w:rsidRPr="0005767E">
              <w:t>/</w:t>
            </w:r>
            <w:r>
              <w:t>21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F45C3ED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4355632B" w14:textId="77777777" w:rsidTr="001914BA">
        <w:trPr>
          <w:cantSplit/>
          <w:trHeight w:val="400"/>
        </w:trPr>
        <w:tc>
          <w:tcPr>
            <w:tcW w:w="3670" w:type="dxa"/>
            <w:vMerge/>
          </w:tcPr>
          <w:p w14:paraId="335F431B" w14:textId="77777777" w:rsidR="00A730EE" w:rsidRPr="0005767E" w:rsidRDefault="00A730EE">
            <w:pPr>
              <w:pStyle w:val="Corpodetexto"/>
            </w:pPr>
          </w:p>
        </w:tc>
        <w:tc>
          <w:tcPr>
            <w:tcW w:w="1080" w:type="dxa"/>
            <w:vMerge/>
          </w:tcPr>
          <w:p w14:paraId="689E281D" w14:textId="77777777" w:rsidR="00A730EE" w:rsidRPr="0005767E" w:rsidRDefault="00A730EE">
            <w:pPr>
              <w:pStyle w:val="Corpodetexto"/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1675E16A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02962A24" w14:textId="77777777" w:rsidTr="001914BA">
        <w:trPr>
          <w:cantSplit/>
          <w:trHeight w:val="400"/>
        </w:trPr>
        <w:tc>
          <w:tcPr>
            <w:tcW w:w="3670" w:type="dxa"/>
            <w:vMerge w:val="restart"/>
          </w:tcPr>
          <w:p w14:paraId="3DCA4349" w14:textId="67BE3805" w:rsidR="00A730EE" w:rsidRPr="0005767E" w:rsidRDefault="00A730EE">
            <w:pPr>
              <w:pStyle w:val="Corpodetexto"/>
              <w:spacing w:before="240"/>
            </w:pPr>
            <w:r>
              <w:t>Luis Alberto de Jesus</w:t>
            </w:r>
            <w:r w:rsidR="00FA73B1">
              <w:t xml:space="preserve"> Santos</w:t>
            </w:r>
          </w:p>
        </w:tc>
        <w:tc>
          <w:tcPr>
            <w:tcW w:w="1080" w:type="dxa"/>
            <w:vMerge w:val="restart"/>
          </w:tcPr>
          <w:p w14:paraId="1384191F" w14:textId="51563679" w:rsidR="00A730EE" w:rsidRPr="0005767E" w:rsidRDefault="00A730EE">
            <w:pPr>
              <w:pStyle w:val="Corpodetexto"/>
              <w:spacing w:before="240"/>
            </w:pPr>
            <w:r>
              <w:t>0</w:t>
            </w:r>
            <w:r w:rsidR="00C03746">
              <w:t>2</w:t>
            </w:r>
            <w:r w:rsidRPr="0005767E">
              <w:t>/0</w:t>
            </w:r>
            <w:r w:rsidR="00C03746">
              <w:t>6</w:t>
            </w:r>
            <w:r w:rsidRPr="0005767E">
              <w:t>/</w:t>
            </w:r>
            <w:r>
              <w:t>21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DC46652" w14:textId="77777777" w:rsidR="00A730EE" w:rsidRPr="0005767E" w:rsidRDefault="00A730EE">
            <w:pPr>
              <w:pStyle w:val="Corpodetexto"/>
            </w:pPr>
          </w:p>
        </w:tc>
      </w:tr>
      <w:tr w:rsidR="00A730EE" w:rsidRPr="0005767E" w14:paraId="3428F18A" w14:textId="77777777" w:rsidTr="001914BA">
        <w:trPr>
          <w:cantSplit/>
          <w:trHeight w:val="400"/>
        </w:trPr>
        <w:tc>
          <w:tcPr>
            <w:tcW w:w="3670" w:type="dxa"/>
            <w:vMerge/>
          </w:tcPr>
          <w:p w14:paraId="55DB4C17" w14:textId="77777777" w:rsidR="00A730EE" w:rsidRPr="0005767E" w:rsidRDefault="00A730EE">
            <w:pPr>
              <w:pStyle w:val="Corpodetexto"/>
            </w:pPr>
          </w:p>
        </w:tc>
        <w:tc>
          <w:tcPr>
            <w:tcW w:w="1080" w:type="dxa"/>
            <w:vMerge/>
          </w:tcPr>
          <w:p w14:paraId="59030438" w14:textId="77777777" w:rsidR="00A730EE" w:rsidRPr="0005767E" w:rsidRDefault="00A730EE">
            <w:pPr>
              <w:pStyle w:val="Corpodetexto"/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63C5BE78" w14:textId="77777777" w:rsidR="00A730EE" w:rsidRPr="0005767E" w:rsidRDefault="00A730EE">
            <w:pPr>
              <w:pStyle w:val="Corpodetexto"/>
            </w:pPr>
          </w:p>
        </w:tc>
      </w:tr>
    </w:tbl>
    <w:p w14:paraId="21C6FCD9" w14:textId="77777777" w:rsidR="00F81163" w:rsidRPr="0005767E" w:rsidRDefault="00F81163">
      <w:pPr>
        <w:pStyle w:val="Corpodetexto"/>
      </w:pPr>
    </w:p>
    <w:p w14:paraId="69DECFC5" w14:textId="77777777" w:rsidR="00F81163" w:rsidRPr="0005767E" w:rsidRDefault="00F81163">
      <w:pPr>
        <w:pStyle w:val="sumrio"/>
        <w:pageBreakBefore/>
        <w:tabs>
          <w:tab w:val="clear" w:pos="648"/>
        </w:tabs>
        <w:spacing w:before="320" w:after="320"/>
        <w:ind w:left="290" w:firstLine="0"/>
        <w:jc w:val="center"/>
      </w:pPr>
      <w:bookmarkStart w:id="17" w:name="_Toc427049360"/>
      <w:bookmarkStart w:id="18" w:name="_Toc4241385"/>
      <w:bookmarkStart w:id="19" w:name="_Toc435526526"/>
      <w:bookmarkStart w:id="20" w:name="_Toc423429161"/>
      <w:bookmarkStart w:id="21" w:name="_Toc423429355"/>
      <w:bookmarkStart w:id="22" w:name="_Toc423432414"/>
      <w:bookmarkStart w:id="23" w:name="_Toc424638325"/>
      <w:bookmarkStart w:id="24" w:name="_Toc427048569"/>
      <w:bookmarkStart w:id="25" w:name="_Toc7356705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05767E">
        <w:lastRenderedPageBreak/>
        <w:t>Versões revisadas anteriores</w:t>
      </w:r>
      <w:bookmarkEnd w:id="17"/>
      <w:bookmarkEnd w:id="18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F81163" w:rsidRPr="0005767E" w14:paraId="3FAF13A7" w14:textId="77777777">
        <w:trPr>
          <w:cantSplit/>
        </w:trPr>
        <w:tc>
          <w:tcPr>
            <w:tcW w:w="2055" w:type="dxa"/>
          </w:tcPr>
          <w:p w14:paraId="23D5A896" w14:textId="77777777" w:rsidR="00F81163" w:rsidRPr="0005767E" w:rsidRDefault="00F81163">
            <w:pPr>
              <w:pStyle w:val="Corpodetexto"/>
              <w:jc w:val="center"/>
              <w:rPr>
                <w:b/>
              </w:rPr>
            </w:pPr>
            <w:r w:rsidRPr="0005767E">
              <w:rPr>
                <w:b/>
              </w:rPr>
              <w:t>Revisão</w:t>
            </w:r>
          </w:p>
        </w:tc>
        <w:tc>
          <w:tcPr>
            <w:tcW w:w="5812" w:type="dxa"/>
          </w:tcPr>
          <w:p w14:paraId="56B14B2C" w14:textId="77777777" w:rsidR="00F81163" w:rsidRPr="0005767E" w:rsidRDefault="00F81163">
            <w:pPr>
              <w:pStyle w:val="Corpodetexto"/>
              <w:jc w:val="center"/>
              <w:rPr>
                <w:b/>
              </w:rPr>
            </w:pPr>
            <w:r w:rsidRPr="0005767E">
              <w:rPr>
                <w:b/>
              </w:rPr>
              <w:t>Comentário</w:t>
            </w:r>
          </w:p>
        </w:tc>
        <w:tc>
          <w:tcPr>
            <w:tcW w:w="1345" w:type="dxa"/>
          </w:tcPr>
          <w:p w14:paraId="6A9DB82A" w14:textId="77777777" w:rsidR="00F81163" w:rsidRPr="0005767E" w:rsidRDefault="00F81163">
            <w:pPr>
              <w:pStyle w:val="Corpodetexto"/>
              <w:jc w:val="center"/>
              <w:rPr>
                <w:b/>
              </w:rPr>
            </w:pPr>
            <w:r w:rsidRPr="0005767E">
              <w:rPr>
                <w:b/>
              </w:rPr>
              <w:t>Data</w:t>
            </w:r>
          </w:p>
        </w:tc>
      </w:tr>
      <w:tr w:rsidR="00F81163" w:rsidRPr="0005767E" w14:paraId="58C3392D" w14:textId="77777777">
        <w:trPr>
          <w:cantSplit/>
        </w:trPr>
        <w:tc>
          <w:tcPr>
            <w:tcW w:w="2055" w:type="dxa"/>
          </w:tcPr>
          <w:p w14:paraId="3A91B2D4" w14:textId="77777777" w:rsidR="00F81163" w:rsidRPr="0005767E" w:rsidRDefault="00F81163">
            <w:pPr>
              <w:pStyle w:val="Corpodetexto"/>
            </w:pPr>
          </w:p>
        </w:tc>
        <w:tc>
          <w:tcPr>
            <w:tcW w:w="5812" w:type="dxa"/>
          </w:tcPr>
          <w:p w14:paraId="02863B99" w14:textId="77777777" w:rsidR="00F81163" w:rsidRPr="0005767E" w:rsidRDefault="00F81163">
            <w:pPr>
              <w:pStyle w:val="Corpodetexto"/>
            </w:pPr>
            <w:r w:rsidRPr="0005767E">
              <w:t xml:space="preserve">Descrição do Desenho provisória (AR) do </w:t>
            </w:r>
            <w:r w:rsidR="00A730EE">
              <w:t>CVDU</w:t>
            </w:r>
          </w:p>
        </w:tc>
        <w:tc>
          <w:tcPr>
            <w:tcW w:w="1345" w:type="dxa"/>
          </w:tcPr>
          <w:p w14:paraId="72A9021E" w14:textId="6FB5E62A" w:rsidR="00F81163" w:rsidRPr="0005767E" w:rsidRDefault="00A730EE">
            <w:pPr>
              <w:pStyle w:val="Corpodetexto"/>
              <w:jc w:val="center"/>
            </w:pPr>
            <w:r>
              <w:t>0</w:t>
            </w:r>
            <w:r w:rsidR="00FA73B1">
              <w:t>2</w:t>
            </w:r>
            <w:r w:rsidRPr="0005767E">
              <w:t>/0</w:t>
            </w:r>
            <w:r w:rsidR="00FA73B1">
              <w:t>6</w:t>
            </w:r>
            <w:r w:rsidRPr="0005767E">
              <w:t>/</w:t>
            </w:r>
            <w:r>
              <w:t>21</w:t>
            </w:r>
          </w:p>
        </w:tc>
      </w:tr>
    </w:tbl>
    <w:p w14:paraId="54756311" w14:textId="77777777" w:rsidR="00F81163" w:rsidRPr="0005767E" w:rsidRDefault="00F81163">
      <w:pPr>
        <w:pStyle w:val="Ttulo1"/>
        <w:numPr>
          <w:ilvl w:val="0"/>
          <w:numId w:val="0"/>
        </w:numPr>
        <w:ind w:left="288"/>
      </w:pPr>
      <w:bookmarkStart w:id="26" w:name="_Toc4241386"/>
      <w:bookmarkStart w:id="27" w:name="_Toc73567058"/>
      <w:r w:rsidRPr="0005767E">
        <w:lastRenderedPageBreak/>
        <w:t>Descrição do Desenho do Software</w:t>
      </w:r>
      <w:bookmarkEnd w:id="19"/>
      <w:r w:rsidRPr="0005767E">
        <w:br/>
      </w:r>
      <w:bookmarkEnd w:id="20"/>
      <w:bookmarkEnd w:id="21"/>
      <w:bookmarkEnd w:id="22"/>
      <w:bookmarkEnd w:id="23"/>
      <w:bookmarkEnd w:id="24"/>
      <w:bookmarkEnd w:id="26"/>
      <w:r w:rsidR="00A730EE">
        <w:t>CVDU – Cartão de Vacinas Digital Unificado</w:t>
      </w:r>
      <w:bookmarkEnd w:id="27"/>
    </w:p>
    <w:p w14:paraId="36665659" w14:textId="77777777" w:rsidR="00F81163" w:rsidRPr="0005767E" w:rsidRDefault="00F81163">
      <w:pPr>
        <w:pStyle w:val="Corpodetexto"/>
        <w:jc w:val="center"/>
        <w:rPr>
          <w:rFonts w:ascii="Arial" w:hAnsi="Arial" w:cs="Arial"/>
          <w:b/>
          <w:bCs/>
          <w:i/>
          <w:iCs/>
          <w:sz w:val="28"/>
        </w:rPr>
      </w:pPr>
      <w:r w:rsidRPr="0005767E">
        <w:rPr>
          <w:rFonts w:ascii="Arial" w:hAnsi="Arial" w:cs="Arial"/>
          <w:b/>
          <w:bCs/>
          <w:i/>
          <w:iCs/>
          <w:sz w:val="28"/>
        </w:rPr>
        <w:t>Sumário</w:t>
      </w:r>
    </w:p>
    <w:p w14:paraId="0F0B5FA3" w14:textId="77777777" w:rsidR="00F81163" w:rsidRPr="0005767E" w:rsidRDefault="00F81163">
      <w:pPr>
        <w:rPr>
          <w:lang w:val="pt-BR"/>
        </w:rPr>
      </w:pPr>
    </w:p>
    <w:p w14:paraId="4EA663B0" w14:textId="0A80496E" w:rsidR="00253DA8" w:rsidRPr="008942C3" w:rsidRDefault="00F81163">
      <w:pPr>
        <w:pStyle w:val="Sumrio1"/>
        <w:tabs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r w:rsidRPr="009379FD">
        <w:rPr>
          <w:rFonts w:ascii="Arial" w:hAnsi="Arial" w:cs="Arial"/>
          <w:sz w:val="22"/>
          <w:szCs w:val="22"/>
        </w:rPr>
        <w:fldChar w:fldCharType="begin"/>
      </w:r>
      <w:r w:rsidRPr="009379FD">
        <w:rPr>
          <w:rFonts w:ascii="Arial" w:hAnsi="Arial" w:cs="Arial"/>
          <w:sz w:val="22"/>
          <w:szCs w:val="22"/>
        </w:rPr>
        <w:instrText xml:space="preserve"> TOC \o "1-4" \h \z </w:instrText>
      </w:r>
      <w:r w:rsidRPr="009379FD">
        <w:rPr>
          <w:rFonts w:ascii="Arial" w:hAnsi="Arial" w:cs="Arial"/>
          <w:sz w:val="22"/>
          <w:szCs w:val="22"/>
        </w:rPr>
        <w:fldChar w:fldCharType="separate"/>
      </w:r>
      <w:hyperlink w:anchor="_Toc73567056" w:history="1">
        <w:r w:rsidR="00253DA8" w:rsidRPr="008942C3">
          <w:rPr>
            <w:rStyle w:val="Hyperlink"/>
            <w:rFonts w:ascii="Arial" w:hAnsi="Arial" w:cs="Arial"/>
            <w:noProof/>
            <w:sz w:val="24"/>
            <w:szCs w:val="24"/>
          </w:rPr>
          <w:t>Aprovação</w:t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_Toc73567056 \h </w:instrText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53DA8"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4B3C64" w14:textId="4D2C4176" w:rsidR="00253DA8" w:rsidRPr="008942C3" w:rsidRDefault="00253DA8">
      <w:pPr>
        <w:pStyle w:val="Sumrio1"/>
        <w:tabs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57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Versões revisadas anteriores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_Toc73567057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1589FEB" w14:textId="42C084AE" w:rsidR="00253DA8" w:rsidRPr="008942C3" w:rsidRDefault="00253DA8">
      <w:pPr>
        <w:pStyle w:val="Sumrio1"/>
        <w:tabs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58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Descrição do Desenho do Software CVDU – Cartão de Vacinas Digital Unificado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_Toc73567058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FBE12B" w14:textId="479A6EC5" w:rsidR="00253DA8" w:rsidRPr="008942C3" w:rsidRDefault="00253DA8">
      <w:pPr>
        <w:pStyle w:val="Sumrio2"/>
        <w:tabs>
          <w:tab w:val="left" w:pos="60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59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_Toc73567059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FA36EA" w14:textId="1413A5CC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0" w:history="1"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1.1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Objetivos deste documento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_Toc73567060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19986F" w14:textId="467C1CF9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1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Escopo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_Toc73567061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F9A3AE" w14:textId="4AD97136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2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1.2.1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Nome do sistema e de seus componentes principais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_Toc73567062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091D63" w14:textId="2B334E55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3" w:history="1"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1.2.2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Missão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_Toc73567063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903E8" w14:textId="38C7D7DE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4" w:history="1"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1.2.3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napToGrid w:val="0"/>
            <w:sz w:val="24"/>
            <w:szCs w:val="24"/>
          </w:rPr>
          <w:t>Limites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_Toc73567064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D7A3D0" w14:textId="5AC38469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5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1.2.4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Benefícios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_Toc73567065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B435CE" w14:textId="4A365F64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6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1.3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Materiais de referência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_Toc73567066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811878" w14:textId="616B4569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7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1.4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Definições e siglas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_Toc73567067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0949E5F" w14:textId="5E9D4F0B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8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1.5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Visão geral deste documento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_Toc73567068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8C4FD7" w14:textId="7579FDE4" w:rsidR="00253DA8" w:rsidRPr="008942C3" w:rsidRDefault="00253DA8">
      <w:pPr>
        <w:pStyle w:val="Sumrio2"/>
        <w:tabs>
          <w:tab w:val="left" w:pos="60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69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Desenho externo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_Toc73567069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1DFE731" w14:textId="0BB30231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0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Aspectos gerais de processo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_Toc73567070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5B4F9F4" w14:textId="3FDFF3C9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1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2.1.1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Caracterização dos usuários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_Toc73567071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AE5AD22" w14:textId="252728F9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2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Aspectos gerais do produto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_Toc73567072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2FB142" w14:textId="5AB72093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3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Estrutura dinâmica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_Toc73567073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AFF93C" w14:textId="70EBF50E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4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Funções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_Toc73567074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1F957F4" w14:textId="52D93860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5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2.2.3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Tratamento dos erros do usuário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_Toc73567075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AFE75B" w14:textId="3124EA4D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6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2.2.4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Tratamento da ajuda ao usuário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_Toc73567076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4B8557" w14:textId="7D133E44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7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2.2.5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Convenções gerais utilizadas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_Toc73567077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4476168" w14:textId="10699F57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8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2.3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Componentes das interfaces do usuário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_Toc73567078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1707D91" w14:textId="43AE9877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79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2.3.1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Interface de usuário Tela Principal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_Toc73567079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8DF2A7" w14:textId="753A522F" w:rsidR="00253DA8" w:rsidRPr="008942C3" w:rsidRDefault="00253DA8">
      <w:pPr>
        <w:pStyle w:val="Sumrio2"/>
        <w:tabs>
          <w:tab w:val="left" w:pos="60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0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3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Desenho interno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_Toc73567080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A2B561" w14:textId="2F399A70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1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3.1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Estratégias de arquitetura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_Toc73567081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15135E" w14:textId="5C7AE99A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2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3.2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Diagramas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_Toc73567082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94E1C6" w14:textId="7E61D563" w:rsidR="00253DA8" w:rsidRPr="008942C3" w:rsidRDefault="00253DA8">
      <w:pPr>
        <w:pStyle w:val="Sumrio2"/>
        <w:tabs>
          <w:tab w:val="left" w:pos="60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3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4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Plano das liberações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_Toc73567083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9A666F5" w14:textId="73A3D9C8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4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Lista das liberações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_Toc73567084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C8B2ED" w14:textId="0420E67F" w:rsidR="00253DA8" w:rsidRPr="008942C3" w:rsidRDefault="00253DA8">
      <w:pPr>
        <w:pStyle w:val="Sumrio3"/>
        <w:tabs>
          <w:tab w:val="left" w:pos="96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5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Especificações da liberação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_Toc73567085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184F37C" w14:textId="4FC1BEAB" w:rsidR="00253DA8" w:rsidRPr="008942C3" w:rsidRDefault="00253DA8">
      <w:pPr>
        <w:pStyle w:val="Sumrio4"/>
        <w:tabs>
          <w:tab w:val="left" w:pos="1440"/>
          <w:tab w:val="right" w:leader="dot" w:pos="8630"/>
        </w:tabs>
        <w:rPr>
          <w:rFonts w:ascii="Arial" w:eastAsiaTheme="minorEastAsia" w:hAnsi="Arial" w:cs="Arial"/>
          <w:noProof/>
          <w:sz w:val="28"/>
          <w:szCs w:val="28"/>
        </w:rPr>
      </w:pPr>
      <w:hyperlink w:anchor="_Toc73567086" w:history="1"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4.2.1</w:t>
        </w:r>
        <w:r w:rsidRPr="008942C3">
          <w:rPr>
            <w:rFonts w:ascii="Arial" w:eastAsiaTheme="minorEastAsia" w:hAnsi="Arial" w:cs="Arial"/>
            <w:noProof/>
            <w:sz w:val="28"/>
            <w:szCs w:val="28"/>
          </w:rPr>
          <w:tab/>
        </w:r>
        <w:r w:rsidRPr="008942C3">
          <w:rPr>
            <w:rStyle w:val="Hyperlink"/>
            <w:rFonts w:ascii="Arial" w:hAnsi="Arial" w:cs="Arial"/>
            <w:noProof/>
            <w:sz w:val="24"/>
            <w:szCs w:val="24"/>
          </w:rPr>
          <w:t>Desenhos de Liberação do sistema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_Toc73567086 \h </w:instrTex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942C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8942C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E702A4" w14:textId="047D972B" w:rsidR="00F81163" w:rsidRPr="0005767E" w:rsidRDefault="00F81163">
      <w:pPr>
        <w:pStyle w:val="Corpodetexto"/>
      </w:pPr>
      <w:r w:rsidRPr="009379FD">
        <w:rPr>
          <w:rFonts w:ascii="Arial" w:hAnsi="Arial" w:cs="Arial"/>
          <w:szCs w:val="22"/>
        </w:rPr>
        <w:fldChar w:fldCharType="end"/>
      </w:r>
    </w:p>
    <w:p w14:paraId="295D161C" w14:textId="77777777" w:rsidR="00F81163" w:rsidRPr="0005767E" w:rsidRDefault="00F81163">
      <w:pPr>
        <w:pStyle w:val="Ttulo2"/>
      </w:pPr>
      <w:bookmarkStart w:id="28" w:name="_Toc423429162"/>
      <w:bookmarkStart w:id="29" w:name="_Toc4241387"/>
      <w:bookmarkStart w:id="30" w:name="_Toc73567059"/>
      <w:r w:rsidRPr="0005767E">
        <w:lastRenderedPageBreak/>
        <w:t>Introdução</w:t>
      </w:r>
      <w:bookmarkEnd w:id="28"/>
      <w:bookmarkEnd w:id="29"/>
      <w:bookmarkEnd w:id="30"/>
    </w:p>
    <w:p w14:paraId="7326036A" w14:textId="77777777" w:rsidR="00F81163" w:rsidRPr="0005767E" w:rsidRDefault="00F81163">
      <w:pPr>
        <w:pStyle w:val="Ttulo3"/>
        <w:rPr>
          <w:snapToGrid w:val="0"/>
        </w:rPr>
      </w:pPr>
      <w:bookmarkStart w:id="31" w:name="_Toc423429163"/>
      <w:bookmarkStart w:id="32" w:name="_Toc4241388"/>
      <w:bookmarkStart w:id="33" w:name="_Toc73567060"/>
      <w:r w:rsidRPr="0005767E">
        <w:rPr>
          <w:snapToGrid w:val="0"/>
        </w:rPr>
        <w:t>Objetivos deste documento</w:t>
      </w:r>
      <w:bookmarkEnd w:id="31"/>
      <w:bookmarkEnd w:id="32"/>
      <w:bookmarkEnd w:id="33"/>
    </w:p>
    <w:p w14:paraId="145DF225" w14:textId="77777777" w:rsidR="00E269E8" w:rsidRPr="0005767E" w:rsidRDefault="00E269E8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Este documento tem o objetivo de descrever a arquitetura do projeto </w:t>
      </w:r>
      <w:r w:rsidRPr="00E269E8">
        <w:rPr>
          <w:b/>
          <w:bCs/>
          <w:u w:val="single"/>
        </w:rPr>
        <w:t>CVDU – Cartão de Vacinas Digital Unificado</w:t>
      </w:r>
      <w:r>
        <w:t xml:space="preserve"> e o seu funcionamento. O público-alvo são os profissionais da saúde que aplicam vacinas nos postos de saúde em todo país.</w:t>
      </w:r>
    </w:p>
    <w:p w14:paraId="731F39FF" w14:textId="77777777" w:rsidR="00F81163" w:rsidRPr="0005767E" w:rsidRDefault="00F81163">
      <w:pPr>
        <w:pStyle w:val="Corpodetexto"/>
      </w:pPr>
    </w:p>
    <w:p w14:paraId="1000F38F" w14:textId="77777777" w:rsidR="00F81163" w:rsidRPr="0005767E" w:rsidRDefault="00F81163">
      <w:pPr>
        <w:pStyle w:val="Ttulo3"/>
      </w:pPr>
      <w:bookmarkStart w:id="34" w:name="_Toc423429164"/>
      <w:bookmarkStart w:id="35" w:name="_Toc4241389"/>
      <w:bookmarkStart w:id="36" w:name="_Toc73567061"/>
      <w:r w:rsidRPr="0005767E">
        <w:t xml:space="preserve">Escopo do </w:t>
      </w:r>
      <w:bookmarkEnd w:id="34"/>
      <w:bookmarkEnd w:id="35"/>
      <w:r w:rsidR="00C61F76">
        <w:t>sistema</w:t>
      </w:r>
      <w:bookmarkEnd w:id="36"/>
    </w:p>
    <w:p w14:paraId="0F8C7B9C" w14:textId="77777777" w:rsidR="00F81163" w:rsidRPr="0005767E" w:rsidRDefault="00F81163">
      <w:pPr>
        <w:pStyle w:val="Ttulo4"/>
      </w:pPr>
      <w:bookmarkStart w:id="37" w:name="_Toc4241390"/>
      <w:bookmarkStart w:id="38" w:name="_Toc73567062"/>
      <w:r w:rsidRPr="0005767E">
        <w:t xml:space="preserve">Nome do </w:t>
      </w:r>
      <w:r w:rsidR="00C61F76">
        <w:t>sistema</w:t>
      </w:r>
      <w:r w:rsidRPr="0005767E">
        <w:t xml:space="preserve"> e de seus componentes principais</w:t>
      </w:r>
      <w:bookmarkEnd w:id="37"/>
      <w:bookmarkEnd w:id="38"/>
    </w:p>
    <w:p w14:paraId="1B6ECE2A" w14:textId="77777777" w:rsidR="00F81163" w:rsidRPr="0005767E" w:rsidRDefault="00E269E8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CVDU – Cartão de Vacinas Digital Unificado</w:t>
      </w:r>
      <w:r w:rsidR="00F81163" w:rsidRPr="0005767E">
        <w:t xml:space="preserve"> (Componente único).</w:t>
      </w:r>
    </w:p>
    <w:p w14:paraId="04E7E778" w14:textId="77777777" w:rsidR="00F81163" w:rsidRPr="0005767E" w:rsidRDefault="00F81163">
      <w:pPr>
        <w:pStyle w:val="Corpodetexto"/>
      </w:pPr>
      <w:bookmarkStart w:id="39" w:name="_Toc423429166"/>
    </w:p>
    <w:p w14:paraId="4FA7A1A3" w14:textId="77777777" w:rsidR="00F81163" w:rsidRPr="0005767E" w:rsidRDefault="00F81163">
      <w:pPr>
        <w:pStyle w:val="Ttulo4"/>
        <w:rPr>
          <w:snapToGrid w:val="0"/>
        </w:rPr>
      </w:pPr>
      <w:bookmarkStart w:id="40" w:name="_Toc4241391"/>
      <w:bookmarkStart w:id="41" w:name="_Toc73567063"/>
      <w:r w:rsidRPr="0005767E">
        <w:rPr>
          <w:snapToGrid w:val="0"/>
        </w:rPr>
        <w:t xml:space="preserve">Missão do </w:t>
      </w:r>
      <w:bookmarkEnd w:id="39"/>
      <w:bookmarkEnd w:id="40"/>
      <w:r w:rsidR="00C61F76">
        <w:rPr>
          <w:snapToGrid w:val="0"/>
        </w:rPr>
        <w:t>sistema</w:t>
      </w:r>
      <w:bookmarkEnd w:id="41"/>
    </w:p>
    <w:p w14:paraId="6CF0C926" w14:textId="77777777" w:rsidR="00F81163" w:rsidRPr="0005767E" w:rsidRDefault="00F8116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5767E">
        <w:t xml:space="preserve">Apoio </w:t>
      </w:r>
      <w:r w:rsidR="00FF6C5E">
        <w:t xml:space="preserve">aos profissionais da saúde </w:t>
      </w:r>
      <w:r w:rsidR="00E96FEA">
        <w:t>no momento da aplicação das vacinas facilitando na visualização do cartão dos pacientes independente de onde o mesmo tenha tomado as suas vacinas anteriores.</w:t>
      </w:r>
    </w:p>
    <w:p w14:paraId="6C6195F6" w14:textId="77777777" w:rsidR="00F81163" w:rsidRPr="0005767E" w:rsidRDefault="00F81163">
      <w:pPr>
        <w:pStyle w:val="Corpodetexto"/>
      </w:pPr>
    </w:p>
    <w:p w14:paraId="2FE10D7B" w14:textId="6E11EA6C" w:rsidR="00F81163" w:rsidRPr="00BF07FF" w:rsidRDefault="00F81163" w:rsidP="00BF07FF">
      <w:pPr>
        <w:pStyle w:val="Ttulo4"/>
        <w:rPr>
          <w:snapToGrid w:val="0"/>
        </w:rPr>
      </w:pPr>
      <w:bookmarkStart w:id="42" w:name="_Toc423429167"/>
      <w:bookmarkStart w:id="43" w:name="_Toc4241392"/>
      <w:bookmarkStart w:id="44" w:name="_Toc73567064"/>
      <w:r w:rsidRPr="0005767E">
        <w:rPr>
          <w:snapToGrid w:val="0"/>
        </w:rPr>
        <w:t xml:space="preserve">Limites do </w:t>
      </w:r>
      <w:bookmarkEnd w:id="42"/>
      <w:bookmarkEnd w:id="43"/>
      <w:r w:rsidR="00C61F76">
        <w:rPr>
          <w:snapToGrid w:val="0"/>
        </w:rPr>
        <w:t>sistema</w:t>
      </w:r>
      <w:bookmarkEnd w:id="44"/>
    </w:p>
    <w:p w14:paraId="529BF74D" w14:textId="77777777" w:rsidR="00305677" w:rsidRDefault="00F81163" w:rsidP="00F81163">
      <w:pPr>
        <w:pStyle w:val="Numerad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5767E">
        <w:t xml:space="preserve">O </w:t>
      </w:r>
      <w:r w:rsidR="00BE3852">
        <w:rPr>
          <w:b/>
          <w:u w:val="single"/>
        </w:rPr>
        <w:t>CVDU</w:t>
      </w:r>
      <w:r w:rsidR="00BE3852" w:rsidRPr="0005767E">
        <w:rPr>
          <w:b/>
          <w:u w:val="single"/>
        </w:rPr>
        <w:t xml:space="preserve"> </w:t>
      </w:r>
      <w:r w:rsidR="00BE3852" w:rsidRPr="0005767E">
        <w:t>não</w:t>
      </w:r>
      <w:r w:rsidR="00BE3852">
        <w:t xml:space="preserve"> fará </w:t>
      </w:r>
      <w:r w:rsidR="00305677">
        <w:t>controle de estoque de vacinas dos postos.</w:t>
      </w:r>
    </w:p>
    <w:p w14:paraId="446B2136" w14:textId="405B15A3" w:rsidR="00305677" w:rsidRPr="0005767E" w:rsidRDefault="00305677" w:rsidP="00305677">
      <w:pPr>
        <w:pStyle w:val="Numerad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5767E">
        <w:t xml:space="preserve">O </w:t>
      </w:r>
      <w:r>
        <w:rPr>
          <w:b/>
          <w:u w:val="single"/>
        </w:rPr>
        <w:t>CVDU</w:t>
      </w:r>
      <w:r w:rsidRPr="0005767E">
        <w:rPr>
          <w:b/>
          <w:u w:val="single"/>
        </w:rPr>
        <w:t xml:space="preserve"> </w:t>
      </w:r>
      <w:r w:rsidRPr="0005767E">
        <w:t>não</w:t>
      </w:r>
      <w:r>
        <w:t xml:space="preserve"> fará controle de pacientes com doses a serem aplicadas.</w:t>
      </w:r>
    </w:p>
    <w:p w14:paraId="67CEE8F2" w14:textId="0AA890B1" w:rsidR="00F81163" w:rsidRPr="0005767E" w:rsidRDefault="00BF07FF" w:rsidP="00BF07FF">
      <w:pPr>
        <w:pStyle w:val="Numerad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05767E">
        <w:t xml:space="preserve">O </w:t>
      </w:r>
      <w:r>
        <w:rPr>
          <w:b/>
          <w:u w:val="single"/>
        </w:rPr>
        <w:t>CVDU</w:t>
      </w:r>
      <w:r w:rsidRPr="0005767E">
        <w:rPr>
          <w:b/>
          <w:u w:val="single"/>
        </w:rPr>
        <w:t xml:space="preserve"> </w:t>
      </w:r>
      <w:r w:rsidRPr="0005767E">
        <w:t>não</w:t>
      </w:r>
      <w:r>
        <w:t xml:space="preserve"> fará controle de ponto dos profissionais utilizadores.</w:t>
      </w:r>
    </w:p>
    <w:p w14:paraId="0679D8C1" w14:textId="77777777" w:rsidR="000B7736" w:rsidRDefault="000B7736" w:rsidP="000B7736">
      <w:pPr>
        <w:pStyle w:val="Ttulo4"/>
        <w:numPr>
          <w:ilvl w:val="0"/>
          <w:numId w:val="0"/>
        </w:numPr>
        <w:ind w:left="567"/>
      </w:pPr>
      <w:bookmarkStart w:id="45" w:name="_Toc477932400"/>
      <w:bookmarkStart w:id="46" w:name="_Toc4241393"/>
    </w:p>
    <w:p w14:paraId="07CB6DC6" w14:textId="192DA0AD" w:rsidR="00F81163" w:rsidRPr="0005767E" w:rsidRDefault="00F81163">
      <w:pPr>
        <w:pStyle w:val="Ttulo4"/>
      </w:pPr>
      <w:bookmarkStart w:id="47" w:name="_Toc73567065"/>
      <w:r w:rsidRPr="0005767E">
        <w:t xml:space="preserve">Benefícios do </w:t>
      </w:r>
      <w:bookmarkEnd w:id="45"/>
      <w:bookmarkEnd w:id="46"/>
      <w:r w:rsidR="00EA7F7E">
        <w:t>sistema</w:t>
      </w:r>
      <w:bookmarkEnd w:id="47"/>
    </w:p>
    <w:tbl>
      <w:tblPr>
        <w:tblW w:w="866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94"/>
        <w:gridCol w:w="5543"/>
        <w:gridCol w:w="1930"/>
      </w:tblGrid>
      <w:tr w:rsidR="00F81163" w:rsidRPr="0005767E" w14:paraId="492D0CBF" w14:textId="77777777" w:rsidTr="000B7736">
        <w:trPr>
          <w:trHeight w:val="613"/>
        </w:trPr>
        <w:tc>
          <w:tcPr>
            <w:tcW w:w="1194" w:type="dxa"/>
          </w:tcPr>
          <w:p w14:paraId="223F00F3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Número de ordem</w:t>
            </w:r>
          </w:p>
        </w:tc>
        <w:tc>
          <w:tcPr>
            <w:tcW w:w="5543" w:type="dxa"/>
          </w:tcPr>
          <w:p w14:paraId="661430B5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Benefício</w:t>
            </w:r>
          </w:p>
        </w:tc>
        <w:tc>
          <w:tcPr>
            <w:tcW w:w="1930" w:type="dxa"/>
          </w:tcPr>
          <w:p w14:paraId="2F9D8611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Valor para o cliente</w:t>
            </w:r>
          </w:p>
        </w:tc>
      </w:tr>
      <w:tr w:rsidR="00F81163" w:rsidRPr="0005767E" w14:paraId="60BDA72B" w14:textId="77777777" w:rsidTr="000B7736">
        <w:trPr>
          <w:trHeight w:val="613"/>
        </w:trPr>
        <w:tc>
          <w:tcPr>
            <w:tcW w:w="1194" w:type="dxa"/>
          </w:tcPr>
          <w:p w14:paraId="604EDBAB" w14:textId="77777777" w:rsidR="00F81163" w:rsidRPr="0005767E" w:rsidRDefault="00F81163" w:rsidP="00F81163">
            <w:pPr>
              <w:pStyle w:val="Numerada"/>
              <w:keepNext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5543" w:type="dxa"/>
          </w:tcPr>
          <w:p w14:paraId="4C4E189F" w14:textId="77777777" w:rsidR="00F81163" w:rsidRPr="0005767E" w:rsidRDefault="00FD415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Torna desnecessário o uso dos cartões de vacinas impressos para aplicação de uma nova dose.</w:t>
            </w:r>
          </w:p>
        </w:tc>
        <w:tc>
          <w:tcPr>
            <w:tcW w:w="1930" w:type="dxa"/>
          </w:tcPr>
          <w:p w14:paraId="6B135C02" w14:textId="77777777" w:rsidR="00F81163" w:rsidRPr="0005767E" w:rsidRDefault="00F81163">
            <w:pPr>
              <w:pStyle w:val="Tabela"/>
              <w:jc w:val="center"/>
              <w:rPr>
                <w:snapToGrid w:val="0"/>
              </w:rPr>
            </w:pPr>
            <w:r w:rsidRPr="0005767E">
              <w:rPr>
                <w:snapToGrid w:val="0"/>
              </w:rPr>
              <w:t>Essencial</w:t>
            </w:r>
          </w:p>
        </w:tc>
      </w:tr>
      <w:tr w:rsidR="00F81163" w:rsidRPr="0005767E" w14:paraId="391148F5" w14:textId="77777777" w:rsidTr="000B7736">
        <w:trPr>
          <w:trHeight w:val="613"/>
        </w:trPr>
        <w:tc>
          <w:tcPr>
            <w:tcW w:w="1194" w:type="dxa"/>
          </w:tcPr>
          <w:p w14:paraId="66C312EE" w14:textId="77777777" w:rsidR="00F81163" w:rsidRPr="0005767E" w:rsidRDefault="00F81163" w:rsidP="00F81163">
            <w:pPr>
              <w:pStyle w:val="Sumrio1"/>
              <w:keepNext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5543" w:type="dxa"/>
          </w:tcPr>
          <w:p w14:paraId="64BA2D65" w14:textId="77777777" w:rsidR="00F81163" w:rsidRPr="0005767E" w:rsidRDefault="00FD415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sistema poderá ser acessado de toda e qualquer cidade no território nacional.</w:t>
            </w:r>
          </w:p>
        </w:tc>
        <w:tc>
          <w:tcPr>
            <w:tcW w:w="1930" w:type="dxa"/>
          </w:tcPr>
          <w:p w14:paraId="556C5BF9" w14:textId="77777777" w:rsidR="00F81163" w:rsidRPr="0005767E" w:rsidRDefault="00F81163">
            <w:pPr>
              <w:pStyle w:val="Tabela"/>
              <w:jc w:val="center"/>
              <w:rPr>
                <w:snapToGrid w:val="0"/>
              </w:rPr>
            </w:pPr>
            <w:r w:rsidRPr="0005767E">
              <w:rPr>
                <w:snapToGrid w:val="0"/>
              </w:rPr>
              <w:t>Essencial</w:t>
            </w:r>
          </w:p>
        </w:tc>
      </w:tr>
      <w:tr w:rsidR="00F81163" w:rsidRPr="0005767E" w14:paraId="7E417DDC" w14:textId="77777777" w:rsidTr="000B7736">
        <w:trPr>
          <w:trHeight w:val="613"/>
        </w:trPr>
        <w:tc>
          <w:tcPr>
            <w:tcW w:w="1194" w:type="dxa"/>
          </w:tcPr>
          <w:p w14:paraId="6728AF40" w14:textId="77777777" w:rsidR="00F81163" w:rsidRPr="0005767E" w:rsidRDefault="00F81163" w:rsidP="00F81163">
            <w:pPr>
              <w:pStyle w:val="Sumrio1"/>
              <w:keepNext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5543" w:type="dxa"/>
          </w:tcPr>
          <w:p w14:paraId="1ED818B2" w14:textId="77777777" w:rsidR="00F81163" w:rsidRPr="0005767E" w:rsidRDefault="00FD415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sistema terá os dados de aplicação dos pacientes independente do posto no qual ele foi vacinado.</w:t>
            </w:r>
          </w:p>
        </w:tc>
        <w:tc>
          <w:tcPr>
            <w:tcW w:w="1930" w:type="dxa"/>
          </w:tcPr>
          <w:p w14:paraId="63383476" w14:textId="77777777" w:rsidR="00F81163" w:rsidRPr="0005767E" w:rsidRDefault="00F81163">
            <w:pPr>
              <w:pStyle w:val="Tabela"/>
              <w:jc w:val="center"/>
              <w:rPr>
                <w:snapToGrid w:val="0"/>
              </w:rPr>
            </w:pPr>
            <w:r w:rsidRPr="0005767E">
              <w:rPr>
                <w:snapToGrid w:val="0"/>
              </w:rPr>
              <w:t>Essencial</w:t>
            </w:r>
          </w:p>
        </w:tc>
      </w:tr>
      <w:tr w:rsidR="00F81163" w:rsidRPr="0005767E" w14:paraId="4BC1F2DC" w14:textId="77777777" w:rsidTr="000B7736">
        <w:trPr>
          <w:trHeight w:val="613"/>
        </w:trPr>
        <w:tc>
          <w:tcPr>
            <w:tcW w:w="1194" w:type="dxa"/>
          </w:tcPr>
          <w:p w14:paraId="31866FD0" w14:textId="77777777" w:rsidR="00F81163" w:rsidRPr="0005767E" w:rsidRDefault="00F81163" w:rsidP="00F81163">
            <w:pPr>
              <w:pStyle w:val="Sumrio1"/>
              <w:keepNext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5543" w:type="dxa"/>
          </w:tcPr>
          <w:p w14:paraId="0D7C4107" w14:textId="77777777" w:rsidR="00F81163" w:rsidRPr="0005767E" w:rsidRDefault="008C0F2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Pacientes sem cartão de vacina poderão ser cadastrados no momento da vacinação.</w:t>
            </w:r>
          </w:p>
        </w:tc>
        <w:tc>
          <w:tcPr>
            <w:tcW w:w="1930" w:type="dxa"/>
          </w:tcPr>
          <w:p w14:paraId="72D76170" w14:textId="77777777" w:rsidR="00F81163" w:rsidRPr="0005767E" w:rsidRDefault="00F81163">
            <w:pPr>
              <w:pStyle w:val="Tabela"/>
              <w:jc w:val="center"/>
              <w:rPr>
                <w:snapToGrid w:val="0"/>
              </w:rPr>
            </w:pPr>
            <w:r w:rsidRPr="0005767E">
              <w:rPr>
                <w:snapToGrid w:val="0"/>
              </w:rPr>
              <w:t>Essencial</w:t>
            </w:r>
          </w:p>
        </w:tc>
      </w:tr>
      <w:tr w:rsidR="00F81163" w:rsidRPr="0005767E" w14:paraId="08507A65" w14:textId="77777777" w:rsidTr="000B7736">
        <w:trPr>
          <w:trHeight w:val="613"/>
        </w:trPr>
        <w:tc>
          <w:tcPr>
            <w:tcW w:w="1194" w:type="dxa"/>
          </w:tcPr>
          <w:p w14:paraId="6A8EAE6C" w14:textId="77777777" w:rsidR="00F81163" w:rsidRPr="0005767E" w:rsidRDefault="00F81163" w:rsidP="00F81163">
            <w:pPr>
              <w:pStyle w:val="Sumrio1"/>
              <w:keepNext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5543" w:type="dxa"/>
          </w:tcPr>
          <w:p w14:paraId="7EC65087" w14:textId="77777777" w:rsidR="00F81163" w:rsidRPr="0005767E" w:rsidRDefault="008C0F2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Agilidade na identificação de doses faltantes e melhor entendimento das abreviaturas das vacinas. </w:t>
            </w:r>
          </w:p>
        </w:tc>
        <w:tc>
          <w:tcPr>
            <w:tcW w:w="1930" w:type="dxa"/>
          </w:tcPr>
          <w:p w14:paraId="190C4F72" w14:textId="77777777" w:rsidR="00F81163" w:rsidRPr="0005767E" w:rsidRDefault="00F81163">
            <w:pPr>
              <w:pStyle w:val="Tabela"/>
              <w:jc w:val="center"/>
              <w:rPr>
                <w:snapToGrid w:val="0"/>
              </w:rPr>
            </w:pPr>
            <w:r w:rsidRPr="0005767E">
              <w:rPr>
                <w:snapToGrid w:val="0"/>
              </w:rPr>
              <w:t>Desejável</w:t>
            </w:r>
          </w:p>
        </w:tc>
      </w:tr>
    </w:tbl>
    <w:p w14:paraId="12742E17" w14:textId="77777777" w:rsidR="00F81163" w:rsidRPr="0005767E" w:rsidRDefault="00F81163">
      <w:pPr>
        <w:pStyle w:val="Corpodetexto"/>
      </w:pPr>
    </w:p>
    <w:p w14:paraId="0E18E114" w14:textId="77777777" w:rsidR="00F81163" w:rsidRPr="0005767E" w:rsidRDefault="00F81163">
      <w:pPr>
        <w:pStyle w:val="Ttulo3"/>
      </w:pPr>
      <w:bookmarkStart w:id="48" w:name="_Toc4241394"/>
      <w:bookmarkStart w:id="49" w:name="_Toc73567066"/>
      <w:r w:rsidRPr="0005767E">
        <w:lastRenderedPageBreak/>
        <w:t>Materiais de referência</w:t>
      </w:r>
      <w:bookmarkEnd w:id="48"/>
      <w:bookmarkEnd w:id="49"/>
    </w:p>
    <w:tbl>
      <w:tblPr>
        <w:tblW w:w="87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06"/>
        <w:gridCol w:w="2053"/>
        <w:gridCol w:w="5494"/>
      </w:tblGrid>
      <w:tr w:rsidR="00F81163" w:rsidRPr="0005767E" w14:paraId="50303E4B" w14:textId="77777777" w:rsidTr="000B7736">
        <w:trPr>
          <w:trHeight w:val="711"/>
        </w:trPr>
        <w:tc>
          <w:tcPr>
            <w:tcW w:w="1206" w:type="dxa"/>
          </w:tcPr>
          <w:p w14:paraId="6B7F82FF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Número de ordem</w:t>
            </w:r>
          </w:p>
        </w:tc>
        <w:tc>
          <w:tcPr>
            <w:tcW w:w="2053" w:type="dxa"/>
          </w:tcPr>
          <w:p w14:paraId="15D15C76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Tipo do material</w:t>
            </w:r>
          </w:p>
        </w:tc>
        <w:tc>
          <w:tcPr>
            <w:tcW w:w="5494" w:type="dxa"/>
          </w:tcPr>
          <w:p w14:paraId="1BD4DD08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Referência bibliográfica</w:t>
            </w:r>
          </w:p>
        </w:tc>
      </w:tr>
      <w:tr w:rsidR="00F81163" w:rsidRPr="0005767E" w14:paraId="6F02D622" w14:textId="77777777" w:rsidTr="000B7736">
        <w:trPr>
          <w:trHeight w:val="736"/>
        </w:trPr>
        <w:tc>
          <w:tcPr>
            <w:tcW w:w="1206" w:type="dxa"/>
          </w:tcPr>
          <w:p w14:paraId="65D29A89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0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3" w:type="dxa"/>
          </w:tcPr>
          <w:p w14:paraId="5B7F6B0F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Documentação de desenvolvimento</w:t>
            </w:r>
          </w:p>
        </w:tc>
        <w:tc>
          <w:tcPr>
            <w:tcW w:w="5494" w:type="dxa"/>
          </w:tcPr>
          <w:p w14:paraId="423B10DD" w14:textId="77777777" w:rsidR="00F81163" w:rsidRPr="0005767E" w:rsidRDefault="00EA7F7E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Anteprojeto – Projeto Cartão de Vacinas Digital Unificado Versão 1.0.</w:t>
            </w:r>
          </w:p>
        </w:tc>
      </w:tr>
      <w:tr w:rsidR="00F81163" w:rsidRPr="0005767E" w14:paraId="39E24CB7" w14:textId="77777777" w:rsidTr="000B7736">
        <w:trPr>
          <w:trHeight w:val="711"/>
        </w:trPr>
        <w:tc>
          <w:tcPr>
            <w:tcW w:w="1206" w:type="dxa"/>
          </w:tcPr>
          <w:p w14:paraId="5ADDCD1D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0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3" w:type="dxa"/>
          </w:tcPr>
          <w:p w14:paraId="0A12A7A2" w14:textId="77777777" w:rsidR="00F81163" w:rsidRPr="0005767E" w:rsidRDefault="00F81163">
            <w:pPr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Documentação de desenvolvimento</w:t>
            </w:r>
          </w:p>
        </w:tc>
        <w:tc>
          <w:tcPr>
            <w:tcW w:w="5494" w:type="dxa"/>
          </w:tcPr>
          <w:p w14:paraId="08B59A04" w14:textId="77777777" w:rsidR="00F81163" w:rsidRPr="0005767E" w:rsidRDefault="00736EF0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Diagrama de caso de uso – Projeto Cartão de Vacinas Digital Unificado Versão 1.0.3.</w:t>
            </w:r>
          </w:p>
        </w:tc>
      </w:tr>
      <w:tr w:rsidR="00736EF0" w:rsidRPr="0005767E" w14:paraId="51B63CE6" w14:textId="77777777" w:rsidTr="000B7736">
        <w:trPr>
          <w:trHeight w:val="711"/>
        </w:trPr>
        <w:tc>
          <w:tcPr>
            <w:tcW w:w="1206" w:type="dxa"/>
          </w:tcPr>
          <w:p w14:paraId="39A5EA56" w14:textId="77777777" w:rsidR="00736EF0" w:rsidRPr="0005767E" w:rsidRDefault="00736EF0" w:rsidP="00736EF0">
            <w:pPr>
              <w:keepNext/>
              <w:keepLines/>
              <w:numPr>
                <w:ilvl w:val="0"/>
                <w:numId w:val="10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3" w:type="dxa"/>
          </w:tcPr>
          <w:p w14:paraId="2D1BC7A0" w14:textId="77777777" w:rsidR="00736EF0" w:rsidRPr="0005767E" w:rsidRDefault="00736EF0" w:rsidP="00736EF0">
            <w:pPr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Documentação de desenvolvimento</w:t>
            </w:r>
          </w:p>
        </w:tc>
        <w:tc>
          <w:tcPr>
            <w:tcW w:w="5494" w:type="dxa"/>
          </w:tcPr>
          <w:p w14:paraId="1DC60B8F" w14:textId="3ABA8457" w:rsidR="00736EF0" w:rsidRPr="0005767E" w:rsidRDefault="00736EF0" w:rsidP="00736EF0">
            <w:pPr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 xml:space="preserve">Plano de Desenvolvimento do Software - Projeto </w:t>
            </w:r>
            <w:r w:rsidRPr="0005767E">
              <w:rPr>
                <w:b/>
                <w:sz w:val="22"/>
                <w:u w:val="single"/>
                <w:lang w:val="pt-BR"/>
              </w:rPr>
              <w:t>Merci</w:t>
            </w:r>
            <w:r>
              <w:rPr>
                <w:b/>
                <w:sz w:val="22"/>
                <w:u w:val="single"/>
                <w:lang w:val="pt-BR"/>
              </w:rPr>
              <w:t>,</w:t>
            </w:r>
            <w:r w:rsidR="00F72BC3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V</w:t>
            </w:r>
            <w:r w:rsidRPr="0005767E">
              <w:rPr>
                <w:sz w:val="22"/>
                <w:lang w:val="pt-BR"/>
              </w:rPr>
              <w:t>ersão 1.0 Revisão 1. RT 00</w:t>
            </w:r>
            <w:r>
              <w:rPr>
                <w:sz w:val="22"/>
                <w:lang w:val="pt-BR"/>
              </w:rPr>
              <w:t>5</w:t>
            </w:r>
            <w:r w:rsidRPr="0005767E">
              <w:rPr>
                <w:sz w:val="22"/>
                <w:lang w:val="pt-BR"/>
              </w:rPr>
              <w:t>-01, United Hackers Ltda.</w:t>
            </w:r>
          </w:p>
        </w:tc>
      </w:tr>
    </w:tbl>
    <w:p w14:paraId="574B1620" w14:textId="77777777" w:rsidR="00F81163" w:rsidRPr="0005767E" w:rsidRDefault="00F81163">
      <w:pPr>
        <w:pStyle w:val="Corpodetexto"/>
      </w:pPr>
    </w:p>
    <w:p w14:paraId="769CA9E8" w14:textId="77777777" w:rsidR="00F81163" w:rsidRPr="0005767E" w:rsidRDefault="00F81163">
      <w:pPr>
        <w:pStyle w:val="Ttulo3"/>
      </w:pPr>
      <w:bookmarkStart w:id="50" w:name="_Toc4241395"/>
      <w:bookmarkStart w:id="51" w:name="_Toc73567067"/>
      <w:r w:rsidRPr="0005767E">
        <w:t>Definições e siglas</w:t>
      </w:r>
      <w:bookmarkEnd w:id="50"/>
      <w:bookmarkEnd w:id="51"/>
    </w:p>
    <w:tbl>
      <w:tblPr>
        <w:tblW w:w="8665" w:type="dxa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"/>
        <w:gridCol w:w="2829"/>
        <w:gridCol w:w="4775"/>
      </w:tblGrid>
      <w:tr w:rsidR="00F81163" w:rsidRPr="0005767E" w14:paraId="0865DD88" w14:textId="77777777" w:rsidTr="000B7736">
        <w:trPr>
          <w:trHeight w:val="621"/>
        </w:trPr>
        <w:tc>
          <w:tcPr>
            <w:tcW w:w="1061" w:type="dxa"/>
          </w:tcPr>
          <w:p w14:paraId="732F12C7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Número de ordem</w:t>
            </w:r>
          </w:p>
        </w:tc>
        <w:tc>
          <w:tcPr>
            <w:tcW w:w="2829" w:type="dxa"/>
          </w:tcPr>
          <w:p w14:paraId="6FF052E7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Termo</w:t>
            </w:r>
          </w:p>
        </w:tc>
        <w:tc>
          <w:tcPr>
            <w:tcW w:w="4775" w:type="dxa"/>
          </w:tcPr>
          <w:p w14:paraId="71A9566F" w14:textId="77777777" w:rsidR="00F81163" w:rsidRPr="0005767E" w:rsidRDefault="00F81163">
            <w:pPr>
              <w:keepNext/>
              <w:keepLines/>
              <w:jc w:val="center"/>
              <w:rPr>
                <w:b/>
                <w:snapToGrid w:val="0"/>
                <w:sz w:val="22"/>
                <w:lang w:val="pt-BR"/>
              </w:rPr>
            </w:pPr>
            <w:r w:rsidRPr="0005767E">
              <w:rPr>
                <w:b/>
                <w:snapToGrid w:val="0"/>
                <w:sz w:val="22"/>
                <w:lang w:val="pt-BR"/>
              </w:rPr>
              <w:t>Definição</w:t>
            </w:r>
          </w:p>
        </w:tc>
      </w:tr>
      <w:tr w:rsidR="00F81163" w:rsidRPr="0005767E" w14:paraId="6F61975A" w14:textId="77777777" w:rsidTr="000B7736">
        <w:trPr>
          <w:trHeight w:val="321"/>
        </w:trPr>
        <w:tc>
          <w:tcPr>
            <w:tcW w:w="1061" w:type="dxa"/>
          </w:tcPr>
          <w:p w14:paraId="46F071F6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1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829" w:type="dxa"/>
          </w:tcPr>
          <w:p w14:paraId="1150D61E" w14:textId="77777777" w:rsidR="00F81163" w:rsidRPr="0005767E" w:rsidRDefault="005051F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CVDU</w:t>
            </w:r>
          </w:p>
        </w:tc>
        <w:tc>
          <w:tcPr>
            <w:tcW w:w="4775" w:type="dxa"/>
          </w:tcPr>
          <w:p w14:paraId="6532F804" w14:textId="77777777" w:rsidR="00F81163" w:rsidRPr="0005767E" w:rsidRDefault="005051F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Cartão de Vacina Digital Unificado</w:t>
            </w:r>
          </w:p>
        </w:tc>
      </w:tr>
      <w:tr w:rsidR="00F81163" w:rsidRPr="0005767E" w14:paraId="7E501039" w14:textId="77777777" w:rsidTr="000B7736">
        <w:trPr>
          <w:trHeight w:val="942"/>
        </w:trPr>
        <w:tc>
          <w:tcPr>
            <w:tcW w:w="1061" w:type="dxa"/>
          </w:tcPr>
          <w:p w14:paraId="0DF8591A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1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829" w:type="dxa"/>
          </w:tcPr>
          <w:p w14:paraId="0B7EE23C" w14:textId="13C444EF" w:rsidR="00F81163" w:rsidRPr="0005767E" w:rsidRDefault="00FA73B1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Aplicador</w:t>
            </w:r>
          </w:p>
        </w:tc>
        <w:tc>
          <w:tcPr>
            <w:tcW w:w="4775" w:type="dxa"/>
          </w:tcPr>
          <w:p w14:paraId="1DB9DC95" w14:textId="57EBB747" w:rsidR="00F81163" w:rsidRPr="0005767E" w:rsidRDefault="00FA73B1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Profissional da saúde que fará a aplicação das doses da vacina sendo ele Enfermeiro ou Técnico de Enfermagem. </w:t>
            </w:r>
          </w:p>
        </w:tc>
      </w:tr>
      <w:tr w:rsidR="00FA73B1" w:rsidRPr="0005767E" w14:paraId="146537CD" w14:textId="77777777" w:rsidTr="000B7736">
        <w:trPr>
          <w:trHeight w:val="942"/>
        </w:trPr>
        <w:tc>
          <w:tcPr>
            <w:tcW w:w="1061" w:type="dxa"/>
          </w:tcPr>
          <w:p w14:paraId="592036F2" w14:textId="77777777" w:rsidR="00FA73B1" w:rsidRPr="0005767E" w:rsidRDefault="00FA73B1" w:rsidP="00F81163">
            <w:pPr>
              <w:keepNext/>
              <w:keepLines/>
              <w:numPr>
                <w:ilvl w:val="0"/>
                <w:numId w:val="11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829" w:type="dxa"/>
            <w:vAlign w:val="center"/>
          </w:tcPr>
          <w:p w14:paraId="43E8DA53" w14:textId="7DA8926E" w:rsidR="00FA73B1" w:rsidRDefault="00FA73B1" w:rsidP="00FA73B1">
            <w:pPr>
              <w:keepNext/>
              <w:keepLines/>
              <w:tabs>
                <w:tab w:val="left" w:pos="2007"/>
              </w:tabs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</w:t>
            </w:r>
          </w:p>
        </w:tc>
        <w:tc>
          <w:tcPr>
            <w:tcW w:w="4775" w:type="dxa"/>
          </w:tcPr>
          <w:p w14:paraId="570C7805" w14:textId="59F07510" w:rsidR="00FA73B1" w:rsidRDefault="00FA73B1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Funcionário com permissão de acesso superior aos Aplicadores, onde terão acesso de administrador ao sistema.</w:t>
            </w:r>
          </w:p>
        </w:tc>
      </w:tr>
    </w:tbl>
    <w:p w14:paraId="608B6194" w14:textId="77777777" w:rsidR="00F81163" w:rsidRPr="0005767E" w:rsidRDefault="00F81163">
      <w:pPr>
        <w:pStyle w:val="Corpodetexto"/>
      </w:pPr>
    </w:p>
    <w:p w14:paraId="5E2B42CE" w14:textId="77777777" w:rsidR="00F81163" w:rsidRPr="0005767E" w:rsidRDefault="00F81163">
      <w:pPr>
        <w:pStyle w:val="Ttulo3"/>
      </w:pPr>
      <w:bookmarkStart w:id="52" w:name="_Toc4241396"/>
      <w:bookmarkStart w:id="53" w:name="_Toc73567068"/>
      <w:r w:rsidRPr="0005767E">
        <w:t>Visão geral deste documento</w:t>
      </w:r>
      <w:bookmarkEnd w:id="52"/>
      <w:bookmarkEnd w:id="53"/>
    </w:p>
    <w:p w14:paraId="3CAEC316" w14:textId="77777777" w:rsidR="00CD25CE" w:rsidRDefault="00CD25CE" w:rsidP="000B7736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</w:pPr>
      <w:r>
        <w:t>Na parte 2 é detalhado os recursos e funções da parte externa (views) do sistema, mostrando através de informações e diagramas.</w:t>
      </w:r>
    </w:p>
    <w:p w14:paraId="177EEC33" w14:textId="77777777" w:rsidR="00CD25CE" w:rsidRDefault="00CD25CE" w:rsidP="000B7736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</w:pPr>
      <w:r>
        <w:t xml:space="preserve">Na parte 3 é onde a ocorre o detalhamento da parte interna do sistema utilizado os diagramas lógicos para facilitar o entendimento. </w:t>
      </w:r>
    </w:p>
    <w:p w14:paraId="7B3825C2" w14:textId="12EFDC13" w:rsidR="00CD25CE" w:rsidRPr="0005767E" w:rsidRDefault="007F1033" w:rsidP="000B7736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</w:pPr>
      <w:r>
        <w:t>Na parte 4 é informado sobre o plano de liberações do sistema.</w:t>
      </w:r>
    </w:p>
    <w:p w14:paraId="340D7D63" w14:textId="77777777" w:rsidR="00F81163" w:rsidRPr="0005767E" w:rsidRDefault="00F81163">
      <w:pPr>
        <w:pStyle w:val="Corpodetexto"/>
      </w:pPr>
    </w:p>
    <w:p w14:paraId="049006D3" w14:textId="77777777" w:rsidR="00F81163" w:rsidRPr="0005767E" w:rsidRDefault="00F81163">
      <w:pPr>
        <w:pStyle w:val="Corpodetexto"/>
      </w:pPr>
    </w:p>
    <w:p w14:paraId="2462878C" w14:textId="77777777" w:rsidR="00F81163" w:rsidRPr="0005767E" w:rsidRDefault="00F81163">
      <w:pPr>
        <w:pStyle w:val="Ttulo2"/>
      </w:pPr>
      <w:bookmarkStart w:id="54" w:name="_Toc423429180"/>
      <w:bookmarkStart w:id="55" w:name="_Toc4241397"/>
      <w:bookmarkStart w:id="56" w:name="_Toc73567069"/>
      <w:r w:rsidRPr="0005767E">
        <w:lastRenderedPageBreak/>
        <w:t xml:space="preserve">Desenho </w:t>
      </w:r>
      <w:bookmarkEnd w:id="54"/>
      <w:bookmarkEnd w:id="55"/>
      <w:r w:rsidRPr="0005767E">
        <w:t>externo</w:t>
      </w:r>
      <w:bookmarkEnd w:id="56"/>
    </w:p>
    <w:p w14:paraId="72F6D6DB" w14:textId="77777777" w:rsidR="00F81163" w:rsidRPr="0005767E" w:rsidRDefault="00F81163">
      <w:pPr>
        <w:pStyle w:val="Ttulo3"/>
      </w:pPr>
      <w:bookmarkStart w:id="57" w:name="_Toc423429181"/>
      <w:bookmarkStart w:id="58" w:name="_Toc4241398"/>
      <w:bookmarkStart w:id="59" w:name="_Toc73567070"/>
      <w:r w:rsidRPr="0005767E">
        <w:t>Aspectos gerais de processo</w:t>
      </w:r>
      <w:bookmarkEnd w:id="57"/>
      <w:bookmarkEnd w:id="58"/>
      <w:bookmarkEnd w:id="59"/>
    </w:p>
    <w:p w14:paraId="029D76F7" w14:textId="77777777" w:rsidR="00F81163" w:rsidRPr="0005767E" w:rsidRDefault="00F81163">
      <w:pPr>
        <w:pStyle w:val="Ttulo4"/>
      </w:pPr>
      <w:bookmarkStart w:id="60" w:name="_Toc423429182"/>
      <w:bookmarkStart w:id="61" w:name="_Toc4241399"/>
      <w:bookmarkStart w:id="62" w:name="_Toc73567071"/>
      <w:r w:rsidRPr="0005767E">
        <w:t>Caracterização dos usuários</w:t>
      </w:r>
      <w:bookmarkEnd w:id="60"/>
      <w:bookmarkEnd w:id="61"/>
      <w:bookmarkEnd w:id="62"/>
    </w:p>
    <w:tbl>
      <w:tblPr>
        <w:tblW w:w="1027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"/>
        <w:gridCol w:w="1456"/>
        <w:gridCol w:w="2187"/>
        <w:gridCol w:w="1311"/>
        <w:gridCol w:w="1165"/>
        <w:gridCol w:w="1312"/>
        <w:gridCol w:w="1894"/>
      </w:tblGrid>
      <w:tr w:rsidR="00F81163" w:rsidRPr="0005767E" w14:paraId="3725162A" w14:textId="77777777" w:rsidTr="00FA73B1">
        <w:trPr>
          <w:cantSplit/>
          <w:trHeight w:val="588"/>
        </w:trPr>
        <w:tc>
          <w:tcPr>
            <w:tcW w:w="946" w:type="dxa"/>
          </w:tcPr>
          <w:p w14:paraId="6DE98851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Número de ordem</w:t>
            </w:r>
          </w:p>
        </w:tc>
        <w:tc>
          <w:tcPr>
            <w:tcW w:w="1456" w:type="dxa"/>
          </w:tcPr>
          <w:p w14:paraId="331F7A2C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Atores</w:t>
            </w:r>
          </w:p>
        </w:tc>
        <w:tc>
          <w:tcPr>
            <w:tcW w:w="2187" w:type="dxa"/>
          </w:tcPr>
          <w:p w14:paraId="599EC65F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Permissão de acesso</w:t>
            </w:r>
          </w:p>
        </w:tc>
        <w:tc>
          <w:tcPr>
            <w:tcW w:w="1311" w:type="dxa"/>
          </w:tcPr>
          <w:p w14:paraId="3B2D02ED" w14:textId="77777777" w:rsidR="00F81163" w:rsidRPr="0005767E" w:rsidRDefault="00736EF0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Frequência</w:t>
            </w:r>
            <w:r w:rsidR="00F81163" w:rsidRPr="0005767E">
              <w:rPr>
                <w:b/>
                <w:sz w:val="22"/>
                <w:lang w:val="pt-BR"/>
              </w:rPr>
              <w:t xml:space="preserve"> de uso</w:t>
            </w:r>
          </w:p>
        </w:tc>
        <w:tc>
          <w:tcPr>
            <w:tcW w:w="1165" w:type="dxa"/>
          </w:tcPr>
          <w:p w14:paraId="48D624D3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Nível de instrução</w:t>
            </w:r>
          </w:p>
        </w:tc>
        <w:tc>
          <w:tcPr>
            <w:tcW w:w="1312" w:type="dxa"/>
          </w:tcPr>
          <w:p w14:paraId="5A4F8D9D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Proficiência na aplicação</w:t>
            </w:r>
          </w:p>
        </w:tc>
        <w:tc>
          <w:tcPr>
            <w:tcW w:w="1894" w:type="dxa"/>
          </w:tcPr>
          <w:p w14:paraId="38F8AD82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Proficiência em informática</w:t>
            </w:r>
          </w:p>
        </w:tc>
      </w:tr>
      <w:tr w:rsidR="00F81163" w:rsidRPr="0005767E" w14:paraId="3271BB9C" w14:textId="77777777" w:rsidTr="00FA73B1">
        <w:trPr>
          <w:cantSplit/>
          <w:trHeight w:val="1169"/>
        </w:trPr>
        <w:tc>
          <w:tcPr>
            <w:tcW w:w="946" w:type="dxa"/>
          </w:tcPr>
          <w:p w14:paraId="24D01D1B" w14:textId="77777777" w:rsidR="00F81163" w:rsidRPr="0005767E" w:rsidRDefault="00F81163">
            <w:pPr>
              <w:keepNext/>
              <w:keepLines/>
              <w:jc w:val="center"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1</w:t>
            </w:r>
          </w:p>
        </w:tc>
        <w:tc>
          <w:tcPr>
            <w:tcW w:w="1456" w:type="dxa"/>
          </w:tcPr>
          <w:p w14:paraId="5EF95219" w14:textId="761571E9" w:rsidR="00F81163" w:rsidRPr="0005767E" w:rsidRDefault="00FA73B1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Aplicador</w:t>
            </w:r>
          </w:p>
        </w:tc>
        <w:tc>
          <w:tcPr>
            <w:tcW w:w="2187" w:type="dxa"/>
          </w:tcPr>
          <w:p w14:paraId="49102CA1" w14:textId="3B6A77E2" w:rsidR="001F08D6" w:rsidRDefault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Consultar Paciente,</w:t>
            </w:r>
          </w:p>
          <w:p w14:paraId="60093CAC" w14:textId="1420CAC9" w:rsidR="00F81163" w:rsidRDefault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Paciente,</w:t>
            </w:r>
          </w:p>
          <w:p w14:paraId="5B1533B1" w14:textId="77777777" w:rsidR="001F08D6" w:rsidRDefault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Inserir Dose, </w:t>
            </w:r>
          </w:p>
          <w:p w14:paraId="1DCF7941" w14:textId="03D4714C" w:rsidR="001F08D6" w:rsidRPr="0005767E" w:rsidRDefault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Alterar Registro Aplicação e Alterar Cadastro Paciente. </w:t>
            </w:r>
          </w:p>
        </w:tc>
        <w:tc>
          <w:tcPr>
            <w:tcW w:w="1311" w:type="dxa"/>
          </w:tcPr>
          <w:p w14:paraId="3B6B62DE" w14:textId="77777777" w:rsidR="00F81163" w:rsidRPr="0005767E" w:rsidRDefault="00F81163">
            <w:pPr>
              <w:keepNext/>
              <w:keepLines/>
              <w:rPr>
                <w:caps/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Diária em horário comercial</w:t>
            </w:r>
          </w:p>
        </w:tc>
        <w:tc>
          <w:tcPr>
            <w:tcW w:w="1165" w:type="dxa"/>
          </w:tcPr>
          <w:p w14:paraId="21BCB797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1º Grau</w:t>
            </w:r>
          </w:p>
        </w:tc>
        <w:tc>
          <w:tcPr>
            <w:tcW w:w="1312" w:type="dxa"/>
          </w:tcPr>
          <w:p w14:paraId="5FDBE6A2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Operacional</w:t>
            </w:r>
          </w:p>
        </w:tc>
        <w:tc>
          <w:tcPr>
            <w:tcW w:w="1894" w:type="dxa"/>
          </w:tcPr>
          <w:p w14:paraId="122BB955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Aplicação</w:t>
            </w:r>
          </w:p>
        </w:tc>
      </w:tr>
      <w:tr w:rsidR="00F81163" w:rsidRPr="0005767E" w14:paraId="5A5F4C2E" w14:textId="77777777" w:rsidTr="00FA73B1">
        <w:trPr>
          <w:cantSplit/>
          <w:trHeight w:val="389"/>
        </w:trPr>
        <w:tc>
          <w:tcPr>
            <w:tcW w:w="946" w:type="dxa"/>
          </w:tcPr>
          <w:p w14:paraId="50371F52" w14:textId="77777777" w:rsidR="00F81163" w:rsidRPr="0005767E" w:rsidRDefault="00F81163">
            <w:pPr>
              <w:keepNext/>
              <w:keepLines/>
              <w:jc w:val="center"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2</w:t>
            </w:r>
          </w:p>
        </w:tc>
        <w:tc>
          <w:tcPr>
            <w:tcW w:w="1456" w:type="dxa"/>
          </w:tcPr>
          <w:p w14:paraId="6DB969D9" w14:textId="22743C86" w:rsidR="00F81163" w:rsidRPr="0005767E" w:rsidRDefault="00FA73B1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</w:t>
            </w:r>
          </w:p>
        </w:tc>
        <w:tc>
          <w:tcPr>
            <w:tcW w:w="2187" w:type="dxa"/>
          </w:tcPr>
          <w:p w14:paraId="2C6D5645" w14:textId="77777777" w:rsidR="008C7682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Consultar Paciente,</w:t>
            </w:r>
          </w:p>
          <w:p w14:paraId="0184B41C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Paciente,</w:t>
            </w:r>
          </w:p>
          <w:p w14:paraId="3187BF4C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Vacina,</w:t>
            </w:r>
          </w:p>
          <w:p w14:paraId="2933FC2B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Funcionário,</w:t>
            </w:r>
          </w:p>
          <w:p w14:paraId="07305AE2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Cadastro Paciente,</w:t>
            </w:r>
          </w:p>
          <w:p w14:paraId="0A386EEC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Cadastro</w:t>
            </w:r>
            <w:r>
              <w:rPr>
                <w:sz w:val="22"/>
                <w:lang w:val="pt-BR"/>
              </w:rPr>
              <w:t xml:space="preserve"> Vacina,</w:t>
            </w:r>
          </w:p>
          <w:p w14:paraId="0A8A64F9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Cadastro</w:t>
            </w:r>
            <w:r>
              <w:rPr>
                <w:sz w:val="22"/>
                <w:lang w:val="pt-BR"/>
              </w:rPr>
              <w:t xml:space="preserve"> Funcionário,</w:t>
            </w:r>
          </w:p>
          <w:p w14:paraId="547C7FFA" w14:textId="77777777" w:rsidR="001F08D6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Inserir Dose,</w:t>
            </w:r>
          </w:p>
          <w:p w14:paraId="7D1E9A99" w14:textId="7501DE58" w:rsidR="001F08D6" w:rsidRPr="0005767E" w:rsidRDefault="001F08D6" w:rsidP="001F08D6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Registro Aplicação.</w:t>
            </w:r>
          </w:p>
        </w:tc>
        <w:tc>
          <w:tcPr>
            <w:tcW w:w="1311" w:type="dxa"/>
          </w:tcPr>
          <w:p w14:paraId="1A1DC7A9" w14:textId="77777777" w:rsidR="00F81163" w:rsidRPr="0005767E" w:rsidRDefault="00736EF0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Quando necessário</w:t>
            </w:r>
          </w:p>
        </w:tc>
        <w:tc>
          <w:tcPr>
            <w:tcW w:w="1165" w:type="dxa"/>
          </w:tcPr>
          <w:p w14:paraId="03815D6A" w14:textId="77777777" w:rsidR="00F81163" w:rsidRPr="0005767E" w:rsidRDefault="00E4256B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</w:t>
            </w:r>
            <w:r w:rsidR="00F81163" w:rsidRPr="0005767E">
              <w:rPr>
                <w:sz w:val="22"/>
                <w:lang w:val="pt-BR"/>
              </w:rPr>
              <w:t>º Grau</w:t>
            </w:r>
          </w:p>
        </w:tc>
        <w:tc>
          <w:tcPr>
            <w:tcW w:w="1312" w:type="dxa"/>
          </w:tcPr>
          <w:p w14:paraId="14E955C5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Completa</w:t>
            </w:r>
          </w:p>
        </w:tc>
        <w:tc>
          <w:tcPr>
            <w:tcW w:w="1894" w:type="dxa"/>
          </w:tcPr>
          <w:p w14:paraId="568C2B20" w14:textId="77777777" w:rsidR="00F81163" w:rsidRPr="0005767E" w:rsidRDefault="00E61E12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Aplicação</w:t>
            </w:r>
          </w:p>
        </w:tc>
      </w:tr>
    </w:tbl>
    <w:p w14:paraId="4CEBDDC2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  <w:bookmarkStart w:id="63" w:name="_Toc423429184"/>
      <w:bookmarkStart w:id="64" w:name="_Toc4241401"/>
    </w:p>
    <w:p w14:paraId="1DEBA822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680D6414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7F8206E3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08387FD3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79A72275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44B480A3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3533CC0F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642C8E14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4C271EF3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59087CC9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0C89BE2C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1905552C" w14:textId="77777777" w:rsidR="000B7736" w:rsidRDefault="000B7736" w:rsidP="000B7736">
      <w:pPr>
        <w:pStyle w:val="Ttulo3"/>
        <w:numPr>
          <w:ilvl w:val="0"/>
          <w:numId w:val="0"/>
        </w:numPr>
        <w:ind w:left="567"/>
      </w:pPr>
    </w:p>
    <w:p w14:paraId="664AC40B" w14:textId="1B514D0B" w:rsidR="00F81163" w:rsidRPr="0005767E" w:rsidRDefault="00F81163">
      <w:pPr>
        <w:pStyle w:val="Ttulo3"/>
      </w:pPr>
      <w:bookmarkStart w:id="65" w:name="_Toc73567072"/>
      <w:r w:rsidRPr="0005767E">
        <w:lastRenderedPageBreak/>
        <w:t>Aspectos gerais do produto</w:t>
      </w:r>
      <w:bookmarkEnd w:id="63"/>
      <w:bookmarkEnd w:id="64"/>
      <w:bookmarkEnd w:id="65"/>
    </w:p>
    <w:p w14:paraId="59BDBBDB" w14:textId="77777777" w:rsidR="00F81163" w:rsidRPr="0005767E" w:rsidRDefault="00F81163">
      <w:pPr>
        <w:pStyle w:val="Ttulo4"/>
      </w:pPr>
      <w:bookmarkStart w:id="66" w:name="_Toc4241403"/>
      <w:bookmarkStart w:id="67" w:name="_Toc73567073"/>
      <w:r w:rsidRPr="0005767E">
        <w:t>Estrutura dinâmica</w:t>
      </w:r>
      <w:bookmarkEnd w:id="66"/>
      <w:bookmarkEnd w:id="67"/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5"/>
      </w:tblGrid>
      <w:tr w:rsidR="00F81163" w:rsidRPr="0005767E" w14:paraId="51EDB7C6" w14:textId="77777777" w:rsidTr="000B7736">
        <w:trPr>
          <w:trHeight w:val="7978"/>
        </w:trPr>
        <w:tc>
          <w:tcPr>
            <w:tcW w:w="10255" w:type="dxa"/>
          </w:tcPr>
          <w:p w14:paraId="02ADBF6B" w14:textId="5CAB25EF" w:rsidR="00F81163" w:rsidRDefault="00BE38E3">
            <w:pPr>
              <w:pStyle w:val="Corpodetexto"/>
              <w:keepNext/>
              <w:jc w:val="center"/>
            </w:pPr>
            <w:bookmarkStart w:id="68" w:name="_Toc423429187"/>
            <w:r>
              <w:rPr>
                <w:noProof/>
              </w:rPr>
              <w:drawing>
                <wp:inline distT="0" distB="0" distL="0" distR="0" wp14:anchorId="1B1F38FD" wp14:editId="746059F1">
                  <wp:extent cx="6391522" cy="2722418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07" cy="273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CA689" w14:textId="5E69988F" w:rsidR="00453B53" w:rsidRPr="0005767E" w:rsidRDefault="00FA7103">
            <w:pPr>
              <w:pStyle w:val="Corpodetexto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40E851C" wp14:editId="67F6B8C1">
                  <wp:extent cx="6350940" cy="3920836"/>
                  <wp:effectExtent l="0" t="0" r="0" b="381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348" cy="394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01740" w14:textId="77777777" w:rsidR="00F81163" w:rsidRPr="0005767E" w:rsidRDefault="00F81163">
      <w:pPr>
        <w:pStyle w:val="Corpodetexto"/>
      </w:pPr>
    </w:p>
    <w:p w14:paraId="2978B071" w14:textId="77777777" w:rsidR="00F81163" w:rsidRPr="0005767E" w:rsidRDefault="00F81163">
      <w:pPr>
        <w:pStyle w:val="Ttulo4"/>
      </w:pPr>
      <w:bookmarkStart w:id="69" w:name="_Toc4241404"/>
      <w:bookmarkStart w:id="70" w:name="_Toc73567074"/>
      <w:r w:rsidRPr="0005767E">
        <w:lastRenderedPageBreak/>
        <w:t xml:space="preserve">Funções do </w:t>
      </w:r>
      <w:bookmarkEnd w:id="69"/>
      <w:r w:rsidR="00F14EF2">
        <w:t>sistema</w:t>
      </w:r>
      <w:bookmarkEnd w:id="70"/>
    </w:p>
    <w:tbl>
      <w:tblPr>
        <w:tblW w:w="87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"/>
        <w:gridCol w:w="2055"/>
        <w:gridCol w:w="5808"/>
      </w:tblGrid>
      <w:tr w:rsidR="00F81163" w:rsidRPr="0005767E" w14:paraId="3E99BF51" w14:textId="77777777" w:rsidTr="000B7736">
        <w:trPr>
          <w:cantSplit/>
          <w:trHeight w:val="742"/>
        </w:trPr>
        <w:tc>
          <w:tcPr>
            <w:tcW w:w="906" w:type="dxa"/>
          </w:tcPr>
          <w:p w14:paraId="1615AFC0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Número de ordem</w:t>
            </w:r>
          </w:p>
        </w:tc>
        <w:tc>
          <w:tcPr>
            <w:tcW w:w="2055" w:type="dxa"/>
          </w:tcPr>
          <w:p w14:paraId="59042447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Caso de uso</w:t>
            </w:r>
          </w:p>
        </w:tc>
        <w:tc>
          <w:tcPr>
            <w:tcW w:w="5808" w:type="dxa"/>
          </w:tcPr>
          <w:p w14:paraId="0EF0953B" w14:textId="77777777" w:rsidR="00F81163" w:rsidRPr="0005767E" w:rsidRDefault="00F81163">
            <w:pPr>
              <w:keepNext/>
              <w:keepLines/>
              <w:jc w:val="center"/>
              <w:rPr>
                <w:b/>
                <w:sz w:val="22"/>
                <w:lang w:val="pt-BR"/>
              </w:rPr>
            </w:pPr>
            <w:r w:rsidRPr="0005767E">
              <w:rPr>
                <w:b/>
                <w:sz w:val="22"/>
                <w:lang w:val="pt-BR"/>
              </w:rPr>
              <w:t>Descrição</w:t>
            </w:r>
          </w:p>
        </w:tc>
      </w:tr>
      <w:tr w:rsidR="00F81163" w:rsidRPr="0005767E" w14:paraId="0E4E4B7E" w14:textId="77777777" w:rsidTr="000B7736">
        <w:trPr>
          <w:trHeight w:val="362"/>
        </w:trPr>
        <w:tc>
          <w:tcPr>
            <w:tcW w:w="906" w:type="dxa"/>
          </w:tcPr>
          <w:p w14:paraId="2B4D59D3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517BAD7F" w14:textId="77777777" w:rsidR="00F81163" w:rsidRPr="0005767E" w:rsidRDefault="00A57A57">
            <w:pPr>
              <w:pStyle w:val="Tabela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Efetuar </w:t>
            </w:r>
            <w:r w:rsidR="00F81163" w:rsidRPr="0005767E">
              <w:rPr>
                <w:szCs w:val="24"/>
              </w:rPr>
              <w:t>Login</w:t>
            </w:r>
          </w:p>
        </w:tc>
        <w:tc>
          <w:tcPr>
            <w:tcW w:w="5808" w:type="dxa"/>
          </w:tcPr>
          <w:p w14:paraId="10BBC3AC" w14:textId="77777777" w:rsidR="00F81163" w:rsidRPr="0005767E" w:rsidRDefault="00F81163">
            <w:pPr>
              <w:keepNext/>
              <w:keepLines/>
              <w:rPr>
                <w:sz w:val="22"/>
                <w:lang w:val="pt-BR"/>
              </w:rPr>
            </w:pPr>
            <w:r w:rsidRPr="0005767E">
              <w:rPr>
                <w:sz w:val="22"/>
                <w:lang w:val="pt-BR"/>
              </w:rPr>
              <w:t>Login de</w:t>
            </w:r>
            <w:r w:rsidR="00F14EF2">
              <w:rPr>
                <w:sz w:val="22"/>
                <w:lang w:val="pt-BR"/>
              </w:rPr>
              <w:t xml:space="preserve"> usuário para restrição de acesso </w:t>
            </w:r>
            <w:proofErr w:type="gramStart"/>
            <w:r w:rsidR="00A57A57">
              <w:rPr>
                <w:sz w:val="22"/>
                <w:lang w:val="pt-BR"/>
              </w:rPr>
              <w:t>à</w:t>
            </w:r>
            <w:proofErr w:type="gramEnd"/>
            <w:r w:rsidR="00F14EF2">
              <w:rPr>
                <w:sz w:val="22"/>
                <w:lang w:val="pt-BR"/>
              </w:rPr>
              <w:t xml:space="preserve"> funções.</w:t>
            </w:r>
          </w:p>
        </w:tc>
      </w:tr>
      <w:tr w:rsidR="00F81163" w:rsidRPr="0005767E" w14:paraId="16B9F79A" w14:textId="77777777" w:rsidTr="000B7736">
        <w:trPr>
          <w:trHeight w:val="378"/>
        </w:trPr>
        <w:tc>
          <w:tcPr>
            <w:tcW w:w="906" w:type="dxa"/>
          </w:tcPr>
          <w:p w14:paraId="6CB2E87A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268D8A01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Efetuar Logout</w:t>
            </w:r>
          </w:p>
        </w:tc>
        <w:tc>
          <w:tcPr>
            <w:tcW w:w="5808" w:type="dxa"/>
          </w:tcPr>
          <w:p w14:paraId="1EF4219B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Encerra a sessão do usuário logado no sistema.</w:t>
            </w:r>
          </w:p>
        </w:tc>
      </w:tr>
      <w:tr w:rsidR="00F81163" w:rsidRPr="0005767E" w14:paraId="7EA3B7E4" w14:textId="77777777" w:rsidTr="000B7736">
        <w:trPr>
          <w:trHeight w:val="362"/>
        </w:trPr>
        <w:tc>
          <w:tcPr>
            <w:tcW w:w="906" w:type="dxa"/>
          </w:tcPr>
          <w:p w14:paraId="775C7C93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322404FF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Consultar Paciente</w:t>
            </w:r>
          </w:p>
        </w:tc>
        <w:tc>
          <w:tcPr>
            <w:tcW w:w="5808" w:type="dxa"/>
          </w:tcPr>
          <w:p w14:paraId="2AE06C33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 as informações do paciente que estiverem salvas no sistema.</w:t>
            </w:r>
          </w:p>
        </w:tc>
      </w:tr>
      <w:tr w:rsidR="00F81163" w:rsidRPr="0005767E" w14:paraId="4245EE27" w14:textId="77777777" w:rsidTr="000B7736">
        <w:trPr>
          <w:trHeight w:val="378"/>
        </w:trPr>
        <w:tc>
          <w:tcPr>
            <w:tcW w:w="906" w:type="dxa"/>
          </w:tcPr>
          <w:p w14:paraId="69D29E16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5007A05C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Finalizar Consulta</w:t>
            </w:r>
          </w:p>
        </w:tc>
        <w:tc>
          <w:tcPr>
            <w:tcW w:w="5808" w:type="dxa"/>
          </w:tcPr>
          <w:p w14:paraId="4F9FD89D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Encerra a verificação das informações do paciente.</w:t>
            </w:r>
          </w:p>
        </w:tc>
      </w:tr>
      <w:tr w:rsidR="00F81163" w:rsidRPr="0005767E" w14:paraId="3C0B6A5E" w14:textId="77777777" w:rsidTr="000B7736">
        <w:trPr>
          <w:trHeight w:val="362"/>
        </w:trPr>
        <w:tc>
          <w:tcPr>
            <w:tcW w:w="906" w:type="dxa"/>
          </w:tcPr>
          <w:p w14:paraId="0FCE3652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7506ADB2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Inserir Dado</w:t>
            </w:r>
          </w:p>
        </w:tc>
        <w:tc>
          <w:tcPr>
            <w:tcW w:w="5808" w:type="dxa"/>
          </w:tcPr>
          <w:p w14:paraId="1C427190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Inclui dados sobre doses aplicadas no cartão de vacinas do paciente.</w:t>
            </w:r>
          </w:p>
        </w:tc>
      </w:tr>
      <w:tr w:rsidR="00F81163" w:rsidRPr="0005767E" w14:paraId="17E417E3" w14:textId="77777777" w:rsidTr="000B7736">
        <w:trPr>
          <w:trHeight w:val="742"/>
        </w:trPr>
        <w:tc>
          <w:tcPr>
            <w:tcW w:w="906" w:type="dxa"/>
          </w:tcPr>
          <w:p w14:paraId="1CFC75D0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1C4061FD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Informação do Cartão</w:t>
            </w:r>
          </w:p>
        </w:tc>
        <w:tc>
          <w:tcPr>
            <w:tcW w:w="5808" w:type="dxa"/>
          </w:tcPr>
          <w:p w14:paraId="6CFBEDF1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Permite que seja alterada qualquer informação no cartão ou no cadastro do paciente.</w:t>
            </w:r>
          </w:p>
        </w:tc>
      </w:tr>
      <w:tr w:rsidR="00F81163" w:rsidRPr="0005767E" w14:paraId="1CBE5D71" w14:textId="77777777" w:rsidTr="000B7736">
        <w:trPr>
          <w:trHeight w:val="378"/>
        </w:trPr>
        <w:tc>
          <w:tcPr>
            <w:tcW w:w="906" w:type="dxa"/>
          </w:tcPr>
          <w:p w14:paraId="24751125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3A1F7C54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Paciente</w:t>
            </w:r>
          </w:p>
        </w:tc>
        <w:tc>
          <w:tcPr>
            <w:tcW w:w="5808" w:type="dxa"/>
          </w:tcPr>
          <w:p w14:paraId="64F16BB8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Efetua o cadastro de um paciente no sistema.</w:t>
            </w:r>
          </w:p>
        </w:tc>
      </w:tr>
      <w:tr w:rsidR="00F81163" w:rsidRPr="0005767E" w14:paraId="006AE406" w14:textId="77777777" w:rsidTr="000B7736">
        <w:trPr>
          <w:trHeight w:val="362"/>
        </w:trPr>
        <w:tc>
          <w:tcPr>
            <w:tcW w:w="906" w:type="dxa"/>
          </w:tcPr>
          <w:p w14:paraId="4E138B98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5EDF345D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Cadastrar Vacina</w:t>
            </w:r>
          </w:p>
        </w:tc>
        <w:tc>
          <w:tcPr>
            <w:tcW w:w="5808" w:type="dxa"/>
          </w:tcPr>
          <w:p w14:paraId="33E8AE13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Efetua o cadastro de uma nova vacina </w:t>
            </w:r>
            <w:r w:rsidR="00154D32">
              <w:rPr>
                <w:sz w:val="22"/>
                <w:lang w:val="pt-BR"/>
              </w:rPr>
              <w:t>no banco de dados do sistema.</w:t>
            </w:r>
          </w:p>
        </w:tc>
      </w:tr>
      <w:tr w:rsidR="00F81163" w:rsidRPr="0005767E" w14:paraId="2224FFC2" w14:textId="77777777" w:rsidTr="000B7736">
        <w:trPr>
          <w:trHeight w:val="378"/>
        </w:trPr>
        <w:tc>
          <w:tcPr>
            <w:tcW w:w="906" w:type="dxa"/>
          </w:tcPr>
          <w:p w14:paraId="1FBA7AD8" w14:textId="77777777" w:rsidR="00F81163" w:rsidRPr="0005767E" w:rsidRDefault="00F81163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500780F1" w14:textId="77777777" w:rsidR="00F81163" w:rsidRPr="0005767E" w:rsidRDefault="00A57A57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Cadastro Vacina</w:t>
            </w:r>
          </w:p>
        </w:tc>
        <w:tc>
          <w:tcPr>
            <w:tcW w:w="5808" w:type="dxa"/>
          </w:tcPr>
          <w:p w14:paraId="4AEA860A" w14:textId="77777777" w:rsidR="00F81163" w:rsidRPr="0005767E" w:rsidRDefault="00154D32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Permite que algum dado sobre alguma vacina seja alterado.</w:t>
            </w:r>
          </w:p>
        </w:tc>
      </w:tr>
      <w:tr w:rsidR="009B05A8" w:rsidRPr="0005767E" w14:paraId="38DB3154" w14:textId="77777777" w:rsidTr="000B7736">
        <w:trPr>
          <w:trHeight w:val="362"/>
        </w:trPr>
        <w:tc>
          <w:tcPr>
            <w:tcW w:w="906" w:type="dxa"/>
          </w:tcPr>
          <w:p w14:paraId="2FDBFB85" w14:textId="77777777" w:rsidR="009B05A8" w:rsidRPr="0005767E" w:rsidRDefault="009B05A8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254CDD15" w14:textId="645ACB77" w:rsidR="009B05A8" w:rsidRDefault="009B05A8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Cadastrar Funcionário </w:t>
            </w:r>
          </w:p>
        </w:tc>
        <w:tc>
          <w:tcPr>
            <w:tcW w:w="5808" w:type="dxa"/>
          </w:tcPr>
          <w:p w14:paraId="10CA3836" w14:textId="698A9BB7" w:rsidR="009B05A8" w:rsidRDefault="009B05A8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Efetua o cadastro de um funcionário no sistema</w:t>
            </w:r>
            <w:r w:rsidR="00FF112C">
              <w:rPr>
                <w:sz w:val="22"/>
                <w:lang w:val="pt-BR"/>
              </w:rPr>
              <w:t>.</w:t>
            </w:r>
          </w:p>
        </w:tc>
      </w:tr>
      <w:tr w:rsidR="009B05A8" w:rsidRPr="0005767E" w14:paraId="07CA169E" w14:textId="77777777" w:rsidTr="000B7736">
        <w:trPr>
          <w:trHeight w:val="742"/>
        </w:trPr>
        <w:tc>
          <w:tcPr>
            <w:tcW w:w="906" w:type="dxa"/>
          </w:tcPr>
          <w:p w14:paraId="3D16D840" w14:textId="77777777" w:rsidR="009B05A8" w:rsidRPr="0005767E" w:rsidRDefault="009B05A8" w:rsidP="00F81163">
            <w:pPr>
              <w:keepNext/>
              <w:keepLines/>
              <w:numPr>
                <w:ilvl w:val="0"/>
                <w:numId w:val="12"/>
              </w:numPr>
              <w:jc w:val="center"/>
              <w:rPr>
                <w:sz w:val="22"/>
                <w:lang w:val="pt-BR"/>
              </w:rPr>
            </w:pPr>
          </w:p>
        </w:tc>
        <w:tc>
          <w:tcPr>
            <w:tcW w:w="2055" w:type="dxa"/>
          </w:tcPr>
          <w:p w14:paraId="3072DB9A" w14:textId="450E380B" w:rsidR="009B05A8" w:rsidRDefault="009B05A8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Alterar Cadas</w:t>
            </w:r>
            <w:r w:rsidR="00FF112C">
              <w:rPr>
                <w:sz w:val="22"/>
                <w:lang w:val="pt-BR"/>
              </w:rPr>
              <w:t>tro</w:t>
            </w:r>
            <w:r>
              <w:rPr>
                <w:sz w:val="22"/>
                <w:lang w:val="pt-BR"/>
              </w:rPr>
              <w:t xml:space="preserve"> Funcionário</w:t>
            </w:r>
          </w:p>
        </w:tc>
        <w:tc>
          <w:tcPr>
            <w:tcW w:w="5808" w:type="dxa"/>
          </w:tcPr>
          <w:p w14:paraId="415F804E" w14:textId="3DCFD77D" w:rsidR="009B05A8" w:rsidRDefault="009B05A8">
            <w:pPr>
              <w:keepNext/>
              <w:keepLines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Permite que algum dado sobre o funcionário seja alterado</w:t>
            </w:r>
            <w:r w:rsidR="00FF112C">
              <w:rPr>
                <w:sz w:val="22"/>
                <w:lang w:val="pt-BR"/>
              </w:rPr>
              <w:t>.</w:t>
            </w:r>
          </w:p>
        </w:tc>
      </w:tr>
    </w:tbl>
    <w:p w14:paraId="00746BF4" w14:textId="77777777" w:rsidR="00F81163" w:rsidRPr="0005767E" w:rsidRDefault="00F81163">
      <w:pPr>
        <w:pStyle w:val="Corpodetexto"/>
      </w:pPr>
    </w:p>
    <w:p w14:paraId="0D5E2525" w14:textId="77777777" w:rsidR="00F81163" w:rsidRPr="0005767E" w:rsidRDefault="00F81163">
      <w:pPr>
        <w:pStyle w:val="Ttulo4"/>
        <w:keepLines/>
      </w:pPr>
      <w:bookmarkStart w:id="71" w:name="_Toc4241405"/>
      <w:bookmarkStart w:id="72" w:name="_Toc73567075"/>
      <w:r w:rsidRPr="0005767E">
        <w:t>Tratamento dos erros do usuário</w:t>
      </w:r>
      <w:bookmarkEnd w:id="68"/>
      <w:bookmarkEnd w:id="71"/>
      <w:bookmarkEnd w:id="72"/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8"/>
      </w:tblGrid>
      <w:tr w:rsidR="00F81163" w:rsidRPr="0005767E" w14:paraId="58F30CD8" w14:textId="77777777" w:rsidTr="000B7736">
        <w:trPr>
          <w:trHeight w:val="1532"/>
        </w:trPr>
        <w:tc>
          <w:tcPr>
            <w:tcW w:w="8738" w:type="dxa"/>
          </w:tcPr>
          <w:p w14:paraId="6FC3A414" w14:textId="77777777" w:rsidR="002C41B3" w:rsidRPr="0005767E" w:rsidRDefault="00852A98" w:rsidP="00652E3D">
            <w:pPr>
              <w:pStyle w:val="Numerada"/>
              <w:jc w:val="left"/>
            </w:pPr>
            <w:r>
              <w:t xml:space="preserve">Os erros que venham a ser causados pelos usuários </w:t>
            </w:r>
            <w:r w:rsidR="002C41B3">
              <w:t>serão tratados por mensagens explicativas.</w:t>
            </w:r>
          </w:p>
          <w:p w14:paraId="3F7A7BFA" w14:textId="77777777" w:rsidR="00F81163" w:rsidRPr="0005767E" w:rsidRDefault="00F81163" w:rsidP="00852A98">
            <w:pPr>
              <w:pStyle w:val="Numerada"/>
              <w:jc w:val="left"/>
            </w:pPr>
            <w:r w:rsidRPr="0005767E">
              <w:t>Toda ação potencialmente destrutiva exige confirmação do usuário.</w:t>
            </w:r>
          </w:p>
        </w:tc>
      </w:tr>
    </w:tbl>
    <w:p w14:paraId="7F40B14D" w14:textId="77777777" w:rsidR="00F81163" w:rsidRPr="0005767E" w:rsidRDefault="00F81163">
      <w:pPr>
        <w:pStyle w:val="Corpodetexto"/>
      </w:pPr>
    </w:p>
    <w:p w14:paraId="6FDEDA52" w14:textId="77777777" w:rsidR="00F81163" w:rsidRPr="0005767E" w:rsidRDefault="00F81163">
      <w:pPr>
        <w:pStyle w:val="Ttulo4"/>
      </w:pPr>
      <w:bookmarkStart w:id="73" w:name="_Toc423429188"/>
      <w:bookmarkStart w:id="74" w:name="_Toc4241406"/>
      <w:bookmarkStart w:id="75" w:name="_Toc73567076"/>
      <w:r w:rsidRPr="0005767E">
        <w:t>Tratamento da ajuda ao usuário</w:t>
      </w:r>
      <w:bookmarkEnd w:id="73"/>
      <w:bookmarkEnd w:id="74"/>
      <w:bookmarkEnd w:id="75"/>
    </w:p>
    <w:tbl>
      <w:tblPr>
        <w:tblW w:w="8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5"/>
      </w:tblGrid>
      <w:tr w:rsidR="00F81163" w:rsidRPr="0005767E" w14:paraId="33CAF78F" w14:textId="77777777" w:rsidTr="000B7736">
        <w:trPr>
          <w:trHeight w:val="565"/>
        </w:trPr>
        <w:tc>
          <w:tcPr>
            <w:tcW w:w="8705" w:type="dxa"/>
          </w:tcPr>
          <w:p w14:paraId="536A65A9" w14:textId="77777777" w:rsidR="00F81163" w:rsidRPr="0005767E" w:rsidRDefault="00F81163" w:rsidP="00F81163">
            <w:pPr>
              <w:pStyle w:val="Numerada"/>
              <w:numPr>
                <w:ilvl w:val="0"/>
                <w:numId w:val="31"/>
              </w:numPr>
              <w:jc w:val="left"/>
            </w:pPr>
            <w:r w:rsidRPr="0005767E">
              <w:t>Não haverá tratamento diferenciado para usuários com diferentes níveis de experiência.</w:t>
            </w:r>
          </w:p>
        </w:tc>
      </w:tr>
    </w:tbl>
    <w:p w14:paraId="0C8809C3" w14:textId="77777777" w:rsidR="00F81163" w:rsidRPr="0005767E" w:rsidRDefault="00F81163">
      <w:pPr>
        <w:pStyle w:val="Corpodetexto"/>
      </w:pPr>
    </w:p>
    <w:p w14:paraId="59EB2507" w14:textId="77777777" w:rsidR="00F81163" w:rsidRPr="0005767E" w:rsidRDefault="00F81163">
      <w:pPr>
        <w:pStyle w:val="Ttulo4"/>
      </w:pPr>
      <w:bookmarkStart w:id="76" w:name="_Toc4241408"/>
      <w:bookmarkStart w:id="77" w:name="_Toc73567077"/>
      <w:r w:rsidRPr="0005767E">
        <w:lastRenderedPageBreak/>
        <w:t>Convenções gerais utilizadas</w:t>
      </w:r>
      <w:bookmarkEnd w:id="76"/>
      <w:bookmarkEnd w:id="77"/>
    </w:p>
    <w:tbl>
      <w:tblPr>
        <w:tblW w:w="93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7"/>
        <w:gridCol w:w="2736"/>
        <w:gridCol w:w="5604"/>
      </w:tblGrid>
      <w:tr w:rsidR="00F81163" w:rsidRPr="0005767E" w14:paraId="55C5304F" w14:textId="77777777" w:rsidTr="000B7736">
        <w:trPr>
          <w:cantSplit/>
          <w:trHeight w:val="651"/>
        </w:trPr>
        <w:tc>
          <w:tcPr>
            <w:tcW w:w="977" w:type="dxa"/>
          </w:tcPr>
          <w:p w14:paraId="2CF8574F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Número de ordem</w:t>
            </w:r>
          </w:p>
        </w:tc>
        <w:tc>
          <w:tcPr>
            <w:tcW w:w="2736" w:type="dxa"/>
          </w:tcPr>
          <w:p w14:paraId="4E3A3C67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Tipo de convenção</w:t>
            </w:r>
          </w:p>
        </w:tc>
        <w:tc>
          <w:tcPr>
            <w:tcW w:w="5604" w:type="dxa"/>
          </w:tcPr>
          <w:p w14:paraId="2B2C18EE" w14:textId="77777777" w:rsidR="00F81163" w:rsidRPr="0005767E" w:rsidRDefault="00F81163">
            <w:pPr>
              <w:pStyle w:val="Tabela"/>
              <w:jc w:val="center"/>
              <w:rPr>
                <w:b/>
                <w:snapToGrid w:val="0"/>
              </w:rPr>
            </w:pPr>
            <w:r w:rsidRPr="0005767E">
              <w:rPr>
                <w:b/>
                <w:snapToGrid w:val="0"/>
              </w:rPr>
              <w:t>Descrição da convenção</w:t>
            </w:r>
          </w:p>
        </w:tc>
      </w:tr>
      <w:tr w:rsidR="00F81163" w:rsidRPr="0005767E" w14:paraId="4536E986" w14:textId="77777777" w:rsidTr="000B7736">
        <w:trPr>
          <w:cantSplit/>
          <w:trHeight w:val="651"/>
        </w:trPr>
        <w:tc>
          <w:tcPr>
            <w:tcW w:w="977" w:type="dxa"/>
          </w:tcPr>
          <w:p w14:paraId="08DB3C57" w14:textId="77777777" w:rsidR="00F81163" w:rsidRPr="0005767E" w:rsidRDefault="00F81163" w:rsidP="00F81163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2736" w:type="dxa"/>
          </w:tcPr>
          <w:p w14:paraId="5DA68FD3" w14:textId="77777777" w:rsidR="00F81163" w:rsidRPr="0005767E" w:rsidRDefault="00F81163">
            <w:pPr>
              <w:pStyle w:val="Tabela"/>
              <w:rPr>
                <w:snapToGrid w:val="0"/>
              </w:rPr>
            </w:pPr>
            <w:r w:rsidRPr="0005767E">
              <w:rPr>
                <w:snapToGrid w:val="0"/>
              </w:rPr>
              <w:t>Exibição de mensagens de erro, confirmação e sucesso</w:t>
            </w:r>
          </w:p>
        </w:tc>
        <w:tc>
          <w:tcPr>
            <w:tcW w:w="5604" w:type="dxa"/>
          </w:tcPr>
          <w:p w14:paraId="59E870A9" w14:textId="1F482AE0" w:rsidR="00F81163" w:rsidRPr="0005767E" w:rsidRDefault="009A44CD">
            <w:pPr>
              <w:pStyle w:val="Tabela"/>
              <w:rPr>
                <w:snapToGrid w:val="0"/>
              </w:rPr>
            </w:pPr>
            <w:r>
              <w:t>As mensagens mostradas no sistema serão integradas na própria tela.</w:t>
            </w:r>
          </w:p>
        </w:tc>
      </w:tr>
      <w:tr w:rsidR="00F81163" w:rsidRPr="0005767E" w14:paraId="59AC0932" w14:textId="77777777" w:rsidTr="000B7736">
        <w:trPr>
          <w:cantSplit/>
          <w:trHeight w:val="651"/>
        </w:trPr>
        <w:tc>
          <w:tcPr>
            <w:tcW w:w="977" w:type="dxa"/>
          </w:tcPr>
          <w:p w14:paraId="66A98342" w14:textId="77777777" w:rsidR="00F81163" w:rsidRPr="0005767E" w:rsidRDefault="00F81163" w:rsidP="00F81163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2736" w:type="dxa"/>
          </w:tcPr>
          <w:p w14:paraId="101D630E" w14:textId="77777777" w:rsidR="00F81163" w:rsidRPr="0005767E" w:rsidRDefault="00F81163">
            <w:pPr>
              <w:pStyle w:val="Tabela"/>
              <w:rPr>
                <w:snapToGrid w:val="0"/>
              </w:rPr>
            </w:pPr>
            <w:r w:rsidRPr="0005767E">
              <w:rPr>
                <w:snapToGrid w:val="0"/>
              </w:rPr>
              <w:t>Mecanismo de navegação</w:t>
            </w:r>
          </w:p>
        </w:tc>
        <w:tc>
          <w:tcPr>
            <w:tcW w:w="5604" w:type="dxa"/>
          </w:tcPr>
          <w:p w14:paraId="526DCF06" w14:textId="77777777" w:rsidR="00F81163" w:rsidRPr="0005767E" w:rsidRDefault="009A44C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 navegação no sistema poderá ser feita pelo mouse, e por atalhos no teclado.</w:t>
            </w:r>
          </w:p>
        </w:tc>
      </w:tr>
      <w:tr w:rsidR="00F81163" w:rsidRPr="0005767E" w14:paraId="0995BE02" w14:textId="77777777" w:rsidTr="000B7736">
        <w:trPr>
          <w:cantSplit/>
          <w:trHeight w:val="651"/>
        </w:trPr>
        <w:tc>
          <w:tcPr>
            <w:tcW w:w="977" w:type="dxa"/>
          </w:tcPr>
          <w:p w14:paraId="37E9B235" w14:textId="77777777" w:rsidR="00F81163" w:rsidRPr="0005767E" w:rsidRDefault="00F81163" w:rsidP="00F81163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2736" w:type="dxa"/>
          </w:tcPr>
          <w:p w14:paraId="1B667C70" w14:textId="77777777" w:rsidR="00F81163" w:rsidRPr="0005767E" w:rsidRDefault="00F81163">
            <w:pPr>
              <w:pStyle w:val="Tabela"/>
              <w:rPr>
                <w:snapToGrid w:val="0"/>
              </w:rPr>
            </w:pPr>
            <w:r w:rsidRPr="0005767E">
              <w:rPr>
                <w:snapToGrid w:val="0"/>
              </w:rPr>
              <w:t>Gráfica</w:t>
            </w:r>
          </w:p>
        </w:tc>
        <w:tc>
          <w:tcPr>
            <w:tcW w:w="5604" w:type="dxa"/>
          </w:tcPr>
          <w:p w14:paraId="45C09EB7" w14:textId="77777777" w:rsidR="009A44CD" w:rsidRPr="0005767E" w:rsidRDefault="009A44C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Os campos que não disponíveis não serão mostrados na tela para o usuário.</w:t>
            </w:r>
          </w:p>
        </w:tc>
      </w:tr>
      <w:tr w:rsidR="00F81163" w:rsidRPr="0005767E" w14:paraId="2B6186BA" w14:textId="77777777" w:rsidTr="000B7736">
        <w:trPr>
          <w:cantSplit/>
          <w:trHeight w:val="651"/>
        </w:trPr>
        <w:tc>
          <w:tcPr>
            <w:tcW w:w="977" w:type="dxa"/>
          </w:tcPr>
          <w:p w14:paraId="50A6F8F0" w14:textId="77777777" w:rsidR="00F81163" w:rsidRPr="0005767E" w:rsidRDefault="00F81163" w:rsidP="00F81163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2736" w:type="dxa"/>
          </w:tcPr>
          <w:p w14:paraId="30A90174" w14:textId="77777777" w:rsidR="00F81163" w:rsidRPr="0005767E" w:rsidRDefault="00F81163">
            <w:pPr>
              <w:pStyle w:val="Tabela"/>
              <w:rPr>
                <w:snapToGrid w:val="0"/>
              </w:rPr>
            </w:pPr>
            <w:r w:rsidRPr="0005767E">
              <w:rPr>
                <w:snapToGrid w:val="0"/>
              </w:rPr>
              <w:t>Visual</w:t>
            </w:r>
          </w:p>
        </w:tc>
        <w:tc>
          <w:tcPr>
            <w:tcW w:w="5604" w:type="dxa"/>
          </w:tcPr>
          <w:p w14:paraId="5EA9990E" w14:textId="77777777" w:rsidR="00F81163" w:rsidRPr="0005767E" w:rsidRDefault="009A44C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visual da interface será baseado no modelo já utilizado pelo governo federal.</w:t>
            </w:r>
          </w:p>
        </w:tc>
      </w:tr>
      <w:tr w:rsidR="00F81163" w:rsidRPr="0005767E" w14:paraId="0AB72C49" w14:textId="77777777" w:rsidTr="000B7736">
        <w:trPr>
          <w:cantSplit/>
          <w:trHeight w:val="651"/>
        </w:trPr>
        <w:tc>
          <w:tcPr>
            <w:tcW w:w="977" w:type="dxa"/>
          </w:tcPr>
          <w:p w14:paraId="577A62D6" w14:textId="77777777" w:rsidR="00F81163" w:rsidRPr="0005767E" w:rsidRDefault="00F81163" w:rsidP="00F81163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2736" w:type="dxa"/>
          </w:tcPr>
          <w:p w14:paraId="0D2EA0B5" w14:textId="77777777" w:rsidR="00F81163" w:rsidRPr="0005767E" w:rsidRDefault="00F81163">
            <w:pPr>
              <w:pStyle w:val="Tabela"/>
              <w:rPr>
                <w:snapToGrid w:val="0"/>
              </w:rPr>
            </w:pPr>
            <w:r w:rsidRPr="0005767E">
              <w:rPr>
                <w:snapToGrid w:val="0"/>
              </w:rPr>
              <w:t>Fechamento</w:t>
            </w:r>
          </w:p>
        </w:tc>
        <w:tc>
          <w:tcPr>
            <w:tcW w:w="5604" w:type="dxa"/>
          </w:tcPr>
          <w:p w14:paraId="50D807FC" w14:textId="77777777" w:rsidR="00F81163" w:rsidRPr="0005767E" w:rsidRDefault="009A44C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Para finalizar a atividade no sistema, o usuário deverá sair da sua sessão e fechar a aba no navegador.</w:t>
            </w:r>
          </w:p>
        </w:tc>
      </w:tr>
    </w:tbl>
    <w:p w14:paraId="7FCF856F" w14:textId="56F63325" w:rsidR="00DC2593" w:rsidRDefault="00DC2593">
      <w:pPr>
        <w:pStyle w:val="Corpodetexto"/>
      </w:pPr>
    </w:p>
    <w:p w14:paraId="3E14F533" w14:textId="4A436A7A" w:rsidR="00DC2593" w:rsidRDefault="00DC2593" w:rsidP="00DC2593">
      <w:pPr>
        <w:pStyle w:val="Ttulo3"/>
      </w:pPr>
      <w:bookmarkStart w:id="78" w:name="_Toc73567078"/>
      <w:r>
        <w:t>Componentes das interfaces do usuário</w:t>
      </w:r>
      <w:bookmarkEnd w:id="78"/>
    </w:p>
    <w:p w14:paraId="6629A804" w14:textId="77777777" w:rsidR="00DC2593" w:rsidRDefault="00DC2593" w:rsidP="00DC2593">
      <w:pPr>
        <w:pStyle w:val="Ttulo4"/>
      </w:pPr>
      <w:bookmarkStart w:id="79" w:name="_Toc4241410"/>
      <w:bookmarkStart w:id="80" w:name="_Toc22024501"/>
      <w:bookmarkStart w:id="81" w:name="_Toc73567079"/>
      <w:r>
        <w:t xml:space="preserve">Interface de usuário </w:t>
      </w:r>
      <w:bookmarkStart w:id="82" w:name="REQSNP7BO"/>
      <w:r>
        <w:rPr>
          <w:vanish/>
          <w:color w:val="00FF00"/>
          <w:u w:val="double"/>
        </w:rPr>
        <w:t xml:space="preserve">ITD1 </w:t>
      </w:r>
      <w:r>
        <w:t>Tela Principal</w:t>
      </w:r>
      <w:bookmarkEnd w:id="79"/>
      <w:bookmarkEnd w:id="80"/>
      <w:bookmarkEnd w:id="81"/>
      <w:r>
        <w:t> </w:t>
      </w:r>
      <w:bookmarkEnd w:id="82"/>
    </w:p>
    <w:p w14:paraId="6EE4B007" w14:textId="0A031C9E" w:rsidR="00DC2593" w:rsidRDefault="001D0759" w:rsidP="00DC2593">
      <w:pPr>
        <w:pStyle w:val="Ttulo5"/>
      </w:pPr>
      <w:bookmarkStart w:id="83" w:name="_Hlk69230500"/>
      <w:r>
        <w:t>Diagramas de Estado</w:t>
      </w:r>
    </w:p>
    <w:p w14:paraId="346D9830" w14:textId="333BFC57" w:rsidR="001D0759" w:rsidRPr="001D0759" w:rsidRDefault="001D0759" w:rsidP="001D0759">
      <w:pPr>
        <w:pStyle w:val="Ttulo6"/>
      </w:pPr>
      <w:r>
        <w:t>Diagrama Login Profissionais da Saúde</w:t>
      </w:r>
    </w:p>
    <w:p w14:paraId="42B70AB2" w14:textId="1123258F" w:rsidR="001D0759" w:rsidRDefault="00BE38E3" w:rsidP="001D0759">
      <w:pPr>
        <w:pStyle w:val="Corpodetexto"/>
        <w:jc w:val="center"/>
      </w:pPr>
      <w:r>
        <w:rPr>
          <w:noProof/>
        </w:rPr>
        <w:drawing>
          <wp:inline distT="0" distB="0" distL="0" distR="0" wp14:anchorId="7098DCC7" wp14:editId="2D4E2675">
            <wp:extent cx="6447412" cy="217516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27" cy="21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0E99" w14:textId="2AA7A783" w:rsidR="001D0759" w:rsidRDefault="001D0759" w:rsidP="001D0759">
      <w:pPr>
        <w:pStyle w:val="Ttulo6"/>
      </w:pPr>
      <w:r>
        <w:lastRenderedPageBreak/>
        <w:t>Diagrama Consulta Paciente</w:t>
      </w:r>
    </w:p>
    <w:p w14:paraId="4467C603" w14:textId="2A36E3CA" w:rsidR="001D0759" w:rsidRPr="001D0759" w:rsidRDefault="00BE38E3" w:rsidP="001D0759">
      <w:pPr>
        <w:pStyle w:val="Corpodetexto"/>
      </w:pPr>
      <w:r>
        <w:rPr>
          <w:noProof/>
        </w:rPr>
        <w:drawing>
          <wp:inline distT="0" distB="0" distL="0" distR="0" wp14:anchorId="754BD8A3" wp14:editId="21B14F2B">
            <wp:extent cx="5905500" cy="2910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490" w14:textId="1C86F397" w:rsidR="0097516B" w:rsidRDefault="0097516B" w:rsidP="0097516B">
      <w:pPr>
        <w:pStyle w:val="Ttulo6"/>
      </w:pPr>
      <w:r>
        <w:t>Diagrama Inserir Dose</w:t>
      </w:r>
    </w:p>
    <w:p w14:paraId="003BB1F7" w14:textId="2F84735A" w:rsidR="0097516B" w:rsidRDefault="00BE38E3" w:rsidP="0097516B">
      <w:pPr>
        <w:pStyle w:val="Corpodetexto"/>
      </w:pPr>
      <w:r>
        <w:rPr>
          <w:noProof/>
        </w:rPr>
        <w:drawing>
          <wp:inline distT="0" distB="0" distL="0" distR="0" wp14:anchorId="2ACB2E98" wp14:editId="11782588">
            <wp:extent cx="5901055" cy="2175164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84" cy="218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3CD5" w14:textId="33EBB3B4" w:rsidR="0097516B" w:rsidRDefault="0097516B" w:rsidP="0097516B">
      <w:pPr>
        <w:pStyle w:val="Ttulo6"/>
      </w:pPr>
      <w:r>
        <w:t>Diagrama Alterar Informações</w:t>
      </w:r>
    </w:p>
    <w:p w14:paraId="1ACA9A39" w14:textId="0D73C662" w:rsidR="0097516B" w:rsidRPr="0097516B" w:rsidRDefault="00BE38E3" w:rsidP="0097516B">
      <w:pPr>
        <w:pStyle w:val="Corpodetexto"/>
      </w:pPr>
      <w:r>
        <w:rPr>
          <w:noProof/>
        </w:rPr>
        <w:drawing>
          <wp:inline distT="0" distB="0" distL="0" distR="0" wp14:anchorId="30A43443" wp14:editId="19692EE5">
            <wp:extent cx="5895975" cy="203661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02" cy="20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EB53" w14:textId="7DD11828" w:rsidR="0097516B" w:rsidRDefault="0097516B" w:rsidP="0097516B">
      <w:pPr>
        <w:pStyle w:val="Ttulo6"/>
      </w:pPr>
      <w:r>
        <w:lastRenderedPageBreak/>
        <w:t>Diagrama Cadastrar Paciente</w:t>
      </w:r>
    </w:p>
    <w:p w14:paraId="24EC6581" w14:textId="0BEDEEBB" w:rsidR="0097516B" w:rsidRDefault="00BE38E3" w:rsidP="0097516B">
      <w:pPr>
        <w:pStyle w:val="Corpodetexto"/>
      </w:pPr>
      <w:r>
        <w:rPr>
          <w:noProof/>
        </w:rPr>
        <w:drawing>
          <wp:inline distT="0" distB="0" distL="0" distR="0" wp14:anchorId="3B1C4759" wp14:editId="2642425A">
            <wp:extent cx="5901055" cy="27482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3375" w14:textId="77777777" w:rsidR="009E2EA7" w:rsidRDefault="009E2EA7" w:rsidP="0097516B">
      <w:pPr>
        <w:pStyle w:val="Corpodetexto"/>
      </w:pPr>
    </w:p>
    <w:p w14:paraId="3472AC7C" w14:textId="3924C3A4" w:rsidR="0097516B" w:rsidRDefault="0097516B" w:rsidP="0097516B">
      <w:pPr>
        <w:pStyle w:val="Ttulo6"/>
      </w:pPr>
      <w:r>
        <w:t xml:space="preserve">Diagrama </w:t>
      </w:r>
      <w:r w:rsidR="00FE2C5E">
        <w:t>Cadastrar Vacina</w:t>
      </w:r>
    </w:p>
    <w:p w14:paraId="10A79789" w14:textId="7F41F712" w:rsidR="0097516B" w:rsidRPr="0097516B" w:rsidRDefault="00BE38E3" w:rsidP="0097516B">
      <w:pPr>
        <w:pStyle w:val="Corpodetexto"/>
      </w:pPr>
      <w:r>
        <w:rPr>
          <w:noProof/>
        </w:rPr>
        <w:drawing>
          <wp:inline distT="0" distB="0" distL="0" distR="0" wp14:anchorId="02FCE277" wp14:editId="6EEFC413">
            <wp:extent cx="5895975" cy="2891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1D22" w14:textId="1CE6C0F7" w:rsidR="00FE2C5E" w:rsidRPr="001D0759" w:rsidRDefault="00FE2C5E" w:rsidP="00FE2C5E">
      <w:pPr>
        <w:pStyle w:val="Ttulo6"/>
      </w:pPr>
      <w:r>
        <w:lastRenderedPageBreak/>
        <w:t>Diagrama Alterar Informações Cadastro Vacina</w:t>
      </w:r>
    </w:p>
    <w:p w14:paraId="73E7F9C0" w14:textId="1D7ED9D6" w:rsidR="001D0759" w:rsidRDefault="00BE38E3" w:rsidP="001D0759">
      <w:pPr>
        <w:pStyle w:val="Corpodetexto"/>
      </w:pPr>
      <w:r>
        <w:rPr>
          <w:noProof/>
        </w:rPr>
        <w:drawing>
          <wp:inline distT="0" distB="0" distL="0" distR="0" wp14:anchorId="3A656B23" wp14:editId="16699583">
            <wp:extent cx="5901055" cy="2876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A16A" w14:textId="77777777" w:rsidR="009E2EA7" w:rsidRDefault="009E2EA7" w:rsidP="001D0759">
      <w:pPr>
        <w:pStyle w:val="Corpodetexto"/>
      </w:pPr>
    </w:p>
    <w:p w14:paraId="30EC2459" w14:textId="172C6FDE" w:rsidR="00AF1B99" w:rsidRPr="001D0759" w:rsidRDefault="00AF1B99" w:rsidP="00AF1B99">
      <w:pPr>
        <w:pStyle w:val="Ttulo6"/>
      </w:pPr>
      <w:r>
        <w:t xml:space="preserve">Diagrama </w:t>
      </w:r>
      <w:r>
        <w:t>Cadastrar Funcionário</w:t>
      </w:r>
    </w:p>
    <w:p w14:paraId="4D682F51" w14:textId="3F663BC2" w:rsidR="00AF1B99" w:rsidRDefault="00AF1B99" w:rsidP="001D0759">
      <w:pPr>
        <w:pStyle w:val="Corpodetexto"/>
      </w:pPr>
      <w:r>
        <w:rPr>
          <w:rFonts w:ascii="Arial" w:hAnsi="Arial" w:cs="Arial"/>
          <w:b/>
          <w:bCs/>
          <w:i/>
          <w:iCs/>
          <w:noProof/>
          <w:sz w:val="18"/>
          <w:szCs w:val="18"/>
        </w:rPr>
        <w:drawing>
          <wp:inline distT="0" distB="0" distL="0" distR="0" wp14:anchorId="500F619C" wp14:editId="63503282">
            <wp:extent cx="5930281" cy="2604654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91" cy="26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468" w14:textId="784F4835" w:rsidR="00AC0958" w:rsidRPr="001D0759" w:rsidRDefault="00AC0958" w:rsidP="00AC0958">
      <w:pPr>
        <w:pStyle w:val="Ttulo6"/>
      </w:pPr>
      <w:r>
        <w:lastRenderedPageBreak/>
        <w:t xml:space="preserve">Diagrama </w:t>
      </w:r>
      <w:r>
        <w:t>Alterar Cadastro Funcionário</w:t>
      </w:r>
    </w:p>
    <w:p w14:paraId="7FDAD473" w14:textId="56781B99" w:rsidR="00FA7103" w:rsidRDefault="00AC0958" w:rsidP="00AC0958">
      <w:pPr>
        <w:pStyle w:val="Corpodetex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noProof/>
          <w:sz w:val="18"/>
          <w:szCs w:val="18"/>
        </w:rPr>
        <w:drawing>
          <wp:inline distT="0" distB="0" distL="0" distR="0" wp14:anchorId="0106425A" wp14:editId="0C71EBD0">
            <wp:extent cx="5968041" cy="2071254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46" cy="20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B058" w14:textId="77777777" w:rsidR="009E2EA7" w:rsidRPr="00FA7103" w:rsidRDefault="009E2EA7" w:rsidP="00AC0958">
      <w:pPr>
        <w:pStyle w:val="Corpodetexto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1DC4715F" w14:textId="269F8B55" w:rsidR="001D0759" w:rsidRDefault="001D0759" w:rsidP="001D0759">
      <w:pPr>
        <w:pStyle w:val="Ttulo5"/>
      </w:pPr>
      <w:r>
        <w:t>Relacionamentos com outras interfaces</w:t>
      </w:r>
    </w:p>
    <w:p w14:paraId="1DCAD4D9" w14:textId="52158DC8" w:rsidR="00ED185A" w:rsidRPr="00ED185A" w:rsidRDefault="00ED185A" w:rsidP="00ED185A">
      <w:pPr>
        <w:pStyle w:val="Ttulo6"/>
      </w:pPr>
      <w:r>
        <w:t xml:space="preserve">Relacionamento Tela Principal </w:t>
      </w:r>
      <w:r w:rsidR="00055345">
        <w:t>Aplicador</w:t>
      </w:r>
    </w:p>
    <w:p w14:paraId="0954593C" w14:textId="77777777" w:rsidR="00ED185A" w:rsidRDefault="00ED185A" w:rsidP="00ED185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</w:pPr>
      <w:r>
        <w:t xml:space="preserve">A </w:t>
      </w:r>
      <w:r>
        <w:rPr>
          <w:i/>
          <w:iCs/>
        </w:rPr>
        <w:t>Tela Principal</w:t>
      </w:r>
      <w:r>
        <w:t xml:space="preserve"> disponibilizará acesso as opções de Consulta do Paciente e Cadastro do Paciente.</w:t>
      </w:r>
      <w:r>
        <w:br/>
      </w:r>
      <w:r w:rsidRPr="00DC2593">
        <w:rPr>
          <w:i/>
          <w:iCs/>
        </w:rPr>
        <w:t>Consulta do Paciente</w:t>
      </w:r>
      <w:r>
        <w:t xml:space="preserve"> caso o paciente já esteja cadastrado no sistema.</w:t>
      </w:r>
    </w:p>
    <w:p w14:paraId="51B11378" w14:textId="299AE3B3" w:rsidR="00ED185A" w:rsidRPr="00ED185A" w:rsidRDefault="00ED185A" w:rsidP="00ED185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</w:pPr>
      <w:r w:rsidRPr="00DC2593">
        <w:rPr>
          <w:i/>
          <w:iCs/>
        </w:rPr>
        <w:t>Cadastro do Paciente</w:t>
      </w:r>
      <w:r>
        <w:t xml:space="preserve"> caso o paciente ainda não tenha sido inserido no sistema.</w:t>
      </w:r>
    </w:p>
    <w:p w14:paraId="465681D7" w14:textId="77777777" w:rsidR="009E2EA7" w:rsidRDefault="009E2EA7" w:rsidP="009E2EA7">
      <w:pPr>
        <w:pStyle w:val="Ttulo6"/>
        <w:numPr>
          <w:ilvl w:val="0"/>
          <w:numId w:val="0"/>
        </w:numPr>
        <w:ind w:left="1152"/>
      </w:pPr>
    </w:p>
    <w:p w14:paraId="59933264" w14:textId="65ACE246" w:rsidR="00ED185A" w:rsidRPr="00ED185A" w:rsidRDefault="00ED185A" w:rsidP="00ED185A">
      <w:pPr>
        <w:pStyle w:val="Ttulo6"/>
      </w:pPr>
      <w:r>
        <w:t xml:space="preserve">Relacionamento Tela Principal </w:t>
      </w:r>
      <w:r w:rsidR="00055345">
        <w:t>Gerente</w:t>
      </w:r>
    </w:p>
    <w:bookmarkEnd w:id="83"/>
    <w:p w14:paraId="3C4172A6" w14:textId="31B808AB" w:rsidR="00DC2593" w:rsidRDefault="00DC2593" w:rsidP="009B05A8">
      <w:pPr>
        <w:pStyle w:val="Corpodetext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0" w:color="auto"/>
        </w:pBdr>
        <w:jc w:val="left"/>
      </w:pPr>
      <w:r>
        <w:t xml:space="preserve">A </w:t>
      </w:r>
      <w:r>
        <w:rPr>
          <w:i/>
          <w:iCs/>
        </w:rPr>
        <w:t>Tela Principal</w:t>
      </w:r>
      <w:r>
        <w:t xml:space="preserve"> disponibilizará acesso a opç</w:t>
      </w:r>
      <w:r w:rsidR="003A4755">
        <w:t>ão d</w:t>
      </w:r>
      <w:r>
        <w:t xml:space="preserve">e </w:t>
      </w:r>
      <w:r w:rsidR="00055345">
        <w:t xml:space="preserve">Consulta do Paciente, Cadastro do Paciente, </w:t>
      </w:r>
      <w:r>
        <w:t>Cadastro d</w:t>
      </w:r>
      <w:r w:rsidR="003A4755">
        <w:t>e</w:t>
      </w:r>
      <w:r>
        <w:t xml:space="preserve"> </w:t>
      </w:r>
      <w:r w:rsidR="003A4755">
        <w:t>Vacina</w:t>
      </w:r>
      <w:r w:rsidR="00055345">
        <w:t>, Cadastro de Funcionário</w:t>
      </w:r>
      <w:r>
        <w:t>.</w:t>
      </w:r>
    </w:p>
    <w:p w14:paraId="6D8E6C91" w14:textId="3C108CE4" w:rsidR="00DC2593" w:rsidRDefault="00DC2593" w:rsidP="009B05A8">
      <w:pPr>
        <w:pStyle w:val="Corpodetext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0" w:color="auto"/>
        </w:pBdr>
        <w:jc w:val="left"/>
      </w:pPr>
      <w:r w:rsidRPr="00DC2593">
        <w:rPr>
          <w:i/>
          <w:iCs/>
        </w:rPr>
        <w:t>C</w:t>
      </w:r>
      <w:r w:rsidR="00055345">
        <w:rPr>
          <w:i/>
          <w:iCs/>
        </w:rPr>
        <w:t xml:space="preserve">onsulta </w:t>
      </w:r>
      <w:r w:rsidRPr="00DC2593">
        <w:rPr>
          <w:i/>
          <w:iCs/>
        </w:rPr>
        <w:t>d</w:t>
      </w:r>
      <w:r w:rsidR="00055345">
        <w:rPr>
          <w:i/>
          <w:iCs/>
        </w:rPr>
        <w:t>o Paciente</w:t>
      </w:r>
      <w:r>
        <w:t xml:space="preserve"> </w:t>
      </w:r>
      <w:r w:rsidR="00055345">
        <w:t>para verificar o cartão de vacina do paciente.</w:t>
      </w:r>
    </w:p>
    <w:p w14:paraId="452D9B56" w14:textId="31D08F96" w:rsidR="00055345" w:rsidRDefault="00055345" w:rsidP="00E27BB5">
      <w:pPr>
        <w:pStyle w:val="Corpodetext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0" w:color="auto"/>
        </w:pBdr>
        <w:jc w:val="left"/>
      </w:pPr>
      <w:r w:rsidRPr="00DC2593">
        <w:rPr>
          <w:i/>
          <w:iCs/>
        </w:rPr>
        <w:t>Cadastro d</w:t>
      </w:r>
      <w:r>
        <w:rPr>
          <w:i/>
          <w:iCs/>
        </w:rPr>
        <w:t>o Paciente</w:t>
      </w:r>
      <w:r>
        <w:t xml:space="preserve"> caso </w:t>
      </w:r>
      <w:r>
        <w:t>o paciente não esteja cadastrado no sistema.</w:t>
      </w:r>
    </w:p>
    <w:p w14:paraId="01ACFF7F" w14:textId="292147C8" w:rsidR="00055345" w:rsidRDefault="00055345" w:rsidP="00055345">
      <w:pPr>
        <w:pStyle w:val="Corpodetext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0" w:color="auto"/>
        </w:pBdr>
        <w:jc w:val="left"/>
      </w:pPr>
      <w:r w:rsidRPr="00DC2593">
        <w:rPr>
          <w:i/>
          <w:iCs/>
        </w:rPr>
        <w:t>Cadastro d</w:t>
      </w:r>
      <w:r>
        <w:rPr>
          <w:i/>
          <w:iCs/>
        </w:rPr>
        <w:t>e Vacina</w:t>
      </w:r>
      <w:r>
        <w:t xml:space="preserve"> caso a vacina ainda não tenha sido inserida no sistema.</w:t>
      </w:r>
    </w:p>
    <w:p w14:paraId="7CCB98C5" w14:textId="00E823D1" w:rsidR="00055345" w:rsidRDefault="00055345" w:rsidP="00055345">
      <w:pPr>
        <w:pStyle w:val="Corpodetext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0" w:color="auto"/>
        </w:pBdr>
        <w:jc w:val="left"/>
      </w:pPr>
      <w:r w:rsidRPr="00DC2593">
        <w:rPr>
          <w:i/>
          <w:iCs/>
        </w:rPr>
        <w:t>Cadastro d</w:t>
      </w:r>
      <w:r>
        <w:rPr>
          <w:i/>
          <w:iCs/>
        </w:rPr>
        <w:t xml:space="preserve">e </w:t>
      </w:r>
      <w:r>
        <w:rPr>
          <w:i/>
          <w:iCs/>
        </w:rPr>
        <w:t>Funciona</w:t>
      </w:r>
      <w:r>
        <w:t xml:space="preserve"> caso o funcionário ainda não tenha sido inserido no sistema.</w:t>
      </w:r>
    </w:p>
    <w:p w14:paraId="01B1866B" w14:textId="77777777" w:rsidR="009E2EA7" w:rsidRDefault="009E2EA7" w:rsidP="009E2EA7">
      <w:pPr>
        <w:pStyle w:val="Ttulo6"/>
        <w:numPr>
          <w:ilvl w:val="0"/>
          <w:numId w:val="0"/>
        </w:numPr>
        <w:ind w:left="1152"/>
      </w:pPr>
    </w:p>
    <w:p w14:paraId="7E5AFB29" w14:textId="7FBFF1F0" w:rsidR="00ED185A" w:rsidRPr="00ED185A" w:rsidRDefault="00ED185A" w:rsidP="00E27BB5">
      <w:pPr>
        <w:pStyle w:val="Ttulo6"/>
      </w:pPr>
      <w:r>
        <w:t>Relacionamento Tela Consulta Paciente</w:t>
      </w:r>
    </w:p>
    <w:p w14:paraId="1758964D" w14:textId="64CF16AC" w:rsidR="00DC2593" w:rsidRDefault="00ED185A" w:rsidP="0005534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</w:pPr>
      <w:r>
        <w:t>A</w:t>
      </w:r>
      <w:r>
        <w:rPr>
          <w:i/>
          <w:iCs/>
        </w:rPr>
        <w:t xml:space="preserve"> </w:t>
      </w:r>
      <w:r w:rsidR="003A4755">
        <w:rPr>
          <w:i/>
          <w:iCs/>
        </w:rPr>
        <w:t>Consulta do Paciente</w:t>
      </w:r>
      <w:r>
        <w:t xml:space="preserve"> disponibilizará acesso as opções d</w:t>
      </w:r>
      <w:r w:rsidR="003A4755">
        <w:t>e Inserir Dose</w:t>
      </w:r>
      <w:r w:rsidR="00055345">
        <w:t>,</w:t>
      </w:r>
      <w:r>
        <w:t xml:space="preserve"> </w:t>
      </w:r>
      <w:r w:rsidR="003A4755">
        <w:t xml:space="preserve">Alterar </w:t>
      </w:r>
      <w:r w:rsidR="00055345">
        <w:t>Registro de Aplicação e Alterar Cadastro Paciente</w:t>
      </w:r>
      <w:r>
        <w:t>.</w:t>
      </w:r>
      <w:r>
        <w:br/>
      </w:r>
      <w:r w:rsidR="003A4755">
        <w:rPr>
          <w:i/>
          <w:iCs/>
        </w:rPr>
        <w:t>Inserir Dose</w:t>
      </w:r>
      <w:r>
        <w:t xml:space="preserve"> </w:t>
      </w:r>
      <w:r w:rsidR="003A4755">
        <w:t>caso o paciente tenha recebido a aplicação de alguma dose.</w:t>
      </w:r>
      <w:r>
        <w:tab/>
      </w:r>
    </w:p>
    <w:p w14:paraId="7768C660" w14:textId="77777777" w:rsidR="004A7F73" w:rsidRDefault="004A7F73" w:rsidP="004A7F73">
      <w:pPr>
        <w:pStyle w:val="Ttulo5"/>
      </w:pPr>
      <w:r>
        <w:lastRenderedPageBreak/>
        <w:t>Campos</w:t>
      </w:r>
    </w:p>
    <w:tbl>
      <w:tblPr>
        <w:tblW w:w="10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979"/>
        <w:gridCol w:w="1971"/>
        <w:gridCol w:w="1861"/>
        <w:gridCol w:w="993"/>
        <w:gridCol w:w="2324"/>
      </w:tblGrid>
      <w:tr w:rsidR="008C45A1" w14:paraId="6B8AC6D0" w14:textId="457A99E0" w:rsidTr="00D002B8">
        <w:trPr>
          <w:cantSplit/>
          <w:trHeight w:val="83"/>
        </w:trPr>
        <w:tc>
          <w:tcPr>
            <w:tcW w:w="1063" w:type="dxa"/>
          </w:tcPr>
          <w:p w14:paraId="098F38BB" w14:textId="77777777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979" w:type="dxa"/>
          </w:tcPr>
          <w:p w14:paraId="5680081E" w14:textId="77777777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971" w:type="dxa"/>
          </w:tcPr>
          <w:p w14:paraId="08C44ADB" w14:textId="77777777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861" w:type="dxa"/>
          </w:tcPr>
          <w:p w14:paraId="6D7872DF" w14:textId="77777777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993" w:type="dxa"/>
          </w:tcPr>
          <w:p w14:paraId="40DBC182" w14:textId="77777777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24" w:type="dxa"/>
          </w:tcPr>
          <w:p w14:paraId="0B6E0C81" w14:textId="2BA7552C" w:rsidR="008C45A1" w:rsidRDefault="008C45A1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8C45A1" w14:paraId="23424A68" w14:textId="17E27A72" w:rsidTr="00D002B8">
        <w:trPr>
          <w:cantSplit/>
          <w:trHeight w:val="526"/>
        </w:trPr>
        <w:tc>
          <w:tcPr>
            <w:tcW w:w="1063" w:type="dxa"/>
          </w:tcPr>
          <w:p w14:paraId="45F9F859" w14:textId="77777777" w:rsidR="008C45A1" w:rsidRDefault="008C45A1" w:rsidP="00D64C2A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21B93FA2" w14:textId="58DB3144" w:rsidR="008C45A1" w:rsidRDefault="008C45A1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RG</w:t>
            </w:r>
          </w:p>
        </w:tc>
        <w:tc>
          <w:tcPr>
            <w:tcW w:w="1971" w:type="dxa"/>
          </w:tcPr>
          <w:p w14:paraId="5ACAE066" w14:textId="5C6AF9FB" w:rsidR="008C45A1" w:rsidRDefault="008C45A1" w:rsidP="00D64C2A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340F8BE3" w14:textId="0E58184A" w:rsidR="008C45A1" w:rsidRDefault="008C45A1" w:rsidP="00D64C2A">
            <w:pPr>
              <w:pStyle w:val="Tabela"/>
            </w:pPr>
            <w:r>
              <w:t>Até 10 caracteres</w:t>
            </w:r>
          </w:p>
        </w:tc>
        <w:tc>
          <w:tcPr>
            <w:tcW w:w="993" w:type="dxa"/>
          </w:tcPr>
          <w:p w14:paraId="53764D58" w14:textId="68EA665E" w:rsidR="008C45A1" w:rsidRDefault="00B67032" w:rsidP="00D64C2A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66802920" w14:textId="7CE56EE0" w:rsidR="008C45A1" w:rsidRDefault="008C45A1" w:rsidP="008C45A1">
            <w:pPr>
              <w:pStyle w:val="Corpodetexto"/>
              <w:jc w:val="left"/>
            </w:pPr>
            <w:r>
              <w:t>Login e Consulta Paciente</w:t>
            </w:r>
          </w:p>
        </w:tc>
      </w:tr>
      <w:tr w:rsidR="008C45A1" w14:paraId="5A8300A6" w14:textId="5DB695ED" w:rsidTr="00D002B8">
        <w:trPr>
          <w:cantSplit/>
          <w:trHeight w:val="532"/>
        </w:trPr>
        <w:tc>
          <w:tcPr>
            <w:tcW w:w="1063" w:type="dxa"/>
          </w:tcPr>
          <w:p w14:paraId="412D42EF" w14:textId="77777777" w:rsidR="008C45A1" w:rsidRDefault="008C45A1" w:rsidP="00D64C2A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006DABC9" w14:textId="4979D10A" w:rsidR="008C45A1" w:rsidRDefault="008C45A1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Data de Nascimento</w:t>
            </w:r>
          </w:p>
        </w:tc>
        <w:tc>
          <w:tcPr>
            <w:tcW w:w="1971" w:type="dxa"/>
          </w:tcPr>
          <w:p w14:paraId="0A63F326" w14:textId="770A2CF0" w:rsidR="008C45A1" w:rsidRDefault="008C45A1" w:rsidP="00D64C2A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3773A3F7" w14:textId="32DC8FB8" w:rsidR="008C45A1" w:rsidRDefault="008C45A1" w:rsidP="00D64C2A">
            <w:pPr>
              <w:pStyle w:val="Tabela"/>
            </w:pPr>
            <w:r>
              <w:t>Até 8 caracteres</w:t>
            </w:r>
          </w:p>
        </w:tc>
        <w:tc>
          <w:tcPr>
            <w:tcW w:w="993" w:type="dxa"/>
          </w:tcPr>
          <w:p w14:paraId="6A6611AF" w14:textId="1E04E277" w:rsidR="008C45A1" w:rsidRDefault="00B67032" w:rsidP="00D64C2A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40A2951E" w14:textId="5F5EF44B" w:rsidR="008C45A1" w:rsidRDefault="008C45A1" w:rsidP="00D002B8">
            <w:pPr>
              <w:pStyle w:val="Corpodetexto"/>
              <w:jc w:val="left"/>
            </w:pPr>
            <w:r>
              <w:t>Consulta do Paciente</w:t>
            </w:r>
          </w:p>
        </w:tc>
      </w:tr>
      <w:tr w:rsidR="008C45A1" w14:paraId="01A6923B" w14:textId="383F6894" w:rsidTr="00D002B8">
        <w:trPr>
          <w:cantSplit/>
          <w:trHeight w:val="253"/>
        </w:trPr>
        <w:tc>
          <w:tcPr>
            <w:tcW w:w="1063" w:type="dxa"/>
          </w:tcPr>
          <w:p w14:paraId="6EBCD797" w14:textId="77777777" w:rsidR="008C45A1" w:rsidRDefault="008C45A1" w:rsidP="00D64C2A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5DA79C49" w14:textId="21B3AA53" w:rsidR="008C45A1" w:rsidRDefault="008C45A1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CPF</w:t>
            </w:r>
          </w:p>
        </w:tc>
        <w:tc>
          <w:tcPr>
            <w:tcW w:w="1971" w:type="dxa"/>
          </w:tcPr>
          <w:p w14:paraId="02239409" w14:textId="6FE8AB7C" w:rsidR="008C45A1" w:rsidRDefault="008C45A1" w:rsidP="00D64C2A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29F2C5E2" w14:textId="7F0BCA82" w:rsidR="008C45A1" w:rsidRDefault="008C45A1" w:rsidP="00D64C2A">
            <w:pPr>
              <w:pStyle w:val="Tabela"/>
            </w:pPr>
            <w:r>
              <w:t>Até 11 caracteres</w:t>
            </w:r>
          </w:p>
        </w:tc>
        <w:tc>
          <w:tcPr>
            <w:tcW w:w="993" w:type="dxa"/>
          </w:tcPr>
          <w:p w14:paraId="619E33D0" w14:textId="380CC8AC" w:rsidR="008C45A1" w:rsidRDefault="00B67032" w:rsidP="00D64C2A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739BD6F2" w14:textId="388CB117" w:rsidR="008C45A1" w:rsidRDefault="008C45A1" w:rsidP="00D64C2A">
            <w:pPr>
              <w:pStyle w:val="Corpodetexto"/>
            </w:pPr>
            <w:r>
              <w:t xml:space="preserve">Login </w:t>
            </w:r>
          </w:p>
        </w:tc>
      </w:tr>
      <w:tr w:rsidR="008C45A1" w14:paraId="7C15AB0F" w14:textId="77777777" w:rsidTr="00D002B8">
        <w:trPr>
          <w:cantSplit/>
          <w:trHeight w:val="253"/>
        </w:trPr>
        <w:tc>
          <w:tcPr>
            <w:tcW w:w="1063" w:type="dxa"/>
          </w:tcPr>
          <w:p w14:paraId="323F7AE2" w14:textId="77777777" w:rsidR="008C45A1" w:rsidRDefault="008C45A1" w:rsidP="00D64C2A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485A02AC" w14:textId="75E4ECF8" w:rsidR="008C45A1" w:rsidRDefault="008C45A1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Nome</w:t>
            </w:r>
            <w:r w:rsidR="00B67032">
              <w:rPr>
                <w:i/>
                <w:iCs/>
              </w:rPr>
              <w:t xml:space="preserve"> da Vacina</w:t>
            </w:r>
          </w:p>
        </w:tc>
        <w:tc>
          <w:tcPr>
            <w:tcW w:w="1971" w:type="dxa"/>
          </w:tcPr>
          <w:p w14:paraId="402560C4" w14:textId="066FC5F7" w:rsidR="008C45A1" w:rsidRDefault="000C6BD0" w:rsidP="00D64C2A">
            <w:pPr>
              <w:pStyle w:val="Tabela"/>
            </w:pPr>
            <w:r>
              <w:t>Apenas caracteres 0-9, a-z e A-Z.</w:t>
            </w:r>
          </w:p>
        </w:tc>
        <w:tc>
          <w:tcPr>
            <w:tcW w:w="1861" w:type="dxa"/>
          </w:tcPr>
          <w:p w14:paraId="74FE28B3" w14:textId="12383878" w:rsidR="008C45A1" w:rsidRDefault="00D002B8" w:rsidP="00D64C2A">
            <w:pPr>
              <w:pStyle w:val="Tabela"/>
            </w:pPr>
            <w:r>
              <w:t>Até 50 caracteres</w:t>
            </w:r>
          </w:p>
        </w:tc>
        <w:tc>
          <w:tcPr>
            <w:tcW w:w="993" w:type="dxa"/>
          </w:tcPr>
          <w:p w14:paraId="556C51A3" w14:textId="523B2DA4" w:rsidR="008C45A1" w:rsidRDefault="00B67032" w:rsidP="00D64C2A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3784C8BC" w14:textId="1536868E" w:rsidR="008C45A1" w:rsidRDefault="00D002B8" w:rsidP="00D002B8">
            <w:pPr>
              <w:pStyle w:val="Corpodetexto"/>
              <w:jc w:val="left"/>
            </w:pPr>
            <w:r>
              <w:t>Cadastrar Vacina e Alterar Cadastro Vacina</w:t>
            </w:r>
          </w:p>
        </w:tc>
      </w:tr>
      <w:tr w:rsidR="00D553F0" w14:paraId="479916B5" w14:textId="77777777" w:rsidTr="00D002B8">
        <w:trPr>
          <w:cantSplit/>
          <w:trHeight w:val="253"/>
        </w:trPr>
        <w:tc>
          <w:tcPr>
            <w:tcW w:w="1063" w:type="dxa"/>
          </w:tcPr>
          <w:p w14:paraId="7A5CEDE0" w14:textId="77777777" w:rsidR="00D553F0" w:rsidRDefault="00D553F0" w:rsidP="00D64C2A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5A1E94B2" w14:textId="6ECAAA33" w:rsidR="00D553F0" w:rsidRDefault="00D553F0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Fabricante</w:t>
            </w:r>
          </w:p>
        </w:tc>
        <w:tc>
          <w:tcPr>
            <w:tcW w:w="1971" w:type="dxa"/>
          </w:tcPr>
          <w:p w14:paraId="623B6746" w14:textId="6FF04DDA" w:rsidR="00D553F0" w:rsidRDefault="00D553F0" w:rsidP="00D64C2A">
            <w:pPr>
              <w:pStyle w:val="Tabela"/>
            </w:pPr>
            <w:r>
              <w:t xml:space="preserve">Apenas caracteres 0-9, </w:t>
            </w:r>
            <w:proofErr w:type="spellStart"/>
            <w:r>
              <w:t>a-z</w:t>
            </w:r>
            <w:proofErr w:type="spellEnd"/>
            <w:r>
              <w:t xml:space="preserve"> e A-Z.</w:t>
            </w:r>
          </w:p>
        </w:tc>
        <w:tc>
          <w:tcPr>
            <w:tcW w:w="1861" w:type="dxa"/>
          </w:tcPr>
          <w:p w14:paraId="1BF5D6E0" w14:textId="70E7909D" w:rsidR="00D553F0" w:rsidRDefault="00D553F0" w:rsidP="00D64C2A">
            <w:pPr>
              <w:pStyle w:val="Tabela"/>
            </w:pPr>
            <w:r>
              <w:t>Até 50 caracteres</w:t>
            </w:r>
          </w:p>
        </w:tc>
        <w:tc>
          <w:tcPr>
            <w:tcW w:w="993" w:type="dxa"/>
          </w:tcPr>
          <w:p w14:paraId="41411F2D" w14:textId="7EA3D0F1" w:rsidR="00D553F0" w:rsidRDefault="00D553F0" w:rsidP="00D64C2A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7A55C5FB" w14:textId="6D939BC5" w:rsidR="00D553F0" w:rsidRDefault="00D553F0" w:rsidP="00D002B8">
            <w:pPr>
              <w:pStyle w:val="Corpodetexto"/>
              <w:jc w:val="left"/>
            </w:pPr>
            <w:r>
              <w:t>Cadastrar Vacina e Alterar Cadastro Vacina</w:t>
            </w:r>
          </w:p>
        </w:tc>
      </w:tr>
      <w:tr w:rsidR="00D553F0" w14:paraId="2C9E8A7E" w14:textId="77777777" w:rsidTr="00D002B8">
        <w:trPr>
          <w:cantSplit/>
          <w:trHeight w:val="253"/>
        </w:trPr>
        <w:tc>
          <w:tcPr>
            <w:tcW w:w="1063" w:type="dxa"/>
          </w:tcPr>
          <w:p w14:paraId="69C34A73" w14:textId="77777777" w:rsidR="00D553F0" w:rsidRDefault="00D553F0" w:rsidP="000C6BD0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040C1AB0" w14:textId="6C0E1098" w:rsidR="00D553F0" w:rsidRDefault="00D553F0" w:rsidP="000C6BD0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Tipo da Vacina</w:t>
            </w:r>
          </w:p>
        </w:tc>
        <w:tc>
          <w:tcPr>
            <w:tcW w:w="1971" w:type="dxa"/>
          </w:tcPr>
          <w:p w14:paraId="5F687D8B" w14:textId="6C36A1F2" w:rsidR="00D553F0" w:rsidRDefault="00D553F0" w:rsidP="000C6BD0">
            <w:pPr>
              <w:pStyle w:val="Tabela"/>
            </w:pPr>
            <w:r>
              <w:t xml:space="preserve">Apenas caracteres 0-9, </w:t>
            </w:r>
            <w:proofErr w:type="spellStart"/>
            <w:r>
              <w:t>a-z</w:t>
            </w:r>
            <w:proofErr w:type="spellEnd"/>
            <w:r>
              <w:t xml:space="preserve"> e A-Z.</w:t>
            </w:r>
          </w:p>
        </w:tc>
        <w:tc>
          <w:tcPr>
            <w:tcW w:w="1861" w:type="dxa"/>
          </w:tcPr>
          <w:p w14:paraId="46A532C2" w14:textId="35D37907" w:rsidR="00D553F0" w:rsidRDefault="00D553F0" w:rsidP="000C6BD0">
            <w:pPr>
              <w:pStyle w:val="Tabela"/>
            </w:pPr>
            <w:r>
              <w:t>Até 15 caracteres</w:t>
            </w:r>
          </w:p>
        </w:tc>
        <w:tc>
          <w:tcPr>
            <w:tcW w:w="993" w:type="dxa"/>
          </w:tcPr>
          <w:p w14:paraId="4A992095" w14:textId="2780493C" w:rsidR="00D553F0" w:rsidRDefault="00D553F0" w:rsidP="000C6BD0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6F83C161" w14:textId="5F019D61" w:rsidR="00D553F0" w:rsidRDefault="00D553F0" w:rsidP="00D002B8">
            <w:pPr>
              <w:pStyle w:val="Corpodetexto"/>
              <w:jc w:val="left"/>
            </w:pPr>
            <w:r>
              <w:t>Cadastrar Vacina e Alterar Cadastro Vacina</w:t>
            </w:r>
          </w:p>
        </w:tc>
      </w:tr>
      <w:tr w:rsidR="00D553F0" w14:paraId="7B3E42CC" w14:textId="77777777" w:rsidTr="00D002B8">
        <w:trPr>
          <w:cantSplit/>
          <w:trHeight w:val="253"/>
        </w:trPr>
        <w:tc>
          <w:tcPr>
            <w:tcW w:w="1063" w:type="dxa"/>
          </w:tcPr>
          <w:p w14:paraId="33C78371" w14:textId="77777777" w:rsidR="00D553F0" w:rsidRDefault="00D553F0" w:rsidP="00D002B8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080A534E" w14:textId="72E775A8" w:rsidR="00D553F0" w:rsidRDefault="00D553F0" w:rsidP="00D002B8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Quantidade de Doses</w:t>
            </w:r>
          </w:p>
        </w:tc>
        <w:tc>
          <w:tcPr>
            <w:tcW w:w="1971" w:type="dxa"/>
          </w:tcPr>
          <w:p w14:paraId="0F2A953B" w14:textId="04BE5C91" w:rsidR="00D553F0" w:rsidRDefault="00D553F0" w:rsidP="00D002B8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6FABAD41" w14:textId="7BF72891" w:rsidR="00D553F0" w:rsidRDefault="00D553F0" w:rsidP="00D002B8">
            <w:pPr>
              <w:pStyle w:val="Tabela"/>
            </w:pPr>
            <w:r>
              <w:t>Até 2 caracteres</w:t>
            </w:r>
          </w:p>
        </w:tc>
        <w:tc>
          <w:tcPr>
            <w:tcW w:w="993" w:type="dxa"/>
          </w:tcPr>
          <w:p w14:paraId="282298FE" w14:textId="43E4A4B9" w:rsidR="00D553F0" w:rsidRDefault="00D553F0" w:rsidP="00D002B8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5253FDD9" w14:textId="780B53F3" w:rsidR="00D553F0" w:rsidRDefault="00D553F0" w:rsidP="00D002B8">
            <w:pPr>
              <w:pStyle w:val="Corpodetexto"/>
              <w:jc w:val="left"/>
            </w:pPr>
            <w:r>
              <w:t>Cadastrar Vacina e Alterar Cadastro Vacina</w:t>
            </w:r>
          </w:p>
        </w:tc>
      </w:tr>
      <w:tr w:rsidR="00D553F0" w14:paraId="07522BFB" w14:textId="77777777" w:rsidTr="00D002B8">
        <w:trPr>
          <w:cantSplit/>
          <w:trHeight w:val="253"/>
        </w:trPr>
        <w:tc>
          <w:tcPr>
            <w:tcW w:w="1063" w:type="dxa"/>
          </w:tcPr>
          <w:p w14:paraId="265CCDB5" w14:textId="77777777" w:rsidR="00D553F0" w:rsidRDefault="00D553F0" w:rsidP="00D002B8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514C5AFD" w14:textId="58FA6FE2" w:rsidR="00D553F0" w:rsidRDefault="00D553F0" w:rsidP="00D002B8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Eficácia</w:t>
            </w:r>
          </w:p>
        </w:tc>
        <w:tc>
          <w:tcPr>
            <w:tcW w:w="1971" w:type="dxa"/>
          </w:tcPr>
          <w:p w14:paraId="794B8BA0" w14:textId="7FC184DC" w:rsidR="00D553F0" w:rsidRDefault="00D553F0" w:rsidP="00D002B8">
            <w:pPr>
              <w:pStyle w:val="Tabela"/>
            </w:pPr>
            <w:r>
              <w:t>Apenas caracteres 0-9 e Caracteres especiais.</w:t>
            </w:r>
          </w:p>
        </w:tc>
        <w:tc>
          <w:tcPr>
            <w:tcW w:w="1861" w:type="dxa"/>
          </w:tcPr>
          <w:p w14:paraId="623872A8" w14:textId="77CB2FDA" w:rsidR="00D553F0" w:rsidRDefault="00D553F0" w:rsidP="00D002B8">
            <w:pPr>
              <w:pStyle w:val="Tabela"/>
            </w:pPr>
            <w:r>
              <w:t>Até 50 caracteres</w:t>
            </w:r>
          </w:p>
        </w:tc>
        <w:tc>
          <w:tcPr>
            <w:tcW w:w="993" w:type="dxa"/>
          </w:tcPr>
          <w:p w14:paraId="2A9388D9" w14:textId="6427B72D" w:rsidR="00D553F0" w:rsidRDefault="00D553F0" w:rsidP="00D002B8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78F5C34C" w14:textId="59BDF694" w:rsidR="00D553F0" w:rsidRDefault="00D553F0" w:rsidP="00D002B8">
            <w:pPr>
              <w:pStyle w:val="Corpodetexto"/>
              <w:jc w:val="left"/>
            </w:pPr>
            <w:r>
              <w:t>Cadastrar Vacina e Alterar Cadastro Vacina</w:t>
            </w:r>
          </w:p>
        </w:tc>
      </w:tr>
      <w:tr w:rsidR="00D553F0" w14:paraId="43C22CD5" w14:textId="77777777" w:rsidTr="00D002B8">
        <w:trPr>
          <w:cantSplit/>
          <w:trHeight w:val="253"/>
        </w:trPr>
        <w:tc>
          <w:tcPr>
            <w:tcW w:w="1063" w:type="dxa"/>
          </w:tcPr>
          <w:p w14:paraId="56739139" w14:textId="77777777" w:rsidR="00D553F0" w:rsidRDefault="00D553F0" w:rsidP="00D002B8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2A9713F2" w14:textId="6D156A27" w:rsidR="00D553F0" w:rsidRDefault="00D553F0" w:rsidP="00D002B8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Nº Cartão Sus</w:t>
            </w:r>
          </w:p>
        </w:tc>
        <w:tc>
          <w:tcPr>
            <w:tcW w:w="1971" w:type="dxa"/>
          </w:tcPr>
          <w:p w14:paraId="00E4F566" w14:textId="46C56F77" w:rsidR="00D553F0" w:rsidRDefault="00D553F0" w:rsidP="00D002B8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6AA6EC4B" w14:textId="27B06384" w:rsidR="00D553F0" w:rsidRDefault="00D553F0" w:rsidP="00D002B8">
            <w:pPr>
              <w:pStyle w:val="Tabela"/>
            </w:pPr>
            <w:r>
              <w:t>Até 15 caracteres</w:t>
            </w:r>
          </w:p>
        </w:tc>
        <w:tc>
          <w:tcPr>
            <w:tcW w:w="993" w:type="dxa"/>
          </w:tcPr>
          <w:p w14:paraId="20C3F9D4" w14:textId="0A027DA4" w:rsidR="00D553F0" w:rsidRDefault="00D553F0" w:rsidP="00D002B8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1953ED45" w14:textId="77A86080" w:rsidR="00D553F0" w:rsidRDefault="00D553F0" w:rsidP="00D002B8">
            <w:pPr>
              <w:pStyle w:val="Corpodetexto"/>
              <w:jc w:val="left"/>
            </w:pPr>
            <w:r>
              <w:t>Cadastrar Paciente</w:t>
            </w:r>
          </w:p>
        </w:tc>
      </w:tr>
      <w:tr w:rsidR="00D553F0" w14:paraId="631C51DE" w14:textId="77777777" w:rsidTr="00D002B8">
        <w:trPr>
          <w:cantSplit/>
          <w:trHeight w:val="253"/>
        </w:trPr>
        <w:tc>
          <w:tcPr>
            <w:tcW w:w="1063" w:type="dxa"/>
          </w:tcPr>
          <w:p w14:paraId="25B849A8" w14:textId="77777777" w:rsidR="00D553F0" w:rsidRDefault="00D553F0" w:rsidP="00D002B8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29EE6D3A" w14:textId="1FCB350A" w:rsidR="00D553F0" w:rsidRDefault="00D553F0" w:rsidP="00D002B8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Dose</w:t>
            </w:r>
          </w:p>
        </w:tc>
        <w:tc>
          <w:tcPr>
            <w:tcW w:w="1971" w:type="dxa"/>
          </w:tcPr>
          <w:p w14:paraId="3AE11094" w14:textId="127647FA" w:rsidR="00D553F0" w:rsidRDefault="00D553F0" w:rsidP="00D002B8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6745D4AE" w14:textId="39630FF2" w:rsidR="00D553F0" w:rsidRDefault="00D553F0" w:rsidP="00D002B8">
            <w:pPr>
              <w:pStyle w:val="Tabela"/>
            </w:pPr>
            <w:r>
              <w:t>Até 2 caracteres</w:t>
            </w:r>
          </w:p>
        </w:tc>
        <w:tc>
          <w:tcPr>
            <w:tcW w:w="993" w:type="dxa"/>
          </w:tcPr>
          <w:p w14:paraId="7CFD0C05" w14:textId="2693C006" w:rsidR="00D553F0" w:rsidRDefault="00D553F0" w:rsidP="00D002B8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12C322D7" w14:textId="1354AAC8" w:rsidR="00D553F0" w:rsidRDefault="00D553F0" w:rsidP="00D002B8">
            <w:pPr>
              <w:pStyle w:val="Corpodetexto"/>
              <w:jc w:val="left"/>
            </w:pPr>
            <w:r>
              <w:t>Inserir Dose e Alterar Informações do Cartão</w:t>
            </w:r>
          </w:p>
        </w:tc>
      </w:tr>
      <w:tr w:rsidR="00D553F0" w14:paraId="30AF6CAE" w14:textId="77777777" w:rsidTr="00D002B8">
        <w:trPr>
          <w:cantSplit/>
          <w:trHeight w:val="253"/>
        </w:trPr>
        <w:tc>
          <w:tcPr>
            <w:tcW w:w="1063" w:type="dxa"/>
          </w:tcPr>
          <w:p w14:paraId="28A46D8C" w14:textId="77777777" w:rsidR="00D553F0" w:rsidRDefault="00D553F0" w:rsidP="00D002B8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470B5CEA" w14:textId="5765D9DF" w:rsidR="00D553F0" w:rsidRDefault="00D553F0" w:rsidP="00D002B8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Nome do Aplicador</w:t>
            </w:r>
          </w:p>
        </w:tc>
        <w:tc>
          <w:tcPr>
            <w:tcW w:w="1971" w:type="dxa"/>
          </w:tcPr>
          <w:p w14:paraId="19F85AAC" w14:textId="11F85E15" w:rsidR="00D553F0" w:rsidRDefault="00D553F0" w:rsidP="00D002B8">
            <w:pPr>
              <w:pStyle w:val="Tabela"/>
            </w:pPr>
            <w:r>
              <w:t xml:space="preserve">Apenas </w:t>
            </w:r>
            <w:proofErr w:type="gramStart"/>
            <w:r>
              <w:t xml:space="preserve">caracteres  </w:t>
            </w:r>
            <w:proofErr w:type="spellStart"/>
            <w:r>
              <w:t>a</w:t>
            </w:r>
            <w:proofErr w:type="gramEnd"/>
            <w:r>
              <w:t>-z</w:t>
            </w:r>
            <w:proofErr w:type="spellEnd"/>
            <w:r>
              <w:t xml:space="preserve"> e A-Z.</w:t>
            </w:r>
          </w:p>
        </w:tc>
        <w:tc>
          <w:tcPr>
            <w:tcW w:w="1861" w:type="dxa"/>
          </w:tcPr>
          <w:p w14:paraId="67BB2DE8" w14:textId="68A0DBC0" w:rsidR="00D553F0" w:rsidRDefault="00D553F0" w:rsidP="00D002B8">
            <w:pPr>
              <w:pStyle w:val="Tabela"/>
            </w:pPr>
            <w:r>
              <w:t>Até 50 caracteres</w:t>
            </w:r>
          </w:p>
        </w:tc>
        <w:tc>
          <w:tcPr>
            <w:tcW w:w="993" w:type="dxa"/>
          </w:tcPr>
          <w:p w14:paraId="12DD0AAE" w14:textId="769A5719" w:rsidR="00D553F0" w:rsidRDefault="00D553F0" w:rsidP="00D002B8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44EF702E" w14:textId="63B49983" w:rsidR="00D553F0" w:rsidRDefault="00D553F0" w:rsidP="00D002B8">
            <w:pPr>
              <w:pStyle w:val="Corpodetexto"/>
              <w:jc w:val="left"/>
            </w:pPr>
            <w:r w:rsidRPr="0097102F">
              <w:t>Inserir Dose e Alterar Informações do Cartão</w:t>
            </w:r>
          </w:p>
        </w:tc>
      </w:tr>
      <w:tr w:rsidR="00D553F0" w14:paraId="5C258ED6" w14:textId="77777777" w:rsidTr="00D002B8">
        <w:trPr>
          <w:cantSplit/>
          <w:trHeight w:val="253"/>
        </w:trPr>
        <w:tc>
          <w:tcPr>
            <w:tcW w:w="1063" w:type="dxa"/>
          </w:tcPr>
          <w:p w14:paraId="20FD4C1E" w14:textId="77777777" w:rsidR="00D553F0" w:rsidRDefault="00D553F0" w:rsidP="0003614D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305DDA37" w14:textId="0D8B3686" w:rsidR="00D553F0" w:rsidRDefault="00D553F0" w:rsidP="0003614D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Data da Aplicação</w:t>
            </w:r>
          </w:p>
        </w:tc>
        <w:tc>
          <w:tcPr>
            <w:tcW w:w="1971" w:type="dxa"/>
          </w:tcPr>
          <w:p w14:paraId="1B89361E" w14:textId="074CB8E8" w:rsidR="00D553F0" w:rsidRDefault="00D553F0" w:rsidP="0003614D">
            <w:pPr>
              <w:pStyle w:val="Tabela"/>
            </w:pPr>
            <w:r>
              <w:t>Apenas caracteres 0-9.</w:t>
            </w:r>
          </w:p>
        </w:tc>
        <w:tc>
          <w:tcPr>
            <w:tcW w:w="1861" w:type="dxa"/>
          </w:tcPr>
          <w:p w14:paraId="79EDD0F8" w14:textId="2BC252B2" w:rsidR="00D553F0" w:rsidRDefault="00D553F0" w:rsidP="0003614D">
            <w:pPr>
              <w:pStyle w:val="Tabela"/>
            </w:pPr>
            <w:r>
              <w:t>Até 8 caracteres</w:t>
            </w:r>
          </w:p>
        </w:tc>
        <w:tc>
          <w:tcPr>
            <w:tcW w:w="993" w:type="dxa"/>
          </w:tcPr>
          <w:p w14:paraId="3376C383" w14:textId="55BB9F33" w:rsidR="00D553F0" w:rsidRDefault="00D553F0" w:rsidP="0003614D">
            <w:pPr>
              <w:pStyle w:val="Corpodetexto"/>
            </w:pPr>
            <w:proofErr w:type="spellStart"/>
            <w:r>
              <w:t>Int</w:t>
            </w:r>
            <w:proofErr w:type="spellEnd"/>
          </w:p>
        </w:tc>
        <w:tc>
          <w:tcPr>
            <w:tcW w:w="2324" w:type="dxa"/>
          </w:tcPr>
          <w:p w14:paraId="6E375786" w14:textId="73049888" w:rsidR="00D553F0" w:rsidRDefault="00D553F0" w:rsidP="0003614D">
            <w:pPr>
              <w:pStyle w:val="Corpodetexto"/>
              <w:jc w:val="left"/>
            </w:pPr>
            <w:r w:rsidRPr="0097102F">
              <w:t>Inserir Dose e Alterar Informações do Cartão</w:t>
            </w:r>
          </w:p>
        </w:tc>
      </w:tr>
      <w:tr w:rsidR="00D553F0" w14:paraId="1D0C6F5E" w14:textId="77777777" w:rsidTr="00D002B8">
        <w:trPr>
          <w:cantSplit/>
          <w:trHeight w:val="253"/>
        </w:trPr>
        <w:tc>
          <w:tcPr>
            <w:tcW w:w="1063" w:type="dxa"/>
          </w:tcPr>
          <w:p w14:paraId="600086DC" w14:textId="3A737578" w:rsidR="00D553F0" w:rsidRDefault="00D553F0" w:rsidP="0003614D">
            <w:pPr>
              <w:pStyle w:val="Tabela"/>
              <w:numPr>
                <w:ilvl w:val="0"/>
                <w:numId w:val="15"/>
              </w:numPr>
              <w:jc w:val="center"/>
            </w:pPr>
          </w:p>
        </w:tc>
        <w:tc>
          <w:tcPr>
            <w:tcW w:w="1979" w:type="dxa"/>
          </w:tcPr>
          <w:p w14:paraId="0F42A0BC" w14:textId="043EB5B4" w:rsidR="00D553F0" w:rsidRDefault="00D553F0" w:rsidP="0003614D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Nome do Paciente</w:t>
            </w:r>
          </w:p>
        </w:tc>
        <w:tc>
          <w:tcPr>
            <w:tcW w:w="1971" w:type="dxa"/>
          </w:tcPr>
          <w:p w14:paraId="0A1CF49D" w14:textId="077B5525" w:rsidR="00D553F0" w:rsidRDefault="00D553F0" w:rsidP="0003614D">
            <w:pPr>
              <w:pStyle w:val="Tabela"/>
            </w:pPr>
            <w:r>
              <w:t xml:space="preserve">Apenas </w:t>
            </w:r>
            <w:proofErr w:type="gramStart"/>
            <w:r>
              <w:t xml:space="preserve">caracteres  </w:t>
            </w:r>
            <w:proofErr w:type="spellStart"/>
            <w:r>
              <w:t>a</w:t>
            </w:r>
            <w:proofErr w:type="gramEnd"/>
            <w:r>
              <w:t>-z</w:t>
            </w:r>
            <w:proofErr w:type="spellEnd"/>
            <w:r>
              <w:t xml:space="preserve"> e A-Z.</w:t>
            </w:r>
          </w:p>
        </w:tc>
        <w:tc>
          <w:tcPr>
            <w:tcW w:w="1861" w:type="dxa"/>
          </w:tcPr>
          <w:p w14:paraId="13E0D3E0" w14:textId="7D9897AE" w:rsidR="00D553F0" w:rsidRDefault="00D553F0" w:rsidP="0003614D">
            <w:pPr>
              <w:pStyle w:val="Tabela"/>
            </w:pPr>
            <w:r>
              <w:t>Até 50 caracteres</w:t>
            </w:r>
          </w:p>
        </w:tc>
        <w:tc>
          <w:tcPr>
            <w:tcW w:w="993" w:type="dxa"/>
          </w:tcPr>
          <w:p w14:paraId="332CEBA1" w14:textId="30704104" w:rsidR="00D553F0" w:rsidRDefault="00D553F0" w:rsidP="0003614D">
            <w:pPr>
              <w:pStyle w:val="Corpodetexto"/>
            </w:pPr>
            <w:proofErr w:type="spellStart"/>
            <w:r>
              <w:t>Text</w:t>
            </w:r>
            <w:proofErr w:type="spellEnd"/>
          </w:p>
        </w:tc>
        <w:tc>
          <w:tcPr>
            <w:tcW w:w="2324" w:type="dxa"/>
          </w:tcPr>
          <w:p w14:paraId="5D583C41" w14:textId="559CF9E0" w:rsidR="00D553F0" w:rsidRDefault="00D553F0" w:rsidP="0003614D">
            <w:pPr>
              <w:pStyle w:val="Corpodetexto"/>
              <w:jc w:val="left"/>
            </w:pPr>
            <w:r>
              <w:t>Inserir Dose e Alterar Informações do Cartão</w:t>
            </w:r>
          </w:p>
        </w:tc>
      </w:tr>
    </w:tbl>
    <w:p w14:paraId="631D978C" w14:textId="77777777" w:rsidR="00AF1B99" w:rsidRDefault="00AF1B99" w:rsidP="00AF1B99">
      <w:pPr>
        <w:pStyle w:val="Ttulo5"/>
        <w:numPr>
          <w:ilvl w:val="0"/>
          <w:numId w:val="0"/>
        </w:numPr>
      </w:pPr>
    </w:p>
    <w:p w14:paraId="5CCD6FFA" w14:textId="063CBCA4" w:rsidR="00186A1C" w:rsidRPr="00186A1C" w:rsidRDefault="00344CAF" w:rsidP="00186A1C">
      <w:pPr>
        <w:pStyle w:val="Ttulo5"/>
      </w:pPr>
      <w:r>
        <w:t>Comandos</w:t>
      </w:r>
    </w:p>
    <w:p w14:paraId="6D8D09F5" w14:textId="77777777" w:rsidR="00344CAF" w:rsidRDefault="00344CAF" w:rsidP="00344CAF">
      <w:pPr>
        <w:pStyle w:val="Ttulo6"/>
      </w:pPr>
      <w:r>
        <w:t>Descrição</w:t>
      </w:r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7"/>
      </w:tblGrid>
      <w:tr w:rsidR="00344CAF" w14:paraId="157E85CF" w14:textId="77777777" w:rsidTr="00703908">
        <w:trPr>
          <w:trHeight w:val="764"/>
        </w:trPr>
        <w:tc>
          <w:tcPr>
            <w:tcW w:w="9387" w:type="dxa"/>
          </w:tcPr>
          <w:p w14:paraId="5BF307C9" w14:textId="59131D85" w:rsidR="00344CAF" w:rsidRDefault="00344CAF" w:rsidP="00344CAF">
            <w:pPr>
              <w:pStyle w:val="Numerada"/>
              <w:numPr>
                <w:ilvl w:val="0"/>
                <w:numId w:val="30"/>
              </w:numPr>
              <w:jc w:val="left"/>
            </w:pPr>
            <w:r>
              <w:t>Os comandos listados a seguir estarão disponibilizados nas interfaces acessadas pelo</w:t>
            </w:r>
            <w:r w:rsidR="00703908">
              <w:t>s</w:t>
            </w:r>
            <w:r>
              <w:t xml:space="preserve"> </w:t>
            </w:r>
            <w:r w:rsidR="00703908">
              <w:t>Profissionais da Saúde</w:t>
            </w:r>
            <w:r>
              <w:t xml:space="preserve"> e do Enfermeiro</w:t>
            </w:r>
            <w:r w:rsidR="00703908">
              <w:t xml:space="preserve"> (Com privilégios de cadastrar Vacinas e Funcionários)</w:t>
            </w:r>
            <w:r>
              <w:t xml:space="preserve">. </w:t>
            </w:r>
          </w:p>
        </w:tc>
      </w:tr>
    </w:tbl>
    <w:p w14:paraId="0CD6050D" w14:textId="5CC3CD2F" w:rsidR="00344CAF" w:rsidRDefault="00344CAF" w:rsidP="00344CAF">
      <w:pPr>
        <w:pStyle w:val="Ttulo6"/>
      </w:pPr>
      <w:r>
        <w:lastRenderedPageBreak/>
        <w:t>Lista de comandos</w:t>
      </w:r>
    </w:p>
    <w:tbl>
      <w:tblPr>
        <w:tblW w:w="951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"/>
        <w:gridCol w:w="1587"/>
        <w:gridCol w:w="1781"/>
        <w:gridCol w:w="5200"/>
      </w:tblGrid>
      <w:tr w:rsidR="00344CAF" w14:paraId="2DD6C6A5" w14:textId="77777777" w:rsidTr="009E2EA7">
        <w:trPr>
          <w:cantSplit/>
          <w:trHeight w:val="409"/>
        </w:trPr>
        <w:tc>
          <w:tcPr>
            <w:tcW w:w="943" w:type="dxa"/>
          </w:tcPr>
          <w:p w14:paraId="098C6B83" w14:textId="77777777" w:rsidR="00344CAF" w:rsidRDefault="00344CAF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87" w:type="dxa"/>
          </w:tcPr>
          <w:p w14:paraId="6B05455F" w14:textId="77777777" w:rsidR="00344CAF" w:rsidRDefault="00344CAF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781" w:type="dxa"/>
          </w:tcPr>
          <w:p w14:paraId="444343F9" w14:textId="77777777" w:rsidR="00344CAF" w:rsidRDefault="00344CAF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Estilo</w:t>
            </w:r>
          </w:p>
        </w:tc>
        <w:tc>
          <w:tcPr>
            <w:tcW w:w="5200" w:type="dxa"/>
          </w:tcPr>
          <w:p w14:paraId="6393880A" w14:textId="77777777" w:rsidR="00344CAF" w:rsidRDefault="00344CAF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</w:tr>
      <w:tr w:rsidR="00344CAF" w14:paraId="400FF692" w14:textId="77777777" w:rsidTr="009E2EA7">
        <w:trPr>
          <w:cantSplit/>
          <w:trHeight w:val="1681"/>
        </w:trPr>
        <w:tc>
          <w:tcPr>
            <w:tcW w:w="943" w:type="dxa"/>
          </w:tcPr>
          <w:p w14:paraId="238F67B5" w14:textId="77777777" w:rsidR="00344CAF" w:rsidRDefault="00344CAF" w:rsidP="00D64C2A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4F8A5455" w14:textId="2C94CB1D" w:rsidR="00344CAF" w:rsidRDefault="00344CAF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Login</w:t>
            </w:r>
          </w:p>
        </w:tc>
        <w:tc>
          <w:tcPr>
            <w:tcW w:w="1781" w:type="dxa"/>
          </w:tcPr>
          <w:p w14:paraId="08D228F5" w14:textId="51A72F44" w:rsidR="00344CAF" w:rsidRDefault="00344CAF" w:rsidP="00D64C2A">
            <w:pPr>
              <w:pStyle w:val="Tabela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0179FDF3" w14:textId="715676C1" w:rsidR="00344CAF" w:rsidRDefault="00344CAF" w:rsidP="00D64C2A">
            <w:pPr>
              <w:pStyle w:val="Tabela"/>
            </w:pPr>
            <w:r>
              <w:t>Verifica as informações inseridas no banco de dados, caso estas estejam contidas, vai para o estado COM USUARIO e vai para a próxima interface</w:t>
            </w:r>
            <w:r w:rsidR="00EB42A1">
              <w:t xml:space="preserve"> acionando a</w:t>
            </w:r>
            <w:r>
              <w:t xml:space="preserve"> tela principal onde terão as opções de consultar paciente e cadastrar paciente.</w:t>
            </w:r>
          </w:p>
        </w:tc>
      </w:tr>
      <w:tr w:rsidR="00344CAF" w14:paraId="6BA96CE9" w14:textId="77777777" w:rsidTr="009E2EA7">
        <w:trPr>
          <w:cantSplit/>
          <w:trHeight w:val="1050"/>
        </w:trPr>
        <w:tc>
          <w:tcPr>
            <w:tcW w:w="943" w:type="dxa"/>
          </w:tcPr>
          <w:p w14:paraId="3F7307B9" w14:textId="77777777" w:rsidR="00344CAF" w:rsidRDefault="00344CAF" w:rsidP="00D64C2A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3AFC0A7E" w14:textId="6B3BDC09" w:rsidR="00344CAF" w:rsidRDefault="00344CAF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Logoff</w:t>
            </w:r>
          </w:p>
        </w:tc>
        <w:tc>
          <w:tcPr>
            <w:tcW w:w="1781" w:type="dxa"/>
          </w:tcPr>
          <w:p w14:paraId="722B45C8" w14:textId="15CD244A" w:rsidR="00344CAF" w:rsidRDefault="00344CAF" w:rsidP="00D64C2A">
            <w:pPr>
              <w:pStyle w:val="Tabela"/>
            </w:pPr>
            <w:proofErr w:type="spellStart"/>
            <w:r>
              <w:t>MenuItem</w:t>
            </w:r>
            <w:proofErr w:type="spellEnd"/>
          </w:p>
        </w:tc>
        <w:tc>
          <w:tcPr>
            <w:tcW w:w="5200" w:type="dxa"/>
          </w:tcPr>
          <w:p w14:paraId="01210AD6" w14:textId="1A9FFAE4" w:rsidR="00344CAF" w:rsidRDefault="00EB42A1" w:rsidP="00D64C2A">
            <w:pPr>
              <w:pStyle w:val="Tabela"/>
            </w:pPr>
            <w:r>
              <w:t xml:space="preserve">Limpa os campos de </w:t>
            </w:r>
            <w:r>
              <w:rPr>
                <w:i/>
                <w:iCs/>
              </w:rPr>
              <w:t>Login</w:t>
            </w:r>
            <w:r>
              <w:t xml:space="preserve"> e </w:t>
            </w:r>
            <w:r w:rsidR="00F942B0">
              <w:rPr>
                <w:i/>
                <w:iCs/>
              </w:rPr>
              <w:t>Senha</w:t>
            </w:r>
            <w:r w:rsidR="00F942B0">
              <w:t>,</w:t>
            </w:r>
            <w:r>
              <w:t xml:space="preserve"> sai da sessão do usuário anteriormente logado e vai para o estado SEM USUÁRIO, aguardando um novo acesso.</w:t>
            </w:r>
          </w:p>
        </w:tc>
      </w:tr>
      <w:tr w:rsidR="00344CAF" w14:paraId="4B51C00A" w14:textId="77777777" w:rsidTr="009E2EA7">
        <w:trPr>
          <w:cantSplit/>
          <w:trHeight w:val="1681"/>
        </w:trPr>
        <w:tc>
          <w:tcPr>
            <w:tcW w:w="943" w:type="dxa"/>
          </w:tcPr>
          <w:p w14:paraId="5DC41730" w14:textId="77777777" w:rsidR="00344CAF" w:rsidRDefault="00344CAF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46BA6B12" w14:textId="292579CE" w:rsidR="00344CAF" w:rsidRDefault="00344CAF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Consultar Paciente</w:t>
            </w:r>
          </w:p>
        </w:tc>
        <w:tc>
          <w:tcPr>
            <w:tcW w:w="1781" w:type="dxa"/>
          </w:tcPr>
          <w:p w14:paraId="78AA7B2F" w14:textId="1363EC7E" w:rsidR="00344CAF" w:rsidRDefault="00344CAF" w:rsidP="00344CAF">
            <w:pPr>
              <w:pStyle w:val="Tabela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3F44BE9F" w14:textId="3E1106D6" w:rsidR="00344CAF" w:rsidRDefault="00EB42A1" w:rsidP="00344CAF">
            <w:pPr>
              <w:pStyle w:val="Tabela"/>
            </w:pPr>
            <w:r>
              <w:t>Verifica as informações do paciente inseridas nos campos de RG e Data de Nascimento no banco de dados, caso as encontre aciona a tela de dados do paciente, caso não encontre, retorna uma mensagem informando que o paciente não foi encontrado.</w:t>
            </w:r>
          </w:p>
        </w:tc>
      </w:tr>
      <w:tr w:rsidR="00344CAF" w14:paraId="36DFB50C" w14:textId="77777777" w:rsidTr="009E2EA7">
        <w:trPr>
          <w:cantSplit/>
          <w:trHeight w:val="730"/>
        </w:trPr>
        <w:tc>
          <w:tcPr>
            <w:tcW w:w="943" w:type="dxa"/>
          </w:tcPr>
          <w:p w14:paraId="1A411727" w14:textId="77777777" w:rsidR="00344CAF" w:rsidRDefault="00344CAF" w:rsidP="00D64C2A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4E21ECA3" w14:textId="762688A2" w:rsidR="00344CAF" w:rsidRDefault="00344CAF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Finalizar Consulta</w:t>
            </w:r>
          </w:p>
        </w:tc>
        <w:tc>
          <w:tcPr>
            <w:tcW w:w="1781" w:type="dxa"/>
          </w:tcPr>
          <w:p w14:paraId="06800F45" w14:textId="7B745152" w:rsidR="00344CAF" w:rsidRDefault="00344CAF" w:rsidP="00D64C2A">
            <w:pPr>
              <w:pStyle w:val="Corpodetexto"/>
            </w:pPr>
            <w:proofErr w:type="spellStart"/>
            <w:r>
              <w:t>MenuItem</w:t>
            </w:r>
            <w:proofErr w:type="spellEnd"/>
          </w:p>
        </w:tc>
        <w:tc>
          <w:tcPr>
            <w:tcW w:w="5200" w:type="dxa"/>
          </w:tcPr>
          <w:p w14:paraId="79D68CAD" w14:textId="547E48EF" w:rsidR="00344CAF" w:rsidRDefault="00EB42A1" w:rsidP="00D64C2A">
            <w:pPr>
              <w:pStyle w:val="Tabela"/>
            </w:pPr>
            <w:r>
              <w:t>Finaliza a sessão daquela consulta e a</w:t>
            </w:r>
            <w:r w:rsidR="00344CAF">
              <w:t xml:space="preserve">ciona a </w:t>
            </w:r>
            <w:r w:rsidR="00344CAF">
              <w:rPr>
                <w:i/>
                <w:iCs/>
              </w:rPr>
              <w:t xml:space="preserve">Tela </w:t>
            </w:r>
            <w:r>
              <w:rPr>
                <w:i/>
                <w:iCs/>
              </w:rPr>
              <w:t>Principal</w:t>
            </w:r>
            <w:r w:rsidR="00344CAF">
              <w:rPr>
                <w:i/>
                <w:iCs/>
              </w:rPr>
              <w:t>.</w:t>
            </w:r>
          </w:p>
        </w:tc>
      </w:tr>
      <w:tr w:rsidR="00344CAF" w14:paraId="735CDA04" w14:textId="77777777" w:rsidTr="009E2EA7">
        <w:trPr>
          <w:cantSplit/>
          <w:trHeight w:val="519"/>
        </w:trPr>
        <w:tc>
          <w:tcPr>
            <w:tcW w:w="943" w:type="dxa"/>
          </w:tcPr>
          <w:p w14:paraId="3F314BED" w14:textId="77777777" w:rsidR="00344CAF" w:rsidRDefault="00344CAF" w:rsidP="00D64C2A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613A9046" w14:textId="52CBFD9B" w:rsidR="00344CAF" w:rsidRDefault="00344CAF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Inserir Dose</w:t>
            </w:r>
          </w:p>
        </w:tc>
        <w:tc>
          <w:tcPr>
            <w:tcW w:w="1781" w:type="dxa"/>
          </w:tcPr>
          <w:p w14:paraId="1EBDAAB8" w14:textId="3860B5CB" w:rsidR="00344CAF" w:rsidRDefault="00344CAF" w:rsidP="00D64C2A">
            <w:pPr>
              <w:pStyle w:val="Corpodetexto"/>
            </w:pPr>
            <w:proofErr w:type="spellStart"/>
            <w:r>
              <w:t>MenuItem</w:t>
            </w:r>
            <w:proofErr w:type="spellEnd"/>
          </w:p>
        </w:tc>
        <w:tc>
          <w:tcPr>
            <w:tcW w:w="5200" w:type="dxa"/>
          </w:tcPr>
          <w:p w14:paraId="6D4B0DC9" w14:textId="65612268" w:rsidR="00344CAF" w:rsidRDefault="00344CAF" w:rsidP="00D64C2A">
            <w:pPr>
              <w:pStyle w:val="Tabela"/>
            </w:pPr>
            <w:r>
              <w:t xml:space="preserve">Aciona a </w:t>
            </w:r>
            <w:r>
              <w:rPr>
                <w:i/>
                <w:iCs/>
              </w:rPr>
              <w:t xml:space="preserve">Tela </w:t>
            </w:r>
            <w:r w:rsidR="00EB42A1">
              <w:rPr>
                <w:i/>
                <w:iCs/>
              </w:rPr>
              <w:t>Inserir Dose</w:t>
            </w:r>
            <w:r>
              <w:rPr>
                <w:i/>
                <w:iCs/>
              </w:rPr>
              <w:t>.</w:t>
            </w:r>
          </w:p>
        </w:tc>
      </w:tr>
      <w:tr w:rsidR="00344CAF" w14:paraId="1C5B6B1A" w14:textId="77777777" w:rsidTr="009E2EA7">
        <w:trPr>
          <w:cantSplit/>
          <w:trHeight w:val="730"/>
        </w:trPr>
        <w:tc>
          <w:tcPr>
            <w:tcW w:w="943" w:type="dxa"/>
          </w:tcPr>
          <w:p w14:paraId="4C24D159" w14:textId="77777777" w:rsidR="00344CAF" w:rsidRDefault="00344CAF" w:rsidP="00D64C2A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3B8033F3" w14:textId="055115A4" w:rsidR="00344CAF" w:rsidRDefault="00344CAF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Informações</w:t>
            </w:r>
          </w:p>
        </w:tc>
        <w:tc>
          <w:tcPr>
            <w:tcW w:w="1781" w:type="dxa"/>
          </w:tcPr>
          <w:p w14:paraId="4055CB57" w14:textId="712B0216" w:rsidR="00344CAF" w:rsidRDefault="00344CAF" w:rsidP="00D64C2A">
            <w:pPr>
              <w:pStyle w:val="Corpodetexto"/>
            </w:pPr>
            <w:proofErr w:type="spellStart"/>
            <w:r>
              <w:t>MenuItem</w:t>
            </w:r>
            <w:proofErr w:type="spellEnd"/>
          </w:p>
        </w:tc>
        <w:tc>
          <w:tcPr>
            <w:tcW w:w="5200" w:type="dxa"/>
          </w:tcPr>
          <w:p w14:paraId="3666AF2F" w14:textId="703D1A1A" w:rsidR="00344CAF" w:rsidRDefault="00EB42A1" w:rsidP="00D64C2A">
            <w:pPr>
              <w:pStyle w:val="Tabela"/>
            </w:pPr>
            <w:r>
              <w:t xml:space="preserve">Efetua uma busca no banco de dados </w:t>
            </w:r>
            <w:r w:rsidR="00681B26">
              <w:t>as informações</w:t>
            </w:r>
            <w:r>
              <w:t xml:space="preserve"> do paciente e os leva para a </w:t>
            </w:r>
            <w:r w:rsidR="00344CAF">
              <w:rPr>
                <w:i/>
                <w:iCs/>
              </w:rPr>
              <w:t xml:space="preserve">Tela de </w:t>
            </w:r>
            <w:r>
              <w:rPr>
                <w:i/>
                <w:iCs/>
              </w:rPr>
              <w:t>Alterar Informações</w:t>
            </w:r>
            <w:r w:rsidR="00344CAF">
              <w:rPr>
                <w:i/>
                <w:iCs/>
              </w:rPr>
              <w:t>.</w:t>
            </w:r>
          </w:p>
        </w:tc>
      </w:tr>
      <w:tr w:rsidR="00344CAF" w14:paraId="35640A7F" w14:textId="77777777" w:rsidTr="009E2EA7">
        <w:trPr>
          <w:cantSplit/>
          <w:trHeight w:val="730"/>
        </w:trPr>
        <w:tc>
          <w:tcPr>
            <w:tcW w:w="943" w:type="dxa"/>
          </w:tcPr>
          <w:p w14:paraId="7A2893CB" w14:textId="77777777" w:rsidR="00344CAF" w:rsidRDefault="00344CAF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01BABA4D" w14:textId="058C6CE1" w:rsidR="00344CAF" w:rsidRDefault="00344CAF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Paciente</w:t>
            </w:r>
          </w:p>
        </w:tc>
        <w:tc>
          <w:tcPr>
            <w:tcW w:w="1781" w:type="dxa"/>
          </w:tcPr>
          <w:p w14:paraId="7389D0A5" w14:textId="33400626" w:rsidR="00344CAF" w:rsidRDefault="00344CAF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09163E63" w14:textId="4F61CD4E" w:rsidR="00344CAF" w:rsidRDefault="00344CAF" w:rsidP="00344CAF">
            <w:pPr>
              <w:pStyle w:val="Tabela"/>
            </w:pPr>
            <w:r>
              <w:t xml:space="preserve">Aciona a </w:t>
            </w:r>
            <w:r>
              <w:rPr>
                <w:i/>
                <w:iCs/>
              </w:rPr>
              <w:t xml:space="preserve">Tela de </w:t>
            </w:r>
            <w:r w:rsidR="00EB42A1">
              <w:rPr>
                <w:i/>
                <w:iCs/>
              </w:rPr>
              <w:t>Cadastrar Paciente</w:t>
            </w:r>
            <w:r>
              <w:t>.</w:t>
            </w:r>
          </w:p>
        </w:tc>
      </w:tr>
      <w:tr w:rsidR="00344CAF" w14:paraId="4BCBBC89" w14:textId="77777777" w:rsidTr="009E2EA7">
        <w:trPr>
          <w:cantSplit/>
          <w:trHeight w:val="730"/>
        </w:trPr>
        <w:tc>
          <w:tcPr>
            <w:tcW w:w="943" w:type="dxa"/>
          </w:tcPr>
          <w:p w14:paraId="59F37C42" w14:textId="77777777" w:rsidR="00344CAF" w:rsidRDefault="00344CAF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6CF2CCCF" w14:textId="620C6902" w:rsidR="00344CAF" w:rsidRDefault="00344CAF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</w:t>
            </w:r>
          </w:p>
        </w:tc>
        <w:tc>
          <w:tcPr>
            <w:tcW w:w="1781" w:type="dxa"/>
          </w:tcPr>
          <w:p w14:paraId="39A8236D" w14:textId="4189711A" w:rsidR="00344CAF" w:rsidRDefault="00344CAF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0263DAC0" w14:textId="77330ACD" w:rsidR="00344CAF" w:rsidRDefault="00EB42A1" w:rsidP="00344CAF">
            <w:pPr>
              <w:pStyle w:val="Tabela"/>
            </w:pPr>
            <w:r>
              <w:t>Efetua o ato de cadastrar os dados inseridos no banco de dados</w:t>
            </w:r>
            <w:r w:rsidR="00344CAF">
              <w:t>.</w:t>
            </w:r>
          </w:p>
        </w:tc>
      </w:tr>
      <w:tr w:rsidR="00344CAF" w14:paraId="7EDE9F55" w14:textId="77777777" w:rsidTr="009E2EA7">
        <w:trPr>
          <w:cantSplit/>
          <w:trHeight w:val="730"/>
        </w:trPr>
        <w:tc>
          <w:tcPr>
            <w:tcW w:w="943" w:type="dxa"/>
          </w:tcPr>
          <w:p w14:paraId="620CA3DE" w14:textId="77777777" w:rsidR="00344CAF" w:rsidRDefault="00344CAF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19F77329" w14:textId="48F9163A" w:rsidR="00344CAF" w:rsidRDefault="00344CAF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Vacina</w:t>
            </w:r>
          </w:p>
        </w:tc>
        <w:tc>
          <w:tcPr>
            <w:tcW w:w="1781" w:type="dxa"/>
          </w:tcPr>
          <w:p w14:paraId="4509BADE" w14:textId="60A36DE9" w:rsidR="00344CAF" w:rsidRDefault="00344CAF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2152C1B9" w14:textId="05206A9B" w:rsidR="00344CAF" w:rsidRDefault="00344CAF" w:rsidP="00344CAF">
            <w:pPr>
              <w:pStyle w:val="Tabela"/>
            </w:pPr>
            <w:r>
              <w:t xml:space="preserve">Aciona a </w:t>
            </w:r>
            <w:r>
              <w:rPr>
                <w:i/>
                <w:iCs/>
              </w:rPr>
              <w:t xml:space="preserve">Tela de </w:t>
            </w:r>
            <w:r w:rsidR="00681B26">
              <w:rPr>
                <w:i/>
                <w:iCs/>
              </w:rPr>
              <w:t>Cadastrar Vacina</w:t>
            </w:r>
            <w:r>
              <w:t>.</w:t>
            </w:r>
          </w:p>
        </w:tc>
      </w:tr>
      <w:tr w:rsidR="00344CAF" w14:paraId="2DE78EE5" w14:textId="77777777" w:rsidTr="009E2EA7">
        <w:trPr>
          <w:cantSplit/>
          <w:trHeight w:val="1040"/>
        </w:trPr>
        <w:tc>
          <w:tcPr>
            <w:tcW w:w="943" w:type="dxa"/>
          </w:tcPr>
          <w:p w14:paraId="645A143D" w14:textId="77777777" w:rsidR="00344CAF" w:rsidRDefault="00344CAF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6EC74B5D" w14:textId="3CDF6A80" w:rsidR="00344CAF" w:rsidRDefault="00344CAF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Cadastro da Vacina</w:t>
            </w:r>
          </w:p>
        </w:tc>
        <w:tc>
          <w:tcPr>
            <w:tcW w:w="1781" w:type="dxa"/>
          </w:tcPr>
          <w:p w14:paraId="6EA31B81" w14:textId="2B662579" w:rsidR="00344CAF" w:rsidRDefault="00344CAF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02631349" w14:textId="41FED075" w:rsidR="00344CAF" w:rsidRDefault="00681B26" w:rsidP="00344CAF">
            <w:pPr>
              <w:pStyle w:val="Tabela"/>
            </w:pPr>
            <w:r>
              <w:t xml:space="preserve">Busca no banco de dados os as informações da vacina especificada, e as leva para </w:t>
            </w:r>
            <w:r>
              <w:rPr>
                <w:i/>
                <w:iCs/>
              </w:rPr>
              <w:t>Tela de Alterar Vacina.</w:t>
            </w:r>
          </w:p>
        </w:tc>
      </w:tr>
      <w:tr w:rsidR="005C4BC0" w14:paraId="1C74B846" w14:textId="77777777" w:rsidTr="009E2EA7">
        <w:trPr>
          <w:cantSplit/>
          <w:trHeight w:val="1040"/>
        </w:trPr>
        <w:tc>
          <w:tcPr>
            <w:tcW w:w="943" w:type="dxa"/>
          </w:tcPr>
          <w:p w14:paraId="25FCE67B" w14:textId="77777777" w:rsidR="005C4BC0" w:rsidRDefault="005C4BC0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7222C955" w14:textId="4DF553D6" w:rsidR="005C4BC0" w:rsidRDefault="005C4BC0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Funcionário</w:t>
            </w:r>
          </w:p>
        </w:tc>
        <w:tc>
          <w:tcPr>
            <w:tcW w:w="1781" w:type="dxa"/>
          </w:tcPr>
          <w:p w14:paraId="3B92BB1D" w14:textId="28637545" w:rsidR="005C4BC0" w:rsidRDefault="005C4BC0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07211D7B" w14:textId="3AB2C8C8" w:rsidR="005C4BC0" w:rsidRDefault="005C4BC0" w:rsidP="00344CAF">
            <w:pPr>
              <w:pStyle w:val="Tabela"/>
            </w:pPr>
            <w:r>
              <w:t>Aciona A tela de Cadastrar Funcionário.</w:t>
            </w:r>
          </w:p>
        </w:tc>
      </w:tr>
      <w:tr w:rsidR="005C4BC0" w14:paraId="1942476D" w14:textId="77777777" w:rsidTr="009E2EA7">
        <w:trPr>
          <w:cantSplit/>
          <w:trHeight w:val="1040"/>
        </w:trPr>
        <w:tc>
          <w:tcPr>
            <w:tcW w:w="943" w:type="dxa"/>
          </w:tcPr>
          <w:p w14:paraId="38FD2904" w14:textId="77777777" w:rsidR="005C4BC0" w:rsidRDefault="005C4BC0" w:rsidP="00344CAF">
            <w:pPr>
              <w:pStyle w:val="Tabela"/>
              <w:numPr>
                <w:ilvl w:val="0"/>
                <w:numId w:val="16"/>
              </w:numPr>
              <w:jc w:val="center"/>
            </w:pPr>
          </w:p>
        </w:tc>
        <w:tc>
          <w:tcPr>
            <w:tcW w:w="1587" w:type="dxa"/>
          </w:tcPr>
          <w:p w14:paraId="631B6208" w14:textId="2C5D1F05" w:rsidR="005C4BC0" w:rsidRDefault="005C4BC0" w:rsidP="00344CAF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Cadastra Funcionário</w:t>
            </w:r>
          </w:p>
        </w:tc>
        <w:tc>
          <w:tcPr>
            <w:tcW w:w="1781" w:type="dxa"/>
          </w:tcPr>
          <w:p w14:paraId="2C8CB61B" w14:textId="7CDED10F" w:rsidR="005C4BC0" w:rsidRDefault="005C4BC0" w:rsidP="00344CAF">
            <w:pPr>
              <w:pStyle w:val="Corpodetexto"/>
            </w:pPr>
            <w:proofErr w:type="spellStart"/>
            <w:r>
              <w:t>Buttom</w:t>
            </w:r>
            <w:proofErr w:type="spellEnd"/>
          </w:p>
        </w:tc>
        <w:tc>
          <w:tcPr>
            <w:tcW w:w="5200" w:type="dxa"/>
          </w:tcPr>
          <w:p w14:paraId="2D33048C" w14:textId="5AE71CE4" w:rsidR="005C4BC0" w:rsidRDefault="005C4BC0" w:rsidP="00344CAF">
            <w:pPr>
              <w:pStyle w:val="Tabela"/>
            </w:pPr>
            <w:r>
              <w:t>Busca no banco de dados as informações dos funcionários especificados, e as leva para a tela de Alterar Cadastro Funcionário.</w:t>
            </w:r>
          </w:p>
        </w:tc>
      </w:tr>
    </w:tbl>
    <w:p w14:paraId="0C540B7C" w14:textId="0D6B28B5" w:rsidR="009B5885" w:rsidRDefault="009B5885" w:rsidP="009B5885">
      <w:pPr>
        <w:pStyle w:val="Ttulo6"/>
      </w:pPr>
      <w:r>
        <w:t>Matriz de habilitação</w:t>
      </w:r>
    </w:p>
    <w:p w14:paraId="2ACEBBEB" w14:textId="03C526C0" w:rsidR="008D1673" w:rsidRDefault="008D1673" w:rsidP="008D1673">
      <w:pPr>
        <w:pStyle w:val="Ttulo7"/>
      </w:pPr>
      <w:r>
        <w:lastRenderedPageBreak/>
        <w:t>Itens d</w:t>
      </w:r>
      <w:r w:rsidR="002F19CE">
        <w:t>o sistema</w:t>
      </w:r>
    </w:p>
    <w:tbl>
      <w:tblPr>
        <w:tblW w:w="926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7"/>
        <w:gridCol w:w="2204"/>
        <w:gridCol w:w="3592"/>
        <w:gridCol w:w="2548"/>
      </w:tblGrid>
      <w:tr w:rsidR="008D1673" w14:paraId="0E5208E2" w14:textId="77777777" w:rsidTr="00333BF2">
        <w:trPr>
          <w:cantSplit/>
          <w:trHeight w:val="341"/>
        </w:trPr>
        <w:tc>
          <w:tcPr>
            <w:tcW w:w="917" w:type="dxa"/>
          </w:tcPr>
          <w:p w14:paraId="0A1B806B" w14:textId="77777777" w:rsidR="008D1673" w:rsidRDefault="008D1673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04" w:type="dxa"/>
          </w:tcPr>
          <w:p w14:paraId="5C1A4AF5" w14:textId="77777777" w:rsidR="008D1673" w:rsidRDefault="008D1673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592" w:type="dxa"/>
          </w:tcPr>
          <w:p w14:paraId="77BA7AC8" w14:textId="177AA870" w:rsidR="008D1673" w:rsidRDefault="00BE3193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Enfermeiro</w:t>
            </w:r>
          </w:p>
        </w:tc>
        <w:tc>
          <w:tcPr>
            <w:tcW w:w="2548" w:type="dxa"/>
          </w:tcPr>
          <w:p w14:paraId="48054C6F" w14:textId="7D85A84A" w:rsidR="008D1673" w:rsidRDefault="00BE3193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Técnico de Enfermagem</w:t>
            </w:r>
          </w:p>
        </w:tc>
      </w:tr>
      <w:tr w:rsidR="008D1673" w14:paraId="3C7044DE" w14:textId="77777777" w:rsidTr="00333BF2">
        <w:trPr>
          <w:cantSplit/>
          <w:trHeight w:val="341"/>
        </w:trPr>
        <w:tc>
          <w:tcPr>
            <w:tcW w:w="917" w:type="dxa"/>
          </w:tcPr>
          <w:p w14:paraId="7C2B6F4F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295A2628" w14:textId="1E3FCDE8" w:rsidR="008D1673" w:rsidRDefault="008D167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Consultar Paciente</w:t>
            </w:r>
          </w:p>
        </w:tc>
        <w:tc>
          <w:tcPr>
            <w:tcW w:w="3592" w:type="dxa"/>
          </w:tcPr>
          <w:p w14:paraId="02769B23" w14:textId="158C6A9E" w:rsidR="008D1673" w:rsidRDefault="00BE3193" w:rsidP="00D64C2A">
            <w:pPr>
              <w:pStyle w:val="Tabela"/>
            </w:pPr>
            <w:r>
              <w:t>Des</w:t>
            </w:r>
            <w:r w:rsidR="008D1673">
              <w:t xml:space="preserve">abilitado </w:t>
            </w:r>
          </w:p>
        </w:tc>
        <w:tc>
          <w:tcPr>
            <w:tcW w:w="2548" w:type="dxa"/>
          </w:tcPr>
          <w:p w14:paraId="1B2A2F96" w14:textId="0937BC46" w:rsidR="008D1673" w:rsidRDefault="00BE3193" w:rsidP="00D64C2A">
            <w:pPr>
              <w:pStyle w:val="Tabela"/>
            </w:pPr>
            <w:r>
              <w:t>H</w:t>
            </w:r>
            <w:r w:rsidR="008D1673">
              <w:t>abilitado</w:t>
            </w:r>
          </w:p>
        </w:tc>
      </w:tr>
      <w:tr w:rsidR="008D1673" w14:paraId="09361805" w14:textId="77777777" w:rsidTr="00333BF2">
        <w:trPr>
          <w:cantSplit/>
          <w:trHeight w:val="333"/>
        </w:trPr>
        <w:tc>
          <w:tcPr>
            <w:tcW w:w="917" w:type="dxa"/>
          </w:tcPr>
          <w:p w14:paraId="3A0ECC0B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64B6A234" w14:textId="3A025DCA" w:rsidR="008D1673" w:rsidRDefault="008D167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Paciente</w:t>
            </w:r>
          </w:p>
        </w:tc>
        <w:tc>
          <w:tcPr>
            <w:tcW w:w="3592" w:type="dxa"/>
          </w:tcPr>
          <w:p w14:paraId="4D79876C" w14:textId="312DB10C" w:rsidR="008D1673" w:rsidRDefault="00BE3193" w:rsidP="00D64C2A">
            <w:pPr>
              <w:pStyle w:val="Tabela"/>
            </w:pPr>
            <w:r>
              <w:t>Desabilitado</w:t>
            </w:r>
          </w:p>
        </w:tc>
        <w:tc>
          <w:tcPr>
            <w:tcW w:w="2548" w:type="dxa"/>
          </w:tcPr>
          <w:p w14:paraId="4A4D0E9A" w14:textId="0060045D" w:rsidR="008D1673" w:rsidRDefault="00BE3193" w:rsidP="00D64C2A">
            <w:pPr>
              <w:pStyle w:val="Tabela"/>
            </w:pPr>
            <w:r>
              <w:t>Habilitado</w:t>
            </w:r>
          </w:p>
        </w:tc>
      </w:tr>
      <w:tr w:rsidR="008D1673" w14:paraId="74E41B1A" w14:textId="77777777" w:rsidTr="00333BF2">
        <w:trPr>
          <w:cantSplit/>
          <w:trHeight w:val="341"/>
        </w:trPr>
        <w:tc>
          <w:tcPr>
            <w:tcW w:w="917" w:type="dxa"/>
          </w:tcPr>
          <w:p w14:paraId="7B4424C5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0043992C" w14:textId="76E4EDB2" w:rsidR="008D1673" w:rsidRDefault="00BE319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Inserir Dose</w:t>
            </w:r>
          </w:p>
        </w:tc>
        <w:tc>
          <w:tcPr>
            <w:tcW w:w="3592" w:type="dxa"/>
          </w:tcPr>
          <w:p w14:paraId="3C57ED59" w14:textId="0435D617" w:rsidR="008D1673" w:rsidRDefault="00BE3193" w:rsidP="00D64C2A">
            <w:pPr>
              <w:pStyle w:val="Tabela"/>
            </w:pPr>
            <w:r>
              <w:t>Desabilitado</w:t>
            </w:r>
          </w:p>
        </w:tc>
        <w:tc>
          <w:tcPr>
            <w:tcW w:w="2548" w:type="dxa"/>
          </w:tcPr>
          <w:p w14:paraId="14394A4D" w14:textId="135E4ABB" w:rsidR="008D1673" w:rsidRDefault="00BE3193" w:rsidP="00D64C2A">
            <w:pPr>
              <w:pStyle w:val="Tabela"/>
            </w:pPr>
            <w:r>
              <w:t>Habilitado</w:t>
            </w:r>
          </w:p>
        </w:tc>
      </w:tr>
      <w:tr w:rsidR="008D1673" w14:paraId="35EAC7CA" w14:textId="77777777" w:rsidTr="00333BF2">
        <w:trPr>
          <w:cantSplit/>
          <w:trHeight w:val="333"/>
        </w:trPr>
        <w:tc>
          <w:tcPr>
            <w:tcW w:w="917" w:type="dxa"/>
          </w:tcPr>
          <w:p w14:paraId="6DF097F3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42022782" w14:textId="66D848FE" w:rsidR="008D1673" w:rsidRDefault="00BE319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Informação</w:t>
            </w:r>
          </w:p>
        </w:tc>
        <w:tc>
          <w:tcPr>
            <w:tcW w:w="3592" w:type="dxa"/>
          </w:tcPr>
          <w:p w14:paraId="67B28529" w14:textId="0D410EC0" w:rsidR="008D1673" w:rsidRDefault="00BE3193" w:rsidP="00D64C2A">
            <w:pPr>
              <w:pStyle w:val="Tabela"/>
            </w:pPr>
            <w:r>
              <w:t>Desabilitado</w:t>
            </w:r>
          </w:p>
        </w:tc>
        <w:tc>
          <w:tcPr>
            <w:tcW w:w="2548" w:type="dxa"/>
          </w:tcPr>
          <w:p w14:paraId="46AB550E" w14:textId="7A8FFD46" w:rsidR="008D1673" w:rsidRDefault="00BE3193" w:rsidP="00D64C2A">
            <w:pPr>
              <w:pStyle w:val="Tabela"/>
            </w:pPr>
            <w:r>
              <w:t>Habilitado</w:t>
            </w:r>
          </w:p>
        </w:tc>
      </w:tr>
      <w:tr w:rsidR="008D1673" w14:paraId="22C99C51" w14:textId="77777777" w:rsidTr="00333BF2">
        <w:trPr>
          <w:cantSplit/>
          <w:trHeight w:val="341"/>
        </w:trPr>
        <w:tc>
          <w:tcPr>
            <w:tcW w:w="917" w:type="dxa"/>
          </w:tcPr>
          <w:p w14:paraId="0AFF51B9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7FEEE8AA" w14:textId="13ABBD2E" w:rsidR="008D1673" w:rsidRDefault="00BE319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Vacina</w:t>
            </w:r>
          </w:p>
        </w:tc>
        <w:tc>
          <w:tcPr>
            <w:tcW w:w="3592" w:type="dxa"/>
          </w:tcPr>
          <w:p w14:paraId="0B60C662" w14:textId="0C448B32" w:rsidR="008D1673" w:rsidRDefault="008D1673" w:rsidP="00D64C2A">
            <w:pPr>
              <w:pStyle w:val="Tabela"/>
            </w:pPr>
            <w:r>
              <w:t xml:space="preserve">Habilitado </w:t>
            </w:r>
          </w:p>
        </w:tc>
        <w:tc>
          <w:tcPr>
            <w:tcW w:w="2548" w:type="dxa"/>
          </w:tcPr>
          <w:p w14:paraId="1AA76490" w14:textId="77777777" w:rsidR="008D1673" w:rsidRDefault="008D1673" w:rsidP="00D64C2A">
            <w:pPr>
              <w:pStyle w:val="Tabela"/>
            </w:pPr>
            <w:r>
              <w:t>Desabilitado</w:t>
            </w:r>
          </w:p>
        </w:tc>
      </w:tr>
      <w:tr w:rsidR="008D1673" w14:paraId="48815B82" w14:textId="77777777" w:rsidTr="00333BF2">
        <w:trPr>
          <w:cantSplit/>
          <w:trHeight w:val="594"/>
        </w:trPr>
        <w:tc>
          <w:tcPr>
            <w:tcW w:w="917" w:type="dxa"/>
          </w:tcPr>
          <w:p w14:paraId="2B7E8527" w14:textId="77777777" w:rsidR="008D1673" w:rsidRDefault="008D1673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2FC6E5B6" w14:textId="4FBA61C1" w:rsidR="008D1673" w:rsidRDefault="00BE3193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Cadastro Vacina</w:t>
            </w:r>
          </w:p>
        </w:tc>
        <w:tc>
          <w:tcPr>
            <w:tcW w:w="3592" w:type="dxa"/>
          </w:tcPr>
          <w:p w14:paraId="7C6747F6" w14:textId="3A3E8A18" w:rsidR="008D1673" w:rsidRDefault="008D1673" w:rsidP="00D64C2A">
            <w:pPr>
              <w:pStyle w:val="Tabela"/>
            </w:pPr>
            <w:r>
              <w:t xml:space="preserve">Habilitado </w:t>
            </w:r>
          </w:p>
        </w:tc>
        <w:tc>
          <w:tcPr>
            <w:tcW w:w="2548" w:type="dxa"/>
          </w:tcPr>
          <w:p w14:paraId="2140A832" w14:textId="77777777" w:rsidR="008D1673" w:rsidRDefault="008D1673" w:rsidP="00D64C2A">
            <w:pPr>
              <w:pStyle w:val="Tabela"/>
            </w:pPr>
            <w:r>
              <w:t>Desabilitado</w:t>
            </w:r>
          </w:p>
        </w:tc>
      </w:tr>
      <w:tr w:rsidR="00F97FE0" w14:paraId="6987EC59" w14:textId="77777777" w:rsidTr="00333BF2">
        <w:trPr>
          <w:cantSplit/>
          <w:trHeight w:val="594"/>
        </w:trPr>
        <w:tc>
          <w:tcPr>
            <w:tcW w:w="917" w:type="dxa"/>
          </w:tcPr>
          <w:p w14:paraId="06173BC8" w14:textId="77777777" w:rsidR="00F97FE0" w:rsidRDefault="00F97FE0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445D12AA" w14:textId="439BEBC0" w:rsidR="00F97FE0" w:rsidRDefault="00F97FE0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Funcionário</w:t>
            </w:r>
          </w:p>
        </w:tc>
        <w:tc>
          <w:tcPr>
            <w:tcW w:w="3592" w:type="dxa"/>
          </w:tcPr>
          <w:p w14:paraId="41A1E7A3" w14:textId="06CC1EC1" w:rsidR="00F97FE0" w:rsidRDefault="005C4BC0" w:rsidP="00D64C2A">
            <w:pPr>
              <w:pStyle w:val="Tabela"/>
            </w:pPr>
            <w:r>
              <w:t>Habilitado</w:t>
            </w:r>
          </w:p>
        </w:tc>
        <w:tc>
          <w:tcPr>
            <w:tcW w:w="2548" w:type="dxa"/>
          </w:tcPr>
          <w:p w14:paraId="7B4036EC" w14:textId="100EC8C8" w:rsidR="00F97FE0" w:rsidRDefault="005C4BC0" w:rsidP="00D64C2A">
            <w:pPr>
              <w:pStyle w:val="Tabela"/>
            </w:pPr>
            <w:r>
              <w:t>Desabilitado</w:t>
            </w:r>
          </w:p>
        </w:tc>
      </w:tr>
      <w:tr w:rsidR="00F97FE0" w14:paraId="053D7C02" w14:textId="77777777" w:rsidTr="00333BF2">
        <w:trPr>
          <w:cantSplit/>
          <w:trHeight w:val="594"/>
        </w:trPr>
        <w:tc>
          <w:tcPr>
            <w:tcW w:w="917" w:type="dxa"/>
          </w:tcPr>
          <w:p w14:paraId="7EDA42B5" w14:textId="77777777" w:rsidR="00F97FE0" w:rsidRDefault="00F97FE0" w:rsidP="00D64C2A">
            <w:pPr>
              <w:pStyle w:val="Tabela"/>
              <w:numPr>
                <w:ilvl w:val="0"/>
                <w:numId w:val="33"/>
              </w:numPr>
              <w:jc w:val="center"/>
            </w:pPr>
          </w:p>
        </w:tc>
        <w:tc>
          <w:tcPr>
            <w:tcW w:w="2204" w:type="dxa"/>
          </w:tcPr>
          <w:p w14:paraId="163E04C1" w14:textId="2435590C" w:rsidR="00F97FE0" w:rsidRDefault="00F97FE0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Cadastro Funcionário</w:t>
            </w:r>
          </w:p>
        </w:tc>
        <w:tc>
          <w:tcPr>
            <w:tcW w:w="3592" w:type="dxa"/>
          </w:tcPr>
          <w:p w14:paraId="64492246" w14:textId="04959FB3" w:rsidR="00F97FE0" w:rsidRDefault="005C4BC0" w:rsidP="00D64C2A">
            <w:pPr>
              <w:pStyle w:val="Tabela"/>
            </w:pPr>
            <w:r>
              <w:t>Habilitado</w:t>
            </w:r>
          </w:p>
        </w:tc>
        <w:tc>
          <w:tcPr>
            <w:tcW w:w="2548" w:type="dxa"/>
          </w:tcPr>
          <w:p w14:paraId="64B4C02D" w14:textId="0167FD5A" w:rsidR="00F97FE0" w:rsidRDefault="005C4BC0" w:rsidP="00D64C2A">
            <w:pPr>
              <w:pStyle w:val="Tabela"/>
            </w:pPr>
            <w:r>
              <w:t>Desabilitado</w:t>
            </w:r>
          </w:p>
        </w:tc>
      </w:tr>
    </w:tbl>
    <w:p w14:paraId="1471FF16" w14:textId="77777777" w:rsidR="009B5885" w:rsidRPr="009B5885" w:rsidRDefault="009B5885" w:rsidP="009B5885">
      <w:pPr>
        <w:pStyle w:val="Corpodetexto"/>
      </w:pPr>
    </w:p>
    <w:p w14:paraId="03946164" w14:textId="45F55C5A" w:rsidR="00333BF2" w:rsidRDefault="00333BF2" w:rsidP="00333BF2">
      <w:pPr>
        <w:pStyle w:val="Ttulo7"/>
      </w:pPr>
      <w:r>
        <w:t>Botões</w:t>
      </w:r>
    </w:p>
    <w:tbl>
      <w:tblPr>
        <w:tblW w:w="912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2398"/>
        <w:gridCol w:w="2658"/>
        <w:gridCol w:w="2852"/>
      </w:tblGrid>
      <w:tr w:rsidR="00D64C2A" w14:paraId="4B7B0DC6" w14:textId="77777777" w:rsidTr="0059793A">
        <w:trPr>
          <w:cantSplit/>
          <w:trHeight w:val="341"/>
        </w:trPr>
        <w:tc>
          <w:tcPr>
            <w:tcW w:w="1216" w:type="dxa"/>
          </w:tcPr>
          <w:p w14:paraId="0F52A5C0" w14:textId="77777777" w:rsidR="00D64C2A" w:rsidRDefault="00D64C2A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398" w:type="dxa"/>
          </w:tcPr>
          <w:p w14:paraId="70AD7D41" w14:textId="77777777" w:rsidR="00D64C2A" w:rsidRDefault="00D64C2A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658" w:type="dxa"/>
          </w:tcPr>
          <w:p w14:paraId="4AAB23E5" w14:textId="77777777" w:rsidR="00D64C2A" w:rsidRDefault="00D64C2A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SEM USUÁRIO</w:t>
            </w:r>
          </w:p>
        </w:tc>
        <w:tc>
          <w:tcPr>
            <w:tcW w:w="2852" w:type="dxa"/>
          </w:tcPr>
          <w:p w14:paraId="228CD6A5" w14:textId="77777777" w:rsidR="00D64C2A" w:rsidRDefault="00D64C2A" w:rsidP="00D64C2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COM USUÁRIO</w:t>
            </w:r>
          </w:p>
        </w:tc>
      </w:tr>
      <w:tr w:rsidR="00D64C2A" w14:paraId="1CFE1A0F" w14:textId="77777777" w:rsidTr="0059793A">
        <w:trPr>
          <w:cantSplit/>
          <w:trHeight w:val="341"/>
        </w:trPr>
        <w:tc>
          <w:tcPr>
            <w:tcW w:w="1216" w:type="dxa"/>
          </w:tcPr>
          <w:p w14:paraId="4ACC46F0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19CA2F25" w14:textId="77777777" w:rsidR="00D64C2A" w:rsidRDefault="00D64C2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Logoff</w:t>
            </w:r>
          </w:p>
        </w:tc>
        <w:tc>
          <w:tcPr>
            <w:tcW w:w="2658" w:type="dxa"/>
          </w:tcPr>
          <w:p w14:paraId="7C7F5CA1" w14:textId="77777777" w:rsidR="00D64C2A" w:rsidRDefault="00D64C2A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3D11838D" w14:textId="77777777" w:rsidR="00D64C2A" w:rsidRDefault="00D64C2A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D64C2A" w14:paraId="1A632B39" w14:textId="77777777" w:rsidTr="0059793A">
        <w:trPr>
          <w:cantSplit/>
          <w:trHeight w:val="341"/>
        </w:trPr>
        <w:tc>
          <w:tcPr>
            <w:tcW w:w="1216" w:type="dxa"/>
          </w:tcPr>
          <w:p w14:paraId="5B3A7436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6C890F62" w14:textId="77777777" w:rsidR="00D64C2A" w:rsidRDefault="00D64C2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Login</w:t>
            </w:r>
          </w:p>
        </w:tc>
        <w:tc>
          <w:tcPr>
            <w:tcW w:w="2658" w:type="dxa"/>
          </w:tcPr>
          <w:p w14:paraId="612025A6" w14:textId="77777777" w:rsidR="00D64C2A" w:rsidRDefault="00D64C2A" w:rsidP="00D64C2A">
            <w:pPr>
              <w:pStyle w:val="Tabela"/>
              <w:jc w:val="center"/>
            </w:pPr>
            <w:r>
              <w:t>Habilitado</w:t>
            </w:r>
          </w:p>
        </w:tc>
        <w:tc>
          <w:tcPr>
            <w:tcW w:w="2852" w:type="dxa"/>
          </w:tcPr>
          <w:p w14:paraId="295145AC" w14:textId="77777777" w:rsidR="00D64C2A" w:rsidRDefault="00D64C2A" w:rsidP="00D64C2A">
            <w:pPr>
              <w:pStyle w:val="Tabela"/>
              <w:jc w:val="center"/>
            </w:pPr>
            <w:r>
              <w:t>Desabilitado</w:t>
            </w:r>
          </w:p>
        </w:tc>
      </w:tr>
      <w:tr w:rsidR="00D64C2A" w14:paraId="11D0E321" w14:textId="77777777" w:rsidTr="0059793A">
        <w:trPr>
          <w:cantSplit/>
          <w:trHeight w:val="341"/>
        </w:trPr>
        <w:tc>
          <w:tcPr>
            <w:tcW w:w="1216" w:type="dxa"/>
          </w:tcPr>
          <w:p w14:paraId="697DE31A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1D7E3B88" w14:textId="53D85FA5" w:rsidR="00D64C2A" w:rsidRDefault="00D64C2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Consultar Paciente</w:t>
            </w:r>
          </w:p>
        </w:tc>
        <w:tc>
          <w:tcPr>
            <w:tcW w:w="2658" w:type="dxa"/>
          </w:tcPr>
          <w:p w14:paraId="0EBE9724" w14:textId="77777777" w:rsidR="00D64C2A" w:rsidRDefault="00D64C2A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40B90589" w14:textId="77777777" w:rsidR="00D64C2A" w:rsidRDefault="00D64C2A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D64C2A" w14:paraId="65513035" w14:textId="77777777" w:rsidTr="0059793A">
        <w:trPr>
          <w:cantSplit/>
          <w:trHeight w:val="364"/>
        </w:trPr>
        <w:tc>
          <w:tcPr>
            <w:tcW w:w="1216" w:type="dxa"/>
          </w:tcPr>
          <w:p w14:paraId="15A61E0A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20DB3030" w14:textId="29737706" w:rsidR="00D64C2A" w:rsidRDefault="00D64C2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Paciente</w:t>
            </w:r>
          </w:p>
        </w:tc>
        <w:tc>
          <w:tcPr>
            <w:tcW w:w="2658" w:type="dxa"/>
          </w:tcPr>
          <w:p w14:paraId="13D47104" w14:textId="77777777" w:rsidR="00D64C2A" w:rsidRDefault="00D64C2A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5800562E" w14:textId="79702E3D" w:rsidR="00D64C2A" w:rsidRDefault="00A2668F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D64C2A" w14:paraId="72B65D87" w14:textId="77777777" w:rsidTr="0059793A">
        <w:trPr>
          <w:cantSplit/>
          <w:trHeight w:val="364"/>
        </w:trPr>
        <w:tc>
          <w:tcPr>
            <w:tcW w:w="1216" w:type="dxa"/>
          </w:tcPr>
          <w:p w14:paraId="1BA8634A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25F5BF90" w14:textId="0C97785B" w:rsidR="00D64C2A" w:rsidRDefault="0059793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Inserir Dose</w:t>
            </w:r>
          </w:p>
        </w:tc>
        <w:tc>
          <w:tcPr>
            <w:tcW w:w="2658" w:type="dxa"/>
          </w:tcPr>
          <w:p w14:paraId="5FC2BB32" w14:textId="7BF39D8D" w:rsidR="00D64C2A" w:rsidRDefault="00A2668F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4C945CBB" w14:textId="6A46889B" w:rsidR="00D64C2A" w:rsidRDefault="00A2668F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D64C2A" w14:paraId="287963C4" w14:textId="77777777" w:rsidTr="0059793A">
        <w:trPr>
          <w:cantSplit/>
          <w:trHeight w:val="364"/>
        </w:trPr>
        <w:tc>
          <w:tcPr>
            <w:tcW w:w="1216" w:type="dxa"/>
          </w:tcPr>
          <w:p w14:paraId="40578415" w14:textId="77777777" w:rsidR="00D64C2A" w:rsidRDefault="00D64C2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7872DE56" w14:textId="5ADE0225" w:rsidR="00D64C2A" w:rsidRDefault="0059793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 xml:space="preserve">Alterar </w:t>
            </w:r>
            <w:r w:rsidR="00324DCC">
              <w:rPr>
                <w:i/>
                <w:iCs/>
              </w:rPr>
              <w:t xml:space="preserve">Registro </w:t>
            </w:r>
            <w:proofErr w:type="spellStart"/>
            <w:r w:rsidR="00324DCC">
              <w:rPr>
                <w:i/>
                <w:iCs/>
              </w:rPr>
              <w:t>Aplicacao</w:t>
            </w:r>
            <w:proofErr w:type="spellEnd"/>
          </w:p>
        </w:tc>
        <w:tc>
          <w:tcPr>
            <w:tcW w:w="2658" w:type="dxa"/>
          </w:tcPr>
          <w:p w14:paraId="69C878BC" w14:textId="4BF02EC5" w:rsidR="00D64C2A" w:rsidRDefault="00A2668F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4ACCA8ED" w14:textId="4F250182" w:rsidR="00D64C2A" w:rsidRDefault="00A2668F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59793A" w14:paraId="4DEB599B" w14:textId="77777777" w:rsidTr="0059793A">
        <w:trPr>
          <w:cantSplit/>
          <w:trHeight w:val="364"/>
        </w:trPr>
        <w:tc>
          <w:tcPr>
            <w:tcW w:w="1216" w:type="dxa"/>
          </w:tcPr>
          <w:p w14:paraId="0DC9AC8F" w14:textId="77777777" w:rsidR="0059793A" w:rsidRDefault="0059793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0CEDAA51" w14:textId="5959D1A2" w:rsidR="0059793A" w:rsidRDefault="0059793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Vacina</w:t>
            </w:r>
          </w:p>
        </w:tc>
        <w:tc>
          <w:tcPr>
            <w:tcW w:w="2658" w:type="dxa"/>
          </w:tcPr>
          <w:p w14:paraId="14AB9A07" w14:textId="583F21D8" w:rsidR="0059793A" w:rsidRDefault="00A2668F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1640C5A7" w14:textId="6FBABF37" w:rsidR="0059793A" w:rsidRDefault="00A2668F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59793A" w14:paraId="23436470" w14:textId="77777777" w:rsidTr="0059793A">
        <w:trPr>
          <w:cantSplit/>
          <w:trHeight w:val="364"/>
        </w:trPr>
        <w:tc>
          <w:tcPr>
            <w:tcW w:w="1216" w:type="dxa"/>
          </w:tcPr>
          <w:p w14:paraId="1C037ADD" w14:textId="46E3157D" w:rsidR="0059793A" w:rsidRDefault="0059793A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4C8D34C5" w14:textId="352D2E78" w:rsidR="0059793A" w:rsidRDefault="0059793A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Cadastro Vacina</w:t>
            </w:r>
          </w:p>
        </w:tc>
        <w:tc>
          <w:tcPr>
            <w:tcW w:w="2658" w:type="dxa"/>
          </w:tcPr>
          <w:p w14:paraId="602E4427" w14:textId="090232FD" w:rsidR="0059793A" w:rsidRDefault="00A2668F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69F97D28" w14:textId="657CC53A" w:rsidR="0059793A" w:rsidRDefault="00A2668F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8C7682" w14:paraId="17C09103" w14:textId="77777777" w:rsidTr="0059793A">
        <w:trPr>
          <w:cantSplit/>
          <w:trHeight w:val="364"/>
        </w:trPr>
        <w:tc>
          <w:tcPr>
            <w:tcW w:w="1216" w:type="dxa"/>
          </w:tcPr>
          <w:p w14:paraId="76DFAC2B" w14:textId="77777777" w:rsidR="008C7682" w:rsidRDefault="008C7682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7DDCDB8A" w14:textId="72F3A825" w:rsidR="008C7682" w:rsidRDefault="008C7682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Cadastrar Funcionário</w:t>
            </w:r>
          </w:p>
        </w:tc>
        <w:tc>
          <w:tcPr>
            <w:tcW w:w="2658" w:type="dxa"/>
          </w:tcPr>
          <w:p w14:paraId="1CDF28F5" w14:textId="6A1ED7DD" w:rsidR="008C7682" w:rsidRDefault="008C7682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3833012B" w14:textId="15EC9B13" w:rsidR="008C7682" w:rsidRDefault="008C7682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8C7682" w14:paraId="4ABF6205" w14:textId="77777777" w:rsidTr="0059793A">
        <w:trPr>
          <w:cantSplit/>
          <w:trHeight w:val="364"/>
        </w:trPr>
        <w:tc>
          <w:tcPr>
            <w:tcW w:w="1216" w:type="dxa"/>
          </w:tcPr>
          <w:p w14:paraId="20EF7C99" w14:textId="77777777" w:rsidR="008C7682" w:rsidRDefault="008C7682" w:rsidP="00D64C2A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1E8BC988" w14:textId="5F9C9B4B" w:rsidR="008C7682" w:rsidRDefault="008C7682" w:rsidP="00D64C2A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Cadastrar Funcionário</w:t>
            </w:r>
          </w:p>
        </w:tc>
        <w:tc>
          <w:tcPr>
            <w:tcW w:w="2658" w:type="dxa"/>
          </w:tcPr>
          <w:p w14:paraId="73BF38F9" w14:textId="0E538F25" w:rsidR="008C7682" w:rsidRDefault="008C7682" w:rsidP="00D64C2A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09F9AF1B" w14:textId="6304456A" w:rsidR="008C7682" w:rsidRDefault="008C7682" w:rsidP="00D64C2A">
            <w:pPr>
              <w:pStyle w:val="Tabela"/>
              <w:jc w:val="center"/>
            </w:pPr>
            <w:r>
              <w:t>Habilitado</w:t>
            </w:r>
          </w:p>
        </w:tc>
      </w:tr>
      <w:tr w:rsidR="00324DCC" w14:paraId="42BD5BE0" w14:textId="77777777" w:rsidTr="0059793A">
        <w:trPr>
          <w:cantSplit/>
          <w:trHeight w:val="364"/>
        </w:trPr>
        <w:tc>
          <w:tcPr>
            <w:tcW w:w="1216" w:type="dxa"/>
          </w:tcPr>
          <w:p w14:paraId="7DC53F24" w14:textId="77777777" w:rsidR="00324DCC" w:rsidRDefault="00324DCC" w:rsidP="00324DCC">
            <w:pPr>
              <w:pStyle w:val="Tabela"/>
              <w:numPr>
                <w:ilvl w:val="0"/>
                <w:numId w:val="34"/>
              </w:numPr>
              <w:jc w:val="center"/>
            </w:pPr>
          </w:p>
        </w:tc>
        <w:tc>
          <w:tcPr>
            <w:tcW w:w="2398" w:type="dxa"/>
          </w:tcPr>
          <w:p w14:paraId="13144D14" w14:textId="21996BA8" w:rsidR="00324DCC" w:rsidRDefault="00324DCC" w:rsidP="00324DCC">
            <w:pPr>
              <w:pStyle w:val="Tabela"/>
              <w:rPr>
                <w:i/>
                <w:iCs/>
              </w:rPr>
            </w:pPr>
            <w:r>
              <w:rPr>
                <w:i/>
                <w:iCs/>
              </w:rPr>
              <w:t>Alterar Cadastro Paciente</w:t>
            </w:r>
          </w:p>
        </w:tc>
        <w:tc>
          <w:tcPr>
            <w:tcW w:w="2658" w:type="dxa"/>
          </w:tcPr>
          <w:p w14:paraId="0CDDBBA1" w14:textId="137F59EB" w:rsidR="00324DCC" w:rsidRDefault="00324DCC" w:rsidP="00324DCC">
            <w:pPr>
              <w:pStyle w:val="Tabela"/>
              <w:jc w:val="center"/>
            </w:pPr>
            <w:r>
              <w:t>Desabilitado</w:t>
            </w:r>
          </w:p>
        </w:tc>
        <w:tc>
          <w:tcPr>
            <w:tcW w:w="2852" w:type="dxa"/>
          </w:tcPr>
          <w:p w14:paraId="3173CE48" w14:textId="44013812" w:rsidR="00324DCC" w:rsidRDefault="00324DCC" w:rsidP="00324DCC">
            <w:pPr>
              <w:pStyle w:val="Tabela"/>
              <w:jc w:val="center"/>
            </w:pPr>
            <w:r>
              <w:t>Habilitado</w:t>
            </w:r>
          </w:p>
        </w:tc>
      </w:tr>
    </w:tbl>
    <w:p w14:paraId="6F9EDBEB" w14:textId="77777777" w:rsidR="00F81163" w:rsidRPr="0005767E" w:rsidRDefault="00F81163">
      <w:pPr>
        <w:pStyle w:val="Ttulo2"/>
      </w:pPr>
      <w:bookmarkStart w:id="84" w:name="_Toc4241415"/>
      <w:bookmarkStart w:id="85" w:name="_Toc73567080"/>
      <w:r w:rsidRPr="0005767E">
        <w:lastRenderedPageBreak/>
        <w:t>Desenho interno</w:t>
      </w:r>
      <w:bookmarkEnd w:id="84"/>
      <w:bookmarkEnd w:id="85"/>
    </w:p>
    <w:p w14:paraId="3C67A814" w14:textId="77777777" w:rsidR="00F81163" w:rsidRPr="0005767E" w:rsidRDefault="00F81163">
      <w:pPr>
        <w:pStyle w:val="Ttulo3"/>
      </w:pPr>
      <w:bookmarkStart w:id="86" w:name="_Toc4241416"/>
      <w:bookmarkStart w:id="87" w:name="_Toc73567081"/>
      <w:r w:rsidRPr="0005767E">
        <w:t>Estratégias de arquitetura</w:t>
      </w:r>
      <w:bookmarkEnd w:id="86"/>
      <w:bookmarkEnd w:id="87"/>
    </w:p>
    <w:tbl>
      <w:tblPr>
        <w:tblW w:w="9856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6"/>
      </w:tblGrid>
      <w:tr w:rsidR="00F81163" w:rsidRPr="0005767E" w14:paraId="2610DCF9" w14:textId="77777777" w:rsidTr="009E2EA7">
        <w:trPr>
          <w:trHeight w:val="3346"/>
        </w:trPr>
        <w:tc>
          <w:tcPr>
            <w:tcW w:w="9856" w:type="dxa"/>
          </w:tcPr>
          <w:p w14:paraId="6FA7DBB5" w14:textId="77777777" w:rsidR="001B0006" w:rsidRPr="0005767E" w:rsidRDefault="001B0006" w:rsidP="00F81163">
            <w:pPr>
              <w:pStyle w:val="Numerada"/>
              <w:numPr>
                <w:ilvl w:val="0"/>
                <w:numId w:val="43"/>
              </w:numPr>
              <w:jc w:val="left"/>
            </w:pPr>
            <w:r>
              <w:t xml:space="preserve">A interface do </w:t>
            </w:r>
            <w:r w:rsidR="00F93A7C">
              <w:t>sistema será de fácil compreensão para que não interfira no rendimento dos utilizadores.</w:t>
            </w:r>
          </w:p>
          <w:p w14:paraId="15A4A3CB" w14:textId="77777777" w:rsidR="00F93A7C" w:rsidRPr="0005767E" w:rsidRDefault="00F93A7C" w:rsidP="00F81163">
            <w:pPr>
              <w:pStyle w:val="Numerada"/>
              <w:numPr>
                <w:ilvl w:val="0"/>
                <w:numId w:val="43"/>
              </w:numPr>
              <w:jc w:val="left"/>
            </w:pPr>
            <w:r>
              <w:t xml:space="preserve">Os sistemas utilizados para gerenciar o banco de dados serão o MySQL Workbench e o PHP Admin, por disporem de interfaces simplificadas e de fácil acesso no momento do uso. </w:t>
            </w:r>
          </w:p>
          <w:p w14:paraId="682C7218" w14:textId="77777777" w:rsidR="00F93A7C" w:rsidRPr="0005767E" w:rsidRDefault="00F93A7C" w:rsidP="00F81163">
            <w:pPr>
              <w:pStyle w:val="Numerada"/>
              <w:numPr>
                <w:ilvl w:val="0"/>
                <w:numId w:val="43"/>
              </w:numPr>
              <w:jc w:val="left"/>
            </w:pPr>
            <w:r>
              <w:t>O ambiente de desenvolvimento que será utilizado é o Visual Studio Code, por dispor de funções e interfaces de conhecimento dos desenvolvedores.</w:t>
            </w:r>
          </w:p>
          <w:p w14:paraId="0C21EA46" w14:textId="655C2287" w:rsidR="00F81163" w:rsidRPr="0005767E" w:rsidRDefault="00F81163" w:rsidP="00F81163">
            <w:pPr>
              <w:pStyle w:val="Numerada"/>
              <w:numPr>
                <w:ilvl w:val="0"/>
                <w:numId w:val="43"/>
              </w:numPr>
              <w:jc w:val="left"/>
            </w:pPr>
            <w:r w:rsidRPr="0005767E">
              <w:t xml:space="preserve">Será adotada uma arquitetura com as seguintes camadas: </w:t>
            </w:r>
            <w:r w:rsidRPr="0005767E">
              <w:rPr>
                <w:rFonts w:ascii="Courier New" w:hAnsi="Courier New"/>
              </w:rPr>
              <w:t>fronteira</w:t>
            </w:r>
            <w:r w:rsidRPr="0005767E">
              <w:t xml:space="preserve">, </w:t>
            </w:r>
            <w:r w:rsidRPr="0005767E">
              <w:rPr>
                <w:rFonts w:ascii="Courier New" w:hAnsi="Courier New"/>
              </w:rPr>
              <w:t>controle</w:t>
            </w:r>
            <w:r w:rsidR="00EF248D">
              <w:rPr>
                <w:rFonts w:ascii="Courier New" w:hAnsi="Courier New"/>
              </w:rPr>
              <w:t>, sistema</w:t>
            </w:r>
            <w:r w:rsidR="00A1536C">
              <w:t xml:space="preserve"> e </w:t>
            </w:r>
            <w:r w:rsidRPr="0005767E">
              <w:rPr>
                <w:rFonts w:ascii="Courier New" w:hAnsi="Courier New"/>
              </w:rPr>
              <w:t>entidade</w:t>
            </w:r>
            <w:r w:rsidR="00A1536C">
              <w:t>.</w:t>
            </w:r>
          </w:p>
          <w:p w14:paraId="0C2533F5" w14:textId="77777777" w:rsidR="003E7432" w:rsidRPr="0005767E" w:rsidRDefault="003E7432" w:rsidP="00F81163">
            <w:pPr>
              <w:pStyle w:val="Numerada"/>
              <w:numPr>
                <w:ilvl w:val="0"/>
                <w:numId w:val="43"/>
              </w:numPr>
              <w:jc w:val="left"/>
            </w:pPr>
            <w:r>
              <w:t xml:space="preserve">A camada de </w:t>
            </w:r>
            <w:r w:rsidRPr="0005767E">
              <w:rPr>
                <w:rFonts w:ascii="Courier New" w:hAnsi="Courier New"/>
              </w:rPr>
              <w:t>fronteira</w:t>
            </w:r>
            <w:r>
              <w:rPr>
                <w:rFonts w:ascii="Courier New" w:hAnsi="Courier New"/>
              </w:rPr>
              <w:t xml:space="preserve"> </w:t>
            </w:r>
            <w:r>
              <w:t>terá todas as classes que farão interação com o usuário.</w:t>
            </w:r>
          </w:p>
          <w:p w14:paraId="0A46FE25" w14:textId="77777777" w:rsidR="003E7432" w:rsidRDefault="003E7432" w:rsidP="003E7432">
            <w:pPr>
              <w:pStyle w:val="Numerada"/>
              <w:numPr>
                <w:ilvl w:val="0"/>
                <w:numId w:val="43"/>
              </w:numPr>
              <w:jc w:val="left"/>
              <w:rPr>
                <w:lang w:eastAsia="en-US"/>
              </w:rPr>
            </w:pPr>
            <w:r>
              <w:t xml:space="preserve">A camada de </w:t>
            </w:r>
            <w:r w:rsidRPr="0005767E">
              <w:rPr>
                <w:rFonts w:ascii="Courier New" w:hAnsi="Courier New"/>
              </w:rPr>
              <w:t>controle</w:t>
            </w:r>
            <w:r>
              <w:t xml:space="preserve"> conterá todos os controladores necessários para que o sistema funcione de acordo com o padrão MVC.</w:t>
            </w:r>
          </w:p>
          <w:p w14:paraId="6090977F" w14:textId="77777777" w:rsidR="003E7432" w:rsidRPr="0005767E" w:rsidRDefault="003E7432" w:rsidP="003E7432">
            <w:pPr>
              <w:pStyle w:val="Numerada"/>
              <w:numPr>
                <w:ilvl w:val="0"/>
                <w:numId w:val="43"/>
              </w:numPr>
              <w:jc w:val="left"/>
              <w:rPr>
                <w:lang w:eastAsia="en-US"/>
              </w:rPr>
            </w:pPr>
            <w:r>
              <w:t>A camada</w:t>
            </w:r>
            <w:r w:rsidR="00D85B41">
              <w:t xml:space="preserve"> </w:t>
            </w:r>
            <w:r w:rsidR="00D85B41" w:rsidRPr="0005767E">
              <w:rPr>
                <w:rFonts w:ascii="Courier New" w:hAnsi="Courier New"/>
              </w:rPr>
              <w:t>entidade</w:t>
            </w:r>
            <w:r w:rsidR="00D85B41">
              <w:t xml:space="preserve"> conterá todos os recursos e funcionalidades relacionados as vacinas e dados dos pacientes.</w:t>
            </w:r>
          </w:p>
        </w:tc>
      </w:tr>
    </w:tbl>
    <w:p w14:paraId="64761E79" w14:textId="77777777" w:rsidR="00F81163" w:rsidRPr="0005767E" w:rsidRDefault="00F81163">
      <w:pPr>
        <w:pStyle w:val="Ttulo3"/>
      </w:pPr>
      <w:bookmarkStart w:id="88" w:name="_Toc423429174"/>
      <w:bookmarkStart w:id="89" w:name="_Toc4241417"/>
      <w:bookmarkStart w:id="90" w:name="_Toc73567082"/>
      <w:r w:rsidRPr="0005767E">
        <w:t>Diagramas</w:t>
      </w:r>
      <w:bookmarkEnd w:id="88"/>
      <w:bookmarkEnd w:id="89"/>
      <w:bookmarkEnd w:id="90"/>
    </w:p>
    <w:p w14:paraId="227C0311" w14:textId="77777777" w:rsidR="00F81163" w:rsidRPr="0005767E" w:rsidRDefault="00F81163" w:rsidP="00FA7434">
      <w:pPr>
        <w:pStyle w:val="Ttulo5"/>
      </w:pPr>
      <w:r w:rsidRPr="0005767E">
        <w:t>Diagramas de classes</w:t>
      </w:r>
    </w:p>
    <w:p w14:paraId="5815FA95" w14:textId="3A280048" w:rsidR="000C5E15" w:rsidRDefault="00F81163" w:rsidP="000C5E15">
      <w:pPr>
        <w:pStyle w:val="Ttulo6"/>
        <w:rPr>
          <w:noProof/>
        </w:rPr>
      </w:pPr>
      <w:r w:rsidRPr="0005767E">
        <w:t>Diagrama Interfaces de Usuário</w:t>
      </w:r>
    </w:p>
    <w:p w14:paraId="2B9FAEA3" w14:textId="7AF27CB1" w:rsidR="009E2EA7" w:rsidRDefault="009E2EA7" w:rsidP="009E2EA7">
      <w:pPr>
        <w:pStyle w:val="Corpodetexto"/>
      </w:pPr>
      <w:r>
        <w:rPr>
          <w:noProof/>
        </w:rPr>
        <w:drawing>
          <wp:inline distT="0" distB="0" distL="0" distR="0" wp14:anchorId="5BEC245F" wp14:editId="226A89F5">
            <wp:extent cx="6442075" cy="4059382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914" cy="41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CA9" w14:textId="061C9134" w:rsidR="009E2EA7" w:rsidRPr="009E2EA7" w:rsidRDefault="00634A62" w:rsidP="009E2EA7">
      <w:pPr>
        <w:pStyle w:val="Corpodetexto"/>
      </w:pPr>
      <w:r>
        <w:rPr>
          <w:noProof/>
        </w:rPr>
        <w:lastRenderedPageBreak/>
        <w:drawing>
          <wp:inline distT="0" distB="0" distL="0" distR="0" wp14:anchorId="10FB1FC1" wp14:editId="2EA6E817">
            <wp:extent cx="6353171" cy="4807527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10" cy="48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19C0" w14:textId="77777777" w:rsidR="00F81163" w:rsidRPr="0005767E" w:rsidRDefault="00F81163">
      <w:pPr>
        <w:pStyle w:val="Corpodetexto"/>
      </w:pPr>
    </w:p>
    <w:p w14:paraId="29F79100" w14:textId="77777777" w:rsidR="00F81163" w:rsidRPr="0005767E" w:rsidRDefault="00F81163" w:rsidP="00FA7434">
      <w:pPr>
        <w:pStyle w:val="Ttulo5"/>
      </w:pPr>
      <w:r w:rsidRPr="0005767E">
        <w:t>Diagramas de interação</w:t>
      </w:r>
    </w:p>
    <w:p w14:paraId="198273F6" w14:textId="77777777" w:rsidR="001864DB" w:rsidRDefault="001864DB" w:rsidP="00FA7434">
      <w:pPr>
        <w:pStyle w:val="Ttulo6"/>
      </w:pPr>
      <w:r>
        <w:t>Diagrama de Sequência - Consultar Paciente</w:t>
      </w:r>
    </w:p>
    <w:tbl>
      <w:tblPr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1"/>
      </w:tblGrid>
      <w:tr w:rsidR="001864DB" w14:paraId="7AF5EA3B" w14:textId="77777777" w:rsidTr="001864DB">
        <w:trPr>
          <w:trHeight w:val="3175"/>
        </w:trPr>
        <w:tc>
          <w:tcPr>
            <w:tcW w:w="10251" w:type="dxa"/>
          </w:tcPr>
          <w:p w14:paraId="3CA7585E" w14:textId="430168D2" w:rsidR="001864DB" w:rsidRDefault="00BE38E3" w:rsidP="001914BA">
            <w:pPr>
              <w:pStyle w:val="Corpodetexto"/>
              <w:jc w:val="center"/>
            </w:pPr>
            <w:r>
              <w:rPr>
                <w:noProof/>
              </w:rPr>
              <w:drawing>
                <wp:inline distT="0" distB="0" distL="0" distR="0" wp14:anchorId="07F61963" wp14:editId="6A806ED1">
                  <wp:extent cx="6410960" cy="2140527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579" cy="214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7E2B4" w14:textId="77777777" w:rsidR="001864DB" w:rsidRDefault="001864DB" w:rsidP="001864DB">
      <w:pPr>
        <w:pStyle w:val="Corpodetexto"/>
      </w:pPr>
    </w:p>
    <w:p w14:paraId="6030E43D" w14:textId="77777777" w:rsidR="001864DB" w:rsidRDefault="001864DB" w:rsidP="00FA7434">
      <w:pPr>
        <w:pStyle w:val="Ttulo6"/>
      </w:pPr>
      <w:r>
        <w:lastRenderedPageBreak/>
        <w:t>Diagrama de Sequência – Inserir Dose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5"/>
      </w:tblGrid>
      <w:tr w:rsidR="001864DB" w14:paraId="7066BC51" w14:textId="77777777" w:rsidTr="00634A62">
        <w:trPr>
          <w:trHeight w:val="3366"/>
        </w:trPr>
        <w:tc>
          <w:tcPr>
            <w:tcW w:w="10305" w:type="dxa"/>
          </w:tcPr>
          <w:p w14:paraId="4EB0D1A0" w14:textId="5BB58D23" w:rsidR="001864DB" w:rsidRDefault="00BE38E3" w:rsidP="001864DB">
            <w:pPr>
              <w:pStyle w:val="Corpodetexto"/>
              <w:jc w:val="center"/>
            </w:pPr>
            <w:r>
              <w:rPr>
                <w:noProof/>
              </w:rPr>
              <w:drawing>
                <wp:inline distT="0" distB="0" distL="0" distR="0" wp14:anchorId="211D007F" wp14:editId="289D26CA">
                  <wp:extent cx="6432550" cy="3046423"/>
                  <wp:effectExtent l="0" t="0" r="6350" b="190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6672" cy="305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35D6C" w14:textId="77777777" w:rsidR="001864DB" w:rsidRDefault="001864DB" w:rsidP="001864DB">
      <w:pPr>
        <w:pStyle w:val="Corpodetexto"/>
      </w:pPr>
    </w:p>
    <w:p w14:paraId="0933C497" w14:textId="77777777" w:rsidR="001864DB" w:rsidRDefault="001864DB" w:rsidP="001864DB">
      <w:pPr>
        <w:pStyle w:val="Corpodetexto"/>
      </w:pPr>
    </w:p>
    <w:p w14:paraId="22098BDB" w14:textId="731341B6" w:rsidR="001864DB" w:rsidRDefault="001864DB" w:rsidP="00FA7434">
      <w:pPr>
        <w:pStyle w:val="Ttulo6"/>
      </w:pPr>
      <w:r>
        <w:t xml:space="preserve">Diagrama de Sequência – Alterar </w:t>
      </w:r>
      <w:r w:rsidR="009123E2">
        <w:t>Registro Aplicação</w:t>
      </w: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5"/>
      </w:tblGrid>
      <w:tr w:rsidR="001864DB" w14:paraId="384FC979" w14:textId="77777777" w:rsidTr="006A2078">
        <w:trPr>
          <w:trHeight w:val="3754"/>
        </w:trPr>
        <w:tc>
          <w:tcPr>
            <w:tcW w:w="10275" w:type="dxa"/>
          </w:tcPr>
          <w:p w14:paraId="63471078" w14:textId="0122EA98" w:rsidR="001864DB" w:rsidRDefault="009123E2" w:rsidP="001864D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338E8277" wp14:editId="4D977FE6">
                  <wp:extent cx="6459310" cy="2978150"/>
                  <wp:effectExtent l="0" t="0" r="0" b="0"/>
                  <wp:docPr id="30" name="Imagem 3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Diagrama&#10;&#10;Descrição gerada automa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415" cy="298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106CA" w14:textId="77777777" w:rsidR="001864DB" w:rsidRDefault="001864DB" w:rsidP="001864DB">
      <w:pPr>
        <w:pStyle w:val="Corpodetexto"/>
      </w:pPr>
    </w:p>
    <w:p w14:paraId="249E5970" w14:textId="77777777" w:rsidR="001864DB" w:rsidRDefault="001864DB" w:rsidP="00FA7434">
      <w:pPr>
        <w:pStyle w:val="Ttulo6"/>
      </w:pPr>
      <w:r>
        <w:lastRenderedPageBreak/>
        <w:t>Diagrama de Sequência – Cadastrar Paciente</w:t>
      </w:r>
    </w:p>
    <w:tbl>
      <w:tblPr>
        <w:tblW w:w="10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5"/>
      </w:tblGrid>
      <w:tr w:rsidR="001864DB" w14:paraId="667EAFCE" w14:textId="77777777" w:rsidTr="001864DB">
        <w:trPr>
          <w:trHeight w:val="3221"/>
        </w:trPr>
        <w:tc>
          <w:tcPr>
            <w:tcW w:w="10325" w:type="dxa"/>
          </w:tcPr>
          <w:p w14:paraId="69D9E04C" w14:textId="53B65FE6" w:rsidR="001864DB" w:rsidRDefault="00BE38E3" w:rsidP="001864D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7E766E0C" wp14:editId="355B649D">
                  <wp:extent cx="6459220" cy="3100754"/>
                  <wp:effectExtent l="0" t="0" r="0" b="444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6830" cy="3104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B56C4" w14:textId="77777777" w:rsidR="00F81163" w:rsidRPr="0005767E" w:rsidRDefault="00F81163">
      <w:pPr>
        <w:pStyle w:val="Corpodetexto"/>
      </w:pPr>
    </w:p>
    <w:p w14:paraId="0AAC6A62" w14:textId="77777777" w:rsidR="001864DB" w:rsidRDefault="001864DB" w:rsidP="00FA7434">
      <w:pPr>
        <w:pStyle w:val="Ttulo6"/>
      </w:pPr>
      <w:r>
        <w:t>Diagrama de Sequência – Cadastrar Vacina</w:t>
      </w:r>
    </w:p>
    <w:tbl>
      <w:tblPr>
        <w:tblW w:w="10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2"/>
      </w:tblGrid>
      <w:tr w:rsidR="001864DB" w14:paraId="46DA3BFD" w14:textId="77777777" w:rsidTr="00634A62">
        <w:trPr>
          <w:trHeight w:val="4611"/>
        </w:trPr>
        <w:tc>
          <w:tcPr>
            <w:tcW w:w="10272" w:type="dxa"/>
          </w:tcPr>
          <w:p w14:paraId="1379E887" w14:textId="428CA76D" w:rsidR="001864DB" w:rsidRDefault="00BE38E3" w:rsidP="001864D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192EE17A" wp14:editId="2F6432B3">
                  <wp:extent cx="6474645" cy="3440723"/>
                  <wp:effectExtent l="0" t="0" r="2540" b="762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098" cy="347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C348C" w14:textId="77777777" w:rsidR="00F81163" w:rsidRPr="0005767E" w:rsidRDefault="00F81163">
      <w:pPr>
        <w:pStyle w:val="Corpodetexto"/>
      </w:pPr>
    </w:p>
    <w:p w14:paraId="49B8BE51" w14:textId="77777777" w:rsidR="00F81163" w:rsidRPr="0005767E" w:rsidRDefault="00F81163">
      <w:pPr>
        <w:pStyle w:val="Corpodetexto"/>
      </w:pPr>
    </w:p>
    <w:p w14:paraId="4F6A1300" w14:textId="554EE820" w:rsidR="001864DB" w:rsidRDefault="001864DB" w:rsidP="00FA7434">
      <w:pPr>
        <w:pStyle w:val="Ttulo6"/>
      </w:pPr>
      <w:r>
        <w:lastRenderedPageBreak/>
        <w:t xml:space="preserve">Diagrama de Sequência – Alterar </w:t>
      </w:r>
      <w:r w:rsidR="00577129">
        <w:t>C</w:t>
      </w:r>
      <w:r>
        <w:t>adastro Vacina</w:t>
      </w:r>
    </w:p>
    <w:tbl>
      <w:tblPr>
        <w:tblW w:w="10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9"/>
      </w:tblGrid>
      <w:tr w:rsidR="001864DB" w14:paraId="2DF92E4E" w14:textId="77777777" w:rsidTr="00577129">
        <w:trPr>
          <w:trHeight w:val="4512"/>
        </w:trPr>
        <w:tc>
          <w:tcPr>
            <w:tcW w:w="10229" w:type="dxa"/>
          </w:tcPr>
          <w:p w14:paraId="3367BE38" w14:textId="21EA36C4" w:rsidR="001864DB" w:rsidRDefault="00BE38E3" w:rsidP="001914BA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61052A4C" wp14:editId="50FBF344">
                  <wp:extent cx="6395357" cy="2767318"/>
                  <wp:effectExtent l="0" t="0" r="571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840" cy="277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5AEC7" w14:textId="7C4D7BA1" w:rsidR="00793592" w:rsidRPr="00793592" w:rsidRDefault="00793592" w:rsidP="00793592">
      <w:pPr>
        <w:rPr>
          <w:lang w:val="pt-BR"/>
        </w:rPr>
      </w:pPr>
    </w:p>
    <w:p w14:paraId="27189D2C" w14:textId="69E0C7A0" w:rsidR="00793592" w:rsidRDefault="00793592" w:rsidP="00793592">
      <w:pPr>
        <w:pStyle w:val="Ttulo6"/>
      </w:pPr>
      <w:r>
        <w:t>Diagrama de Sequência –</w:t>
      </w:r>
      <w:r>
        <w:t xml:space="preserve"> </w:t>
      </w:r>
      <w:r>
        <w:t xml:space="preserve">Cadastro </w:t>
      </w:r>
      <w:proofErr w:type="spellStart"/>
      <w:r>
        <w:t>Funcionario</w:t>
      </w:r>
      <w:proofErr w:type="spellEnd"/>
    </w:p>
    <w:p w14:paraId="576A8F2A" w14:textId="79DB9679" w:rsidR="00577129" w:rsidRDefault="00577129" w:rsidP="00577129">
      <w:pPr>
        <w:pStyle w:val="PargrafodaLista"/>
        <w:ind w:left="1215"/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8"/>
      </w:tblGrid>
      <w:tr w:rsidR="000862FD" w14:paraId="3B0579C5" w14:textId="77777777" w:rsidTr="000862FD">
        <w:trPr>
          <w:trHeight w:val="3809"/>
        </w:trPr>
        <w:tc>
          <w:tcPr>
            <w:tcW w:w="10228" w:type="dxa"/>
          </w:tcPr>
          <w:p w14:paraId="468A199D" w14:textId="35AD93CA" w:rsidR="000862FD" w:rsidRDefault="000862FD" w:rsidP="00735D44">
            <w:pPr>
              <w:pStyle w:val="Corpodetexto"/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5F0B6BD8" wp14:editId="707FEF8D">
                  <wp:extent cx="6413374" cy="2286000"/>
                  <wp:effectExtent l="0" t="0" r="698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491" cy="22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88BDA" w14:textId="77777777" w:rsidR="000862FD" w:rsidRDefault="000862FD" w:rsidP="00577129">
      <w:pPr>
        <w:pStyle w:val="PargrafodaLista"/>
        <w:ind w:left="1215"/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p w14:paraId="749FABD8" w14:textId="6FF218C8" w:rsidR="006131D8" w:rsidRDefault="006131D8" w:rsidP="00577129">
      <w:pPr>
        <w:pStyle w:val="PargrafodaLista"/>
        <w:ind w:left="1215"/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p w14:paraId="3A85BADE" w14:textId="77777777" w:rsidR="006131D8" w:rsidRPr="006131D8" w:rsidRDefault="006131D8" w:rsidP="006131D8">
      <w:pPr>
        <w:pStyle w:val="PargrafodaLista"/>
        <w:ind w:left="1215"/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tbl>
      <w:tblPr>
        <w:tblpPr w:leftFromText="141" w:rightFromText="141" w:vertAnchor="text" w:horzAnchor="page" w:tblpX="2226" w:tblpY="487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0"/>
      </w:tblGrid>
      <w:tr w:rsidR="006131D8" w14:paraId="40D263EE" w14:textId="77777777" w:rsidTr="00793592">
        <w:trPr>
          <w:trHeight w:val="4526"/>
        </w:trPr>
        <w:tc>
          <w:tcPr>
            <w:tcW w:w="9380" w:type="dxa"/>
          </w:tcPr>
          <w:p w14:paraId="1EC32E42" w14:textId="7371DD41" w:rsidR="006131D8" w:rsidRPr="006131D8" w:rsidRDefault="006131D8" w:rsidP="006131D8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  <w:lang w:val="pt-BR"/>
              </w:rPr>
              <w:lastRenderedPageBreak/>
              <w:drawing>
                <wp:inline distT="0" distB="0" distL="0" distR="0" wp14:anchorId="29D8A5BA" wp14:editId="4B73FC6E">
                  <wp:extent cx="5867250" cy="2814638"/>
                  <wp:effectExtent l="0" t="0" r="635" b="508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109" cy="281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73152" w14:textId="10DAE472" w:rsidR="00793592" w:rsidRDefault="00793592" w:rsidP="00793592">
      <w:pPr>
        <w:pStyle w:val="Ttulo6"/>
      </w:pPr>
      <w:r>
        <w:t xml:space="preserve">Diagrama de Sequência – Alterar Cadastro </w:t>
      </w:r>
      <w:r>
        <w:t xml:space="preserve">Funcionário </w:t>
      </w:r>
    </w:p>
    <w:p w14:paraId="46B59A8C" w14:textId="50DA521E" w:rsidR="00E6657D" w:rsidRDefault="00E6657D" w:rsidP="00E6657D">
      <w:pPr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p w14:paraId="628D3757" w14:textId="0ED3B90E" w:rsidR="00E6657D" w:rsidRDefault="00E6657D" w:rsidP="00E6657D">
      <w:pPr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p w14:paraId="52ADEAD4" w14:textId="24E81F9D" w:rsidR="00793592" w:rsidRDefault="00793592" w:rsidP="00793592">
      <w:pPr>
        <w:pStyle w:val="Ttulo6"/>
      </w:pPr>
      <w:r>
        <w:t xml:space="preserve">Diagrama de Sequência – </w:t>
      </w:r>
      <w:r>
        <w:t>Login</w:t>
      </w:r>
    </w:p>
    <w:tbl>
      <w:tblPr>
        <w:tblpPr w:leftFromText="141" w:rightFromText="141" w:vertAnchor="text" w:horzAnchor="page" w:tblpX="2226" w:tblpY="487"/>
        <w:tblW w:w="9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58"/>
      </w:tblGrid>
      <w:tr w:rsidR="00276D3A" w14:paraId="07576258" w14:textId="77777777" w:rsidTr="00793592">
        <w:trPr>
          <w:trHeight w:val="4405"/>
        </w:trPr>
        <w:tc>
          <w:tcPr>
            <w:tcW w:w="9609" w:type="dxa"/>
          </w:tcPr>
          <w:p w14:paraId="5E9B4FF5" w14:textId="71948481" w:rsidR="00276D3A" w:rsidRPr="006131D8" w:rsidRDefault="00276D3A" w:rsidP="00735D44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  <w:lang w:val="pt-BR"/>
              </w:rPr>
              <w:drawing>
                <wp:inline distT="0" distB="0" distL="0" distR="0" wp14:anchorId="69AC3E59" wp14:editId="17CE45EC">
                  <wp:extent cx="6234543" cy="2762250"/>
                  <wp:effectExtent l="0" t="0" r="0" b="0"/>
                  <wp:docPr id="20" name="Imagem 2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Diagrama&#10;&#10;Descrição gerada automa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2839" cy="277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76BD6" w14:textId="7930C795" w:rsidR="00E6657D" w:rsidRDefault="00E6657D" w:rsidP="00E6657D">
      <w:pPr>
        <w:rPr>
          <w:rFonts w:ascii="Arial" w:hAnsi="Arial" w:cs="Arial"/>
          <w:b/>
          <w:bCs/>
          <w:i/>
          <w:iCs/>
          <w:sz w:val="18"/>
          <w:szCs w:val="18"/>
          <w:lang w:val="pt-BR"/>
        </w:rPr>
      </w:pPr>
    </w:p>
    <w:p w14:paraId="74BA1E1B" w14:textId="77777777" w:rsidR="00877C98" w:rsidRPr="00877C98" w:rsidRDefault="00877C98" w:rsidP="00877C98">
      <w:pPr>
        <w:pStyle w:val="Ttulo6"/>
        <w:numPr>
          <w:ilvl w:val="0"/>
          <w:numId w:val="0"/>
        </w:numPr>
        <w:ind w:left="1152" w:hanging="1152"/>
      </w:pPr>
    </w:p>
    <w:p w14:paraId="679DA84B" w14:textId="77777777" w:rsidR="00877C98" w:rsidRDefault="00877C98" w:rsidP="00877C98">
      <w:pPr>
        <w:pStyle w:val="Ttulo6"/>
        <w:numPr>
          <w:ilvl w:val="0"/>
          <w:numId w:val="0"/>
        </w:numPr>
        <w:ind w:left="1152"/>
      </w:pPr>
    </w:p>
    <w:p w14:paraId="21417BAE" w14:textId="77777777" w:rsidR="00877C98" w:rsidRDefault="00877C98" w:rsidP="00877C98">
      <w:pPr>
        <w:pStyle w:val="Ttulo6"/>
        <w:numPr>
          <w:ilvl w:val="0"/>
          <w:numId w:val="0"/>
        </w:numPr>
        <w:ind w:left="1152"/>
      </w:pPr>
    </w:p>
    <w:p w14:paraId="7460A105" w14:textId="15DD8D6C" w:rsidR="00877C98" w:rsidRDefault="00877C98" w:rsidP="00877C98">
      <w:pPr>
        <w:pStyle w:val="Ttulo6"/>
        <w:numPr>
          <w:ilvl w:val="0"/>
          <w:numId w:val="0"/>
        </w:numPr>
        <w:ind w:left="1152"/>
      </w:pPr>
    </w:p>
    <w:p w14:paraId="6F871CFB" w14:textId="77777777" w:rsidR="00877C98" w:rsidRPr="00877C98" w:rsidRDefault="00877C98" w:rsidP="00877C98">
      <w:pPr>
        <w:pStyle w:val="Corpodetexto"/>
      </w:pPr>
    </w:p>
    <w:p w14:paraId="4BB5A3B0" w14:textId="77777777" w:rsidR="00877C98" w:rsidRDefault="00877C98" w:rsidP="00877C98">
      <w:pPr>
        <w:pStyle w:val="Ttulo6"/>
        <w:numPr>
          <w:ilvl w:val="0"/>
          <w:numId w:val="0"/>
        </w:numPr>
        <w:ind w:left="1152"/>
      </w:pPr>
    </w:p>
    <w:p w14:paraId="5F658CF9" w14:textId="2B970D81" w:rsidR="00E6657D" w:rsidRPr="00877C98" w:rsidRDefault="00793592" w:rsidP="00E6657D">
      <w:pPr>
        <w:pStyle w:val="Ttulo6"/>
      </w:pPr>
      <w:r>
        <w:t xml:space="preserve">Diagrama de Sequência – Alterar Cadastro </w:t>
      </w:r>
      <w:r>
        <w:t>Paciente</w:t>
      </w:r>
    </w:p>
    <w:tbl>
      <w:tblPr>
        <w:tblpPr w:leftFromText="141" w:rightFromText="141" w:vertAnchor="text" w:horzAnchor="page" w:tblpX="2226" w:tblpY="487"/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59"/>
      </w:tblGrid>
      <w:tr w:rsidR="00E6657D" w14:paraId="0F56A647" w14:textId="77777777" w:rsidTr="00877C98">
        <w:trPr>
          <w:trHeight w:val="4905"/>
        </w:trPr>
        <w:tc>
          <w:tcPr>
            <w:tcW w:w="9959" w:type="dxa"/>
          </w:tcPr>
          <w:p w14:paraId="19954A78" w14:textId="1FA7E2BA" w:rsidR="00E6657D" w:rsidRPr="006131D8" w:rsidRDefault="00793592" w:rsidP="00735D44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18"/>
                <w:szCs w:val="18"/>
                <w:lang w:val="pt-BR"/>
              </w:rPr>
              <w:drawing>
                <wp:inline distT="0" distB="0" distL="0" distR="0" wp14:anchorId="06B1AD80" wp14:editId="58F4A33F">
                  <wp:extent cx="6208767" cy="3060700"/>
                  <wp:effectExtent l="0" t="0" r="1905" b="6350"/>
                  <wp:docPr id="31" name="Imagem 3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 descr="Diagrama&#10;&#10;Descrição gerada automa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720" cy="306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A5440" w14:textId="12116F5F" w:rsidR="00F67E7E" w:rsidRPr="0005767E" w:rsidRDefault="00F67E7E" w:rsidP="00F67E7E">
      <w:pPr>
        <w:pStyle w:val="Ttulo2"/>
      </w:pPr>
      <w:bookmarkStart w:id="91" w:name="_Toc73567083"/>
      <w:r>
        <w:lastRenderedPageBreak/>
        <w:t>Plan</w:t>
      </w:r>
      <w:r w:rsidRPr="0005767E">
        <w:t>o</w:t>
      </w:r>
      <w:r>
        <w:t xml:space="preserve"> das liberações</w:t>
      </w:r>
      <w:bookmarkEnd w:id="91"/>
    </w:p>
    <w:p w14:paraId="6B5F22F1" w14:textId="28519A06" w:rsidR="00F67E7E" w:rsidRDefault="00F67E7E" w:rsidP="00F67E7E">
      <w:pPr>
        <w:pStyle w:val="Ttulo3"/>
      </w:pPr>
      <w:bookmarkStart w:id="92" w:name="_Toc73567084"/>
      <w:r>
        <w:t>Lista das liberações</w:t>
      </w:r>
      <w:bookmarkEnd w:id="9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F67E7E" w14:paraId="0CF48F49" w14:textId="77777777" w:rsidTr="00F67E7E">
        <w:trPr>
          <w:cantSplit/>
        </w:trPr>
        <w:tc>
          <w:tcPr>
            <w:tcW w:w="1063" w:type="dxa"/>
          </w:tcPr>
          <w:p w14:paraId="130004A0" w14:textId="77777777" w:rsidR="00F67E7E" w:rsidRDefault="00F67E7E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 de ordem</w:t>
            </w:r>
          </w:p>
        </w:tc>
        <w:tc>
          <w:tcPr>
            <w:tcW w:w="2126" w:type="dxa"/>
          </w:tcPr>
          <w:p w14:paraId="02BE31B7" w14:textId="77777777" w:rsidR="00F67E7E" w:rsidRDefault="00F67E7E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Nome da liberação</w:t>
            </w:r>
          </w:p>
        </w:tc>
        <w:tc>
          <w:tcPr>
            <w:tcW w:w="5670" w:type="dxa"/>
          </w:tcPr>
          <w:p w14:paraId="5585E6D0" w14:textId="77777777" w:rsidR="00F67E7E" w:rsidRDefault="00F67E7E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Objetivos</w:t>
            </w:r>
          </w:p>
        </w:tc>
      </w:tr>
      <w:tr w:rsidR="00F67E7E" w14:paraId="6BA4FFBD" w14:textId="77777777" w:rsidTr="00F67E7E">
        <w:trPr>
          <w:cantSplit/>
        </w:trPr>
        <w:tc>
          <w:tcPr>
            <w:tcW w:w="1063" w:type="dxa"/>
            <w:vAlign w:val="center"/>
          </w:tcPr>
          <w:p w14:paraId="1D29A635" w14:textId="77777777" w:rsidR="00F67E7E" w:rsidRDefault="00F67E7E" w:rsidP="001D0759">
            <w:pPr>
              <w:pStyle w:val="Tabela"/>
              <w:jc w:val="center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  <w:tc>
          <w:tcPr>
            <w:tcW w:w="2126" w:type="dxa"/>
            <w:vAlign w:val="center"/>
          </w:tcPr>
          <w:p w14:paraId="61DA0C0E" w14:textId="2ADCDF73" w:rsidR="00F67E7E" w:rsidRDefault="00F67E7E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Sistema Completo</w:t>
            </w:r>
          </w:p>
        </w:tc>
        <w:tc>
          <w:tcPr>
            <w:tcW w:w="5670" w:type="dxa"/>
          </w:tcPr>
          <w:p w14:paraId="050D55E6" w14:textId="69F2798E" w:rsidR="00F67E7E" w:rsidRDefault="00F67E7E" w:rsidP="001D0759">
            <w:pPr>
              <w:pStyle w:val="Corpodetexto"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Implementar todas as partes do sistema e efetuar a entrega de forma integral, pois uma parte do sistema depende da outra para funcionar de forma correta e coerente. </w:t>
            </w:r>
          </w:p>
        </w:tc>
      </w:tr>
      <w:tr w:rsidR="008F391D" w14:paraId="3272572D" w14:textId="77777777" w:rsidTr="00F67E7E">
        <w:trPr>
          <w:cantSplit/>
        </w:trPr>
        <w:tc>
          <w:tcPr>
            <w:tcW w:w="1063" w:type="dxa"/>
            <w:vAlign w:val="center"/>
          </w:tcPr>
          <w:p w14:paraId="16C14E4F" w14:textId="678720D4" w:rsidR="008F391D" w:rsidRDefault="008F391D" w:rsidP="001D0759">
            <w:pPr>
              <w:pStyle w:val="Tabela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vAlign w:val="center"/>
          </w:tcPr>
          <w:p w14:paraId="10E5DED4" w14:textId="01398780" w:rsidR="008F391D" w:rsidRDefault="008F391D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Relatórios Sobre Vacinas</w:t>
            </w:r>
          </w:p>
        </w:tc>
        <w:tc>
          <w:tcPr>
            <w:tcW w:w="5670" w:type="dxa"/>
          </w:tcPr>
          <w:p w14:paraId="5DA23259" w14:textId="460184B2" w:rsidR="008F391D" w:rsidRDefault="008F391D" w:rsidP="001D0759">
            <w:pPr>
              <w:pStyle w:val="Corpodetexto"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Permitir a extração de relatórios sobre quantidade de vacinados sobre determinadas vacinas e doses. </w:t>
            </w:r>
          </w:p>
        </w:tc>
      </w:tr>
    </w:tbl>
    <w:p w14:paraId="5D8E8E80" w14:textId="77777777" w:rsidR="00F67E7E" w:rsidRPr="00F67E7E" w:rsidRDefault="00F67E7E" w:rsidP="00F67E7E">
      <w:pPr>
        <w:pStyle w:val="Corpodetexto"/>
      </w:pPr>
    </w:p>
    <w:p w14:paraId="70F251CA" w14:textId="3EF37C57" w:rsidR="007A63C6" w:rsidRDefault="007A63C6" w:rsidP="007A63C6">
      <w:pPr>
        <w:pStyle w:val="Ttulo3"/>
      </w:pPr>
      <w:bookmarkStart w:id="93" w:name="_Toc22024513"/>
      <w:bookmarkStart w:id="94" w:name="_Toc73567085"/>
      <w:r>
        <w:t>Especificações da liberaç</w:t>
      </w:r>
      <w:bookmarkEnd w:id="93"/>
      <w:r>
        <w:t>ão</w:t>
      </w:r>
      <w:bookmarkEnd w:id="94"/>
    </w:p>
    <w:p w14:paraId="58F6BAE8" w14:textId="2D4EB9B2" w:rsidR="007A63C6" w:rsidRDefault="007A63C6" w:rsidP="007A63C6">
      <w:pPr>
        <w:pStyle w:val="Ttulo4"/>
      </w:pPr>
      <w:bookmarkStart w:id="95" w:name="_Toc73567086"/>
      <w:r>
        <w:t>Desenho</w:t>
      </w:r>
      <w:r w:rsidR="00F023FA">
        <w:t>s</w:t>
      </w:r>
      <w:r>
        <w:t xml:space="preserve"> de Liberação do sistema</w:t>
      </w:r>
      <w:bookmarkEnd w:id="95"/>
    </w:p>
    <w:p w14:paraId="435EAE09" w14:textId="0A129823" w:rsidR="00F023FA" w:rsidRPr="0005767E" w:rsidRDefault="00F023FA" w:rsidP="00F023FA">
      <w:pPr>
        <w:pStyle w:val="Ttulo5"/>
      </w:pPr>
      <w:r>
        <w:t xml:space="preserve">Desenho </w:t>
      </w:r>
      <w:r w:rsidR="003B29B9">
        <w:t>V</w:t>
      </w:r>
      <w:r>
        <w:t xml:space="preserve">isão </w:t>
      </w:r>
      <w:r w:rsidR="003B29B9">
        <w:t>D</w:t>
      </w:r>
      <w:r>
        <w:t xml:space="preserve">e </w:t>
      </w:r>
      <w:r w:rsidR="003B29B9">
        <w:t>U</w:t>
      </w:r>
      <w:r>
        <w:t xml:space="preserve">suário </w:t>
      </w:r>
      <w:r w:rsidR="003B29B9">
        <w:t>Aplicador</w:t>
      </w:r>
    </w:p>
    <w:tbl>
      <w:tblPr>
        <w:tblW w:w="92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  <w:gridCol w:w="1282"/>
        <w:gridCol w:w="6024"/>
      </w:tblGrid>
      <w:tr w:rsidR="007A63C6" w14:paraId="57B281E1" w14:textId="77777777" w:rsidTr="009B2F2D">
        <w:trPr>
          <w:trHeight w:val="273"/>
        </w:trPr>
        <w:tc>
          <w:tcPr>
            <w:tcW w:w="192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C6D2FB6" w14:textId="77777777" w:rsidR="007A63C6" w:rsidRDefault="007A63C6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Item</w:t>
            </w:r>
          </w:p>
        </w:tc>
        <w:tc>
          <w:tcPr>
            <w:tcW w:w="730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3CC179B" w14:textId="77777777" w:rsidR="007A63C6" w:rsidRDefault="007A63C6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Descrição</w:t>
            </w:r>
          </w:p>
        </w:tc>
      </w:tr>
      <w:tr w:rsidR="009413CA" w14:paraId="048E88D8" w14:textId="77777777" w:rsidTr="009B2F2D">
        <w:trPr>
          <w:cantSplit/>
          <w:trHeight w:val="554"/>
        </w:trPr>
        <w:tc>
          <w:tcPr>
            <w:tcW w:w="1920" w:type="dxa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vAlign w:val="center"/>
          </w:tcPr>
          <w:p w14:paraId="762D7624" w14:textId="77777777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Classes a serem implementadas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A4860" w14:textId="77777777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fronteira</w:t>
            </w:r>
          </w:p>
        </w:tc>
        <w:tc>
          <w:tcPr>
            <w:tcW w:w="6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0576A1D" w14:textId="14366C50" w:rsidR="006F79F4" w:rsidRDefault="006F79F4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TelaDeConsultaPaciente</w:t>
            </w:r>
            <w:proofErr w:type="spellEnd"/>
            <w:r>
              <w:rPr>
                <w:snapToGrid w:val="0"/>
                <w:sz w:val="22"/>
              </w:rPr>
              <w:t xml:space="preserve">, </w:t>
            </w:r>
            <w:proofErr w:type="spellStart"/>
            <w:r>
              <w:rPr>
                <w:snapToGrid w:val="0"/>
                <w:sz w:val="22"/>
              </w:rPr>
              <w:t>TelaCadastroPaciente</w:t>
            </w:r>
            <w:proofErr w:type="spellEnd"/>
            <w:r>
              <w:rPr>
                <w:snapToGrid w:val="0"/>
                <w:sz w:val="22"/>
              </w:rPr>
              <w:t>,</w:t>
            </w:r>
            <w:r w:rsidR="009B2F2D">
              <w:rPr>
                <w:snapToGrid w:val="0"/>
                <w:sz w:val="22"/>
              </w:rPr>
              <w:t xml:space="preserve"> </w:t>
            </w:r>
            <w:proofErr w:type="spellStart"/>
            <w:r>
              <w:rPr>
                <w:snapToGrid w:val="0"/>
                <w:sz w:val="22"/>
              </w:rPr>
              <w:t>TelaIncluirDose</w:t>
            </w:r>
            <w:proofErr w:type="spellEnd"/>
            <w:r>
              <w:rPr>
                <w:snapToGrid w:val="0"/>
                <w:sz w:val="22"/>
              </w:rPr>
              <w:t xml:space="preserve">, </w:t>
            </w:r>
            <w:proofErr w:type="spellStart"/>
            <w:proofErr w:type="gramStart"/>
            <w:r>
              <w:rPr>
                <w:snapToGrid w:val="0"/>
                <w:sz w:val="22"/>
              </w:rPr>
              <w:t>TelaAlterar</w:t>
            </w:r>
            <w:r w:rsidR="003B29B9">
              <w:rPr>
                <w:snapToGrid w:val="0"/>
                <w:sz w:val="22"/>
              </w:rPr>
              <w:t>CadastroPaciente</w:t>
            </w:r>
            <w:r>
              <w:rPr>
                <w:snapToGrid w:val="0"/>
                <w:sz w:val="22"/>
              </w:rPr>
              <w:t>,</w:t>
            </w:r>
            <w:r w:rsidR="003B29B9">
              <w:rPr>
                <w:snapToGrid w:val="0"/>
                <w:sz w:val="22"/>
              </w:rPr>
              <w:t>TelaAlterarRegistroAplicacao</w:t>
            </w:r>
            <w:proofErr w:type="spellEnd"/>
            <w:proofErr w:type="gramEnd"/>
            <w:r w:rsidR="003B29B9">
              <w:rPr>
                <w:snapToGrid w:val="0"/>
                <w:sz w:val="22"/>
              </w:rPr>
              <w:t>.</w:t>
            </w:r>
          </w:p>
        </w:tc>
      </w:tr>
      <w:tr w:rsidR="009413CA" w14:paraId="745F67C2" w14:textId="77777777" w:rsidTr="009B2F2D">
        <w:trPr>
          <w:cantSplit/>
          <w:trHeight w:val="554"/>
        </w:trPr>
        <w:tc>
          <w:tcPr>
            <w:tcW w:w="1920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6B2483AF" w14:textId="77777777" w:rsidR="009413CA" w:rsidRDefault="009413CA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CB9C5" w14:textId="77777777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controle</w:t>
            </w:r>
          </w:p>
        </w:tc>
        <w:tc>
          <w:tcPr>
            <w:tcW w:w="6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8CFBBAC" w14:textId="5EC1570F" w:rsidR="006F79F4" w:rsidRDefault="006F79F4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ValidarUsuario</w:t>
            </w:r>
            <w:proofErr w:type="spell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r>
              <w:rPr>
                <w:snapToGrid w:val="0"/>
                <w:sz w:val="22"/>
              </w:rPr>
              <w:t>ValidarPaciente</w:t>
            </w:r>
            <w:proofErr w:type="spell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proofErr w:type="gramStart"/>
            <w:r>
              <w:rPr>
                <w:snapToGrid w:val="0"/>
                <w:sz w:val="22"/>
              </w:rPr>
              <w:t>CadastrarPaciente</w:t>
            </w:r>
            <w:r w:rsidR="009B2F2D">
              <w:rPr>
                <w:snapToGrid w:val="0"/>
                <w:sz w:val="22"/>
              </w:rPr>
              <w:t>,</w:t>
            </w:r>
            <w:r>
              <w:rPr>
                <w:snapToGrid w:val="0"/>
                <w:sz w:val="22"/>
              </w:rPr>
              <w:t>InserirDose</w:t>
            </w:r>
            <w:proofErr w:type="spellEnd"/>
            <w:proofErr w:type="gram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r>
              <w:rPr>
                <w:snapToGrid w:val="0"/>
                <w:sz w:val="22"/>
              </w:rPr>
              <w:t>Alterar</w:t>
            </w:r>
            <w:r w:rsidR="003B29B9">
              <w:rPr>
                <w:snapToGrid w:val="0"/>
                <w:sz w:val="22"/>
              </w:rPr>
              <w:t>RegistroAplicacao,AlterarCadastroPaciente</w:t>
            </w:r>
            <w:proofErr w:type="spellEnd"/>
          </w:p>
        </w:tc>
      </w:tr>
      <w:tr w:rsidR="009413CA" w14:paraId="21B3576A" w14:textId="77777777" w:rsidTr="009B2F2D">
        <w:trPr>
          <w:cantSplit/>
          <w:trHeight w:val="553"/>
        </w:trPr>
        <w:tc>
          <w:tcPr>
            <w:tcW w:w="1920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0B1C791D" w14:textId="77777777" w:rsidR="009413CA" w:rsidRDefault="009413CA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EF5EC" w14:textId="77777777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entidade</w:t>
            </w:r>
          </w:p>
        </w:tc>
        <w:tc>
          <w:tcPr>
            <w:tcW w:w="6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C0D34E6" w14:textId="10FF9297" w:rsidR="006F79F4" w:rsidRDefault="00F21BAF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 xml:space="preserve">Profissional da </w:t>
            </w:r>
            <w:proofErr w:type="spellStart"/>
            <w:r>
              <w:rPr>
                <w:snapToGrid w:val="0"/>
                <w:sz w:val="22"/>
              </w:rPr>
              <w:t>Saude</w:t>
            </w:r>
            <w:proofErr w:type="spellEnd"/>
          </w:p>
        </w:tc>
      </w:tr>
      <w:tr w:rsidR="009413CA" w14:paraId="59C8CAF5" w14:textId="77777777" w:rsidTr="009B2F2D">
        <w:trPr>
          <w:cantSplit/>
          <w:trHeight w:val="553"/>
        </w:trPr>
        <w:tc>
          <w:tcPr>
            <w:tcW w:w="1920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782D3AB9" w14:textId="77777777" w:rsidR="009413CA" w:rsidRDefault="009413CA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2B467" w14:textId="63111875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sistema</w:t>
            </w:r>
          </w:p>
        </w:tc>
        <w:tc>
          <w:tcPr>
            <w:tcW w:w="6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063FD486" w14:textId="21E4213D" w:rsidR="009413CA" w:rsidRDefault="009413CA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Verificador</w:t>
            </w:r>
          </w:p>
        </w:tc>
      </w:tr>
      <w:tr w:rsidR="009413CA" w14:paraId="26599D74" w14:textId="77777777" w:rsidTr="009B2F2D">
        <w:trPr>
          <w:cantSplit/>
          <w:trHeight w:val="553"/>
        </w:trPr>
        <w:tc>
          <w:tcPr>
            <w:tcW w:w="1920" w:type="dxa"/>
            <w:vMerge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EEE47" w14:textId="77777777" w:rsidR="009413CA" w:rsidRDefault="009413CA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7C207" w14:textId="5A5641E8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Outras</w:t>
            </w:r>
          </w:p>
        </w:tc>
        <w:tc>
          <w:tcPr>
            <w:tcW w:w="6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6CB7523" w14:textId="0DBA4E4F" w:rsidR="009413CA" w:rsidRDefault="006F79F4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TelaDeLogin</w:t>
            </w:r>
            <w:proofErr w:type="spellEnd"/>
          </w:p>
        </w:tc>
      </w:tr>
      <w:tr w:rsidR="00C335E6" w14:paraId="1DAE8CD1" w14:textId="77777777" w:rsidTr="009B2F2D">
        <w:trPr>
          <w:cantSplit/>
          <w:trHeight w:val="553"/>
        </w:trPr>
        <w:tc>
          <w:tcPr>
            <w:tcW w:w="1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A2788" w14:textId="057103DF" w:rsidR="00C335E6" w:rsidRDefault="00C335E6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  <w:r>
              <w:rPr>
                <w:snapToGrid w:val="0"/>
              </w:rPr>
              <w:t>Classes a serem alteradas</w:t>
            </w:r>
          </w:p>
        </w:tc>
        <w:tc>
          <w:tcPr>
            <w:tcW w:w="73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E75EA" w14:textId="101F7E28" w:rsidR="00C335E6" w:rsidRDefault="00C335E6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r w:rsidRPr="00C335E6">
              <w:rPr>
                <w:rFonts w:ascii="Times New Roman" w:hAnsi="Times New Roman"/>
                <w:snapToGrid w:val="0"/>
                <w:sz w:val="22"/>
              </w:rPr>
              <w:t>Nenhuma</w:t>
            </w:r>
          </w:p>
        </w:tc>
      </w:tr>
      <w:tr w:rsidR="009413CA" w14:paraId="582221F2" w14:textId="77777777" w:rsidTr="009B2F2D">
        <w:trPr>
          <w:trHeight w:val="697"/>
        </w:trPr>
        <w:tc>
          <w:tcPr>
            <w:tcW w:w="1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FCAD" w14:textId="6AE79D7E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Casos de uso a serem implementados</w:t>
            </w:r>
          </w:p>
        </w:tc>
        <w:tc>
          <w:tcPr>
            <w:tcW w:w="73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6564F04" w14:textId="1F036568" w:rsidR="00F21BAF" w:rsidRPr="00F21BAF" w:rsidRDefault="0081478D" w:rsidP="001D0759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Consulta</w:t>
            </w:r>
            <w:r w:rsidR="00CE3564">
              <w:rPr>
                <w:b/>
                <w:bCs/>
              </w:rPr>
              <w:t xml:space="preserve"> Paciente, C</w:t>
            </w:r>
            <w:r>
              <w:rPr>
                <w:b/>
                <w:bCs/>
              </w:rPr>
              <w:t>adastro do paciente</w:t>
            </w:r>
            <w:r w:rsidR="00CE3564">
              <w:rPr>
                <w:b/>
                <w:bCs/>
              </w:rPr>
              <w:t xml:space="preserve">, Inserir Dose, Alterar </w:t>
            </w:r>
            <w:r w:rsidR="003B29B9">
              <w:rPr>
                <w:b/>
                <w:bCs/>
              </w:rPr>
              <w:t xml:space="preserve">Cadastro Paciente, Alterar Registro </w:t>
            </w:r>
            <w:proofErr w:type="spellStart"/>
            <w:r w:rsidR="003B29B9">
              <w:rPr>
                <w:b/>
                <w:bCs/>
              </w:rPr>
              <w:t>Aplicacao</w:t>
            </w:r>
            <w:proofErr w:type="spellEnd"/>
            <w:r w:rsidR="00CE3564">
              <w:rPr>
                <w:b/>
                <w:bCs/>
              </w:rPr>
              <w:t>.</w:t>
            </w:r>
          </w:p>
        </w:tc>
      </w:tr>
      <w:tr w:rsidR="009413CA" w14:paraId="1149674F" w14:textId="77777777" w:rsidTr="009B2F2D">
        <w:trPr>
          <w:trHeight w:val="697"/>
        </w:trPr>
        <w:tc>
          <w:tcPr>
            <w:tcW w:w="1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D246C" w14:textId="02F3DD9A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Casos de uso a serem complementados</w:t>
            </w:r>
          </w:p>
        </w:tc>
        <w:tc>
          <w:tcPr>
            <w:tcW w:w="73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BEAFF1A" w14:textId="05C92B18" w:rsidR="009413CA" w:rsidRDefault="009413CA" w:rsidP="001D0759">
            <w:pPr>
              <w:pStyle w:val="Corpodetexto"/>
              <w:keepNext/>
              <w:keepLines/>
              <w:rPr>
                <w:snapToGrid w:val="0"/>
              </w:rPr>
            </w:pPr>
            <w:r>
              <w:rPr>
                <w:snapToGrid w:val="0"/>
              </w:rPr>
              <w:t>Nenhum</w:t>
            </w:r>
          </w:p>
        </w:tc>
      </w:tr>
      <w:tr w:rsidR="009413CA" w14:paraId="4C892C9C" w14:textId="77777777" w:rsidTr="009B2F2D">
        <w:trPr>
          <w:trHeight w:val="273"/>
        </w:trPr>
        <w:tc>
          <w:tcPr>
            <w:tcW w:w="19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CF387" w14:textId="7E8F7F21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Unidades de teste</w:t>
            </w:r>
          </w:p>
        </w:tc>
        <w:tc>
          <w:tcPr>
            <w:tcW w:w="73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3E753DE" w14:textId="6ADB089A" w:rsidR="009413CA" w:rsidRDefault="0081478D" w:rsidP="001D0759">
            <w:pPr>
              <w:pStyle w:val="Cdigo-exemplo"/>
              <w:jc w:val="left"/>
              <w:rPr>
                <w:rFonts w:ascii="Times New Roman" w:hAnsi="Times New Roman"/>
                <w:snapToGrid w:val="0"/>
                <w:sz w:val="22"/>
              </w:rPr>
            </w:pPr>
            <w:r>
              <w:rPr>
                <w:rFonts w:ascii="Times New Roman" w:hAnsi="Times New Roman"/>
                <w:snapToGrid w:val="0"/>
                <w:sz w:val="22"/>
              </w:rPr>
              <w:t>Nenhuma</w:t>
            </w:r>
          </w:p>
        </w:tc>
      </w:tr>
      <w:tr w:rsidR="009413CA" w14:paraId="6E343BB8" w14:textId="77777777" w:rsidTr="009B2F2D">
        <w:trPr>
          <w:trHeight w:val="485"/>
        </w:trPr>
        <w:tc>
          <w:tcPr>
            <w:tcW w:w="192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45814905" w14:textId="05E9E5FA" w:rsidR="009413CA" w:rsidRDefault="009413CA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Componentes reutilizados</w:t>
            </w:r>
          </w:p>
        </w:tc>
        <w:tc>
          <w:tcPr>
            <w:tcW w:w="7306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BDB1152" w14:textId="6A97C8B8" w:rsidR="009413CA" w:rsidRPr="009413CA" w:rsidRDefault="009413CA" w:rsidP="001D0759">
            <w:pPr>
              <w:pStyle w:val="Cdigo-exemplo"/>
              <w:jc w:val="left"/>
              <w:rPr>
                <w:rFonts w:ascii="Times New Roman" w:hAnsi="Times New Roman"/>
                <w:snapToGrid w:val="0"/>
              </w:rPr>
            </w:pPr>
            <w:r w:rsidRPr="009413CA">
              <w:rPr>
                <w:rFonts w:ascii="Times New Roman" w:hAnsi="Times New Roman"/>
                <w:snapToGrid w:val="0"/>
                <w:sz w:val="22"/>
                <w:szCs w:val="24"/>
              </w:rPr>
              <w:t xml:space="preserve">Componentes do ambiente </w:t>
            </w:r>
            <w:proofErr w:type="spellStart"/>
            <w:r w:rsidR="0081478D">
              <w:rPr>
                <w:rFonts w:ascii="Times New Roman" w:hAnsi="Times New Roman"/>
                <w:snapToGrid w:val="0"/>
                <w:sz w:val="22"/>
                <w:szCs w:val="24"/>
              </w:rPr>
              <w:t>bootstrap</w:t>
            </w:r>
            <w:proofErr w:type="spellEnd"/>
          </w:p>
        </w:tc>
      </w:tr>
    </w:tbl>
    <w:p w14:paraId="0708FF46" w14:textId="78566004" w:rsidR="00B15575" w:rsidRDefault="00B15575">
      <w:pPr>
        <w:rPr>
          <w:lang w:val="pt-BR"/>
        </w:rPr>
      </w:pPr>
    </w:p>
    <w:p w14:paraId="3EE4FCB5" w14:textId="5B86379D" w:rsidR="003E3B5A" w:rsidRPr="0005767E" w:rsidRDefault="003E3B5A" w:rsidP="003E3B5A">
      <w:pPr>
        <w:pStyle w:val="Ttulo5"/>
      </w:pPr>
      <w:r>
        <w:lastRenderedPageBreak/>
        <w:t xml:space="preserve">Desenho </w:t>
      </w:r>
      <w:r w:rsidR="003B29B9">
        <w:t>V</w:t>
      </w:r>
      <w:r>
        <w:t xml:space="preserve">isão </w:t>
      </w:r>
      <w:r w:rsidR="003B29B9">
        <w:t>D</w:t>
      </w:r>
      <w:r>
        <w:t xml:space="preserve">e </w:t>
      </w:r>
      <w:r w:rsidR="003B29B9">
        <w:t>U</w:t>
      </w:r>
      <w:r>
        <w:t xml:space="preserve">suário </w:t>
      </w:r>
      <w:r w:rsidR="003B29B9">
        <w:t>Gerente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277"/>
        <w:gridCol w:w="6000"/>
      </w:tblGrid>
      <w:tr w:rsidR="00D20DA5" w14:paraId="0025DFEF" w14:textId="77777777" w:rsidTr="001D0759">
        <w:tc>
          <w:tcPr>
            <w:tcW w:w="191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B7B8F5E" w14:textId="77777777" w:rsidR="00D20DA5" w:rsidRDefault="00D20DA5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Item</w:t>
            </w:r>
          </w:p>
        </w:tc>
        <w:tc>
          <w:tcPr>
            <w:tcW w:w="7277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E37DCFE" w14:textId="77777777" w:rsidR="00D20DA5" w:rsidRDefault="00D20DA5" w:rsidP="001D0759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Descrição</w:t>
            </w:r>
          </w:p>
        </w:tc>
      </w:tr>
      <w:tr w:rsidR="00D20DA5" w14:paraId="68F3E3E1" w14:textId="77777777" w:rsidTr="001D0759">
        <w:trPr>
          <w:cantSplit/>
          <w:trHeight w:val="668"/>
        </w:trPr>
        <w:tc>
          <w:tcPr>
            <w:tcW w:w="1913" w:type="dxa"/>
            <w:vMerge w:val="restart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vAlign w:val="center"/>
          </w:tcPr>
          <w:p w14:paraId="480C7744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Classes a serem implementadas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84253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fronteira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EAFE831" w14:textId="77777777" w:rsidR="003B29B9" w:rsidRDefault="00D20DA5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TelaCadastro</w:t>
            </w:r>
            <w:r w:rsidR="00657F96">
              <w:rPr>
                <w:snapToGrid w:val="0"/>
                <w:sz w:val="22"/>
              </w:rPr>
              <w:t>Vacina</w:t>
            </w:r>
            <w:proofErr w:type="spellEnd"/>
            <w:r>
              <w:rPr>
                <w:snapToGrid w:val="0"/>
                <w:sz w:val="22"/>
              </w:rPr>
              <w:t>,</w:t>
            </w:r>
          </w:p>
          <w:p w14:paraId="05FB755D" w14:textId="77777777" w:rsidR="006E21C2" w:rsidRDefault="003B29B9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TelaCadastroPaciente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</w:p>
          <w:p w14:paraId="081E37AB" w14:textId="77777777" w:rsidR="006E21C2" w:rsidRDefault="006E21C2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TelaCadastroFuncionario</w:t>
            </w:r>
            <w:proofErr w:type="spellEnd"/>
            <w:r>
              <w:rPr>
                <w:snapToGrid w:val="0"/>
                <w:sz w:val="22"/>
              </w:rPr>
              <w:t>,</w:t>
            </w:r>
            <w:r w:rsidR="009B2F2D">
              <w:rPr>
                <w:snapToGrid w:val="0"/>
                <w:sz w:val="22"/>
              </w:rPr>
              <w:t xml:space="preserve"> </w:t>
            </w:r>
          </w:p>
          <w:p w14:paraId="5DEA29F2" w14:textId="3FB76D92" w:rsidR="006E21C2" w:rsidRDefault="006E21C2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TelaIncluirDose</w:t>
            </w:r>
            <w:proofErr w:type="spellEnd"/>
            <w:r>
              <w:rPr>
                <w:snapToGrid w:val="0"/>
                <w:sz w:val="22"/>
              </w:rPr>
              <w:t>,</w:t>
            </w:r>
          </w:p>
          <w:p w14:paraId="4273BCC4" w14:textId="45D97778" w:rsidR="006E21C2" w:rsidRDefault="00D20DA5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TelaAlterar</w:t>
            </w:r>
            <w:r w:rsidR="00657F96">
              <w:rPr>
                <w:snapToGrid w:val="0"/>
                <w:sz w:val="22"/>
              </w:rPr>
              <w:t>CadastroVacina</w:t>
            </w:r>
            <w:proofErr w:type="spellEnd"/>
            <w:r w:rsidR="00F21BAF">
              <w:rPr>
                <w:snapToGrid w:val="0"/>
                <w:sz w:val="22"/>
              </w:rPr>
              <w:t>,</w:t>
            </w:r>
            <w:r w:rsidR="006E21C2">
              <w:rPr>
                <w:snapToGrid w:val="0"/>
                <w:sz w:val="22"/>
              </w:rPr>
              <w:t xml:space="preserve"> </w:t>
            </w:r>
            <w:proofErr w:type="spellStart"/>
            <w:r w:rsidR="006E21C2">
              <w:rPr>
                <w:snapToGrid w:val="0"/>
                <w:sz w:val="22"/>
              </w:rPr>
              <w:t>TelaAlterarCadastro</w:t>
            </w:r>
            <w:r w:rsidR="006E21C2">
              <w:rPr>
                <w:snapToGrid w:val="0"/>
                <w:sz w:val="22"/>
              </w:rPr>
              <w:t>Paciente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</w:p>
          <w:p w14:paraId="42C90305" w14:textId="479DE0FA" w:rsidR="006E21C2" w:rsidRDefault="006E21C2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TelaAlterarCadastro</w:t>
            </w:r>
            <w:r>
              <w:rPr>
                <w:snapToGrid w:val="0"/>
                <w:sz w:val="22"/>
              </w:rPr>
              <w:t>Funcionario</w:t>
            </w:r>
            <w:proofErr w:type="spellEnd"/>
            <w:r>
              <w:rPr>
                <w:snapToGrid w:val="0"/>
                <w:sz w:val="22"/>
              </w:rPr>
              <w:t>,</w:t>
            </w:r>
          </w:p>
          <w:p w14:paraId="0ECCB216" w14:textId="6318B56F" w:rsidR="006E21C2" w:rsidRDefault="006E21C2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TelaAlterar</w:t>
            </w:r>
            <w:r>
              <w:rPr>
                <w:snapToGrid w:val="0"/>
                <w:sz w:val="22"/>
              </w:rPr>
              <w:t>RegistroAplicacao</w:t>
            </w:r>
            <w:proofErr w:type="spellEnd"/>
            <w:r>
              <w:rPr>
                <w:snapToGrid w:val="0"/>
                <w:sz w:val="22"/>
              </w:rPr>
              <w:t>,</w:t>
            </w:r>
          </w:p>
          <w:p w14:paraId="6C252B1D" w14:textId="3F8F5720" w:rsidR="00F21BAF" w:rsidRDefault="00F21BAF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TelaDeConsultaPaciente</w:t>
            </w:r>
            <w:proofErr w:type="spellEnd"/>
            <w:r w:rsidR="006E21C2">
              <w:rPr>
                <w:snapToGrid w:val="0"/>
                <w:sz w:val="22"/>
              </w:rPr>
              <w:t>.</w:t>
            </w:r>
          </w:p>
        </w:tc>
      </w:tr>
      <w:tr w:rsidR="00D20DA5" w14:paraId="4190A9EE" w14:textId="77777777" w:rsidTr="001D0759">
        <w:trPr>
          <w:cantSplit/>
          <w:trHeight w:val="668"/>
        </w:trPr>
        <w:tc>
          <w:tcPr>
            <w:tcW w:w="1913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6F7A21C0" w14:textId="77777777" w:rsidR="00D20DA5" w:rsidRDefault="00D20DA5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BBFC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controle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026994A" w14:textId="31C0086C" w:rsidR="00F21BAF" w:rsidRDefault="00D20DA5" w:rsidP="00F21BAF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ValidarUsuario</w:t>
            </w:r>
            <w:proofErr w:type="spell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r>
              <w:rPr>
                <w:snapToGrid w:val="0"/>
                <w:sz w:val="22"/>
              </w:rPr>
              <w:t>Cadastrar</w:t>
            </w:r>
            <w:r w:rsidR="00657F96">
              <w:rPr>
                <w:snapToGrid w:val="0"/>
                <w:sz w:val="22"/>
              </w:rPr>
              <w:t>Vacina</w:t>
            </w:r>
            <w:proofErr w:type="spell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r w:rsidR="006E21C2">
              <w:rPr>
                <w:snapToGrid w:val="0"/>
                <w:sz w:val="22"/>
              </w:rPr>
              <w:t>CadastrarPaciente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  <w:r w:rsidR="006E21C2">
              <w:rPr>
                <w:snapToGrid w:val="0"/>
                <w:sz w:val="22"/>
              </w:rPr>
              <w:t xml:space="preserve"> </w:t>
            </w:r>
            <w:proofErr w:type="spellStart"/>
            <w:r w:rsidR="006E21C2">
              <w:rPr>
                <w:snapToGrid w:val="0"/>
                <w:sz w:val="22"/>
              </w:rPr>
              <w:t>Cadastrar</w:t>
            </w:r>
            <w:r w:rsidR="006E21C2">
              <w:rPr>
                <w:snapToGrid w:val="0"/>
                <w:sz w:val="22"/>
              </w:rPr>
              <w:t>Funcionario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  <w:r w:rsidR="006E21C2">
              <w:rPr>
                <w:snapToGrid w:val="0"/>
                <w:sz w:val="22"/>
              </w:rPr>
              <w:t xml:space="preserve"> </w:t>
            </w:r>
            <w:proofErr w:type="spellStart"/>
            <w:r w:rsidR="006E21C2">
              <w:rPr>
                <w:snapToGrid w:val="0"/>
                <w:sz w:val="22"/>
              </w:rPr>
              <w:t>InserirDose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  <w:r w:rsidR="006E21C2">
              <w:rPr>
                <w:snapToGrid w:val="0"/>
                <w:sz w:val="22"/>
              </w:rPr>
              <w:t xml:space="preserve"> </w:t>
            </w:r>
            <w:proofErr w:type="spellStart"/>
            <w:r>
              <w:rPr>
                <w:snapToGrid w:val="0"/>
                <w:sz w:val="22"/>
              </w:rPr>
              <w:t>Alterar</w:t>
            </w:r>
            <w:r w:rsidR="00657F96">
              <w:rPr>
                <w:snapToGrid w:val="0"/>
                <w:sz w:val="22"/>
              </w:rPr>
              <w:t>CadastroVacina</w:t>
            </w:r>
            <w:proofErr w:type="spellEnd"/>
            <w:r w:rsidR="009B2F2D">
              <w:rPr>
                <w:snapToGrid w:val="0"/>
                <w:sz w:val="22"/>
              </w:rPr>
              <w:t xml:space="preserve">, </w:t>
            </w:r>
            <w:proofErr w:type="spellStart"/>
            <w:r w:rsidR="006E21C2">
              <w:rPr>
                <w:snapToGrid w:val="0"/>
                <w:sz w:val="22"/>
              </w:rPr>
              <w:t>AlterarCadastro</w:t>
            </w:r>
            <w:r w:rsidR="006E21C2">
              <w:rPr>
                <w:snapToGrid w:val="0"/>
                <w:sz w:val="22"/>
              </w:rPr>
              <w:t>Paciente</w:t>
            </w:r>
            <w:proofErr w:type="spellEnd"/>
            <w:r w:rsidR="006E21C2">
              <w:rPr>
                <w:snapToGrid w:val="0"/>
                <w:sz w:val="22"/>
              </w:rPr>
              <w:t>,</w:t>
            </w:r>
            <w:r w:rsidR="006E21C2">
              <w:rPr>
                <w:snapToGrid w:val="0"/>
                <w:sz w:val="22"/>
              </w:rPr>
              <w:t xml:space="preserve"> </w:t>
            </w:r>
            <w:proofErr w:type="spellStart"/>
            <w:r w:rsidR="006E21C2">
              <w:rPr>
                <w:snapToGrid w:val="0"/>
                <w:sz w:val="22"/>
              </w:rPr>
              <w:t>AlterarCadastro</w:t>
            </w:r>
            <w:r w:rsidR="006E21C2">
              <w:rPr>
                <w:snapToGrid w:val="0"/>
                <w:sz w:val="22"/>
              </w:rPr>
              <w:t>Funcionario</w:t>
            </w:r>
            <w:proofErr w:type="spellEnd"/>
            <w:r w:rsidR="006E21C2">
              <w:rPr>
                <w:snapToGrid w:val="0"/>
                <w:sz w:val="22"/>
              </w:rPr>
              <w:t xml:space="preserve">, </w:t>
            </w:r>
            <w:proofErr w:type="spellStart"/>
            <w:r w:rsidR="00F21BAF">
              <w:rPr>
                <w:snapToGrid w:val="0"/>
                <w:sz w:val="22"/>
              </w:rPr>
              <w:t>ValidarPaciente</w:t>
            </w:r>
            <w:proofErr w:type="spellEnd"/>
            <w:r w:rsidR="009B2F2D">
              <w:rPr>
                <w:snapToGrid w:val="0"/>
                <w:sz w:val="22"/>
              </w:rPr>
              <w:t>,</w:t>
            </w:r>
          </w:p>
          <w:p w14:paraId="0FA4D51E" w14:textId="4292828E" w:rsidR="00F21BAF" w:rsidRDefault="00F21BAF" w:rsidP="00F21BAF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Alterar</w:t>
            </w:r>
            <w:r w:rsidR="006E21C2">
              <w:rPr>
                <w:snapToGrid w:val="0"/>
                <w:sz w:val="22"/>
              </w:rPr>
              <w:t>RegistroAplicacao</w:t>
            </w:r>
            <w:proofErr w:type="spellEnd"/>
            <w:r w:rsidR="006E21C2">
              <w:rPr>
                <w:snapToGrid w:val="0"/>
                <w:sz w:val="22"/>
              </w:rPr>
              <w:t>.</w:t>
            </w:r>
          </w:p>
        </w:tc>
      </w:tr>
      <w:tr w:rsidR="00D20DA5" w14:paraId="39C57A24" w14:textId="77777777" w:rsidTr="001D0759">
        <w:trPr>
          <w:cantSplit/>
          <w:trHeight w:val="667"/>
        </w:trPr>
        <w:tc>
          <w:tcPr>
            <w:tcW w:w="1913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65D3D49E" w14:textId="77777777" w:rsidR="00D20DA5" w:rsidRDefault="00D20DA5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0A458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entidade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9FD6981" w14:textId="238EE242" w:rsidR="00D20DA5" w:rsidRDefault="006E21C2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Gerente</w:t>
            </w:r>
          </w:p>
        </w:tc>
      </w:tr>
      <w:tr w:rsidR="00D20DA5" w14:paraId="27EAA4F3" w14:textId="77777777" w:rsidTr="001D0759">
        <w:trPr>
          <w:cantSplit/>
          <w:trHeight w:val="667"/>
        </w:trPr>
        <w:tc>
          <w:tcPr>
            <w:tcW w:w="1913" w:type="dxa"/>
            <w:vMerge/>
            <w:tcBorders>
              <w:left w:val="double" w:sz="6" w:space="0" w:color="000000"/>
              <w:right w:val="single" w:sz="6" w:space="0" w:color="000000"/>
            </w:tcBorders>
            <w:vAlign w:val="center"/>
          </w:tcPr>
          <w:p w14:paraId="67EB8FB7" w14:textId="77777777" w:rsidR="00D20DA5" w:rsidRDefault="00D20DA5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55B1C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Camada de sistema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9B53623" w14:textId="77777777" w:rsidR="00D20DA5" w:rsidRDefault="00D20DA5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Verificador</w:t>
            </w:r>
          </w:p>
        </w:tc>
      </w:tr>
      <w:tr w:rsidR="00D20DA5" w14:paraId="798686A7" w14:textId="77777777" w:rsidTr="001D0759">
        <w:trPr>
          <w:cantSplit/>
          <w:trHeight w:val="667"/>
        </w:trPr>
        <w:tc>
          <w:tcPr>
            <w:tcW w:w="1913" w:type="dxa"/>
            <w:vMerge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6B5A6" w14:textId="77777777" w:rsidR="00D20DA5" w:rsidRDefault="00D20DA5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38410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Outras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45E1CE0" w14:textId="77777777" w:rsidR="00D20DA5" w:rsidRDefault="00D20DA5" w:rsidP="001D0759">
            <w:pPr>
              <w:pStyle w:val="Cdigo-exemplo"/>
              <w:jc w:val="left"/>
              <w:rPr>
                <w:snapToGrid w:val="0"/>
                <w:sz w:val="22"/>
              </w:rPr>
            </w:pPr>
            <w:proofErr w:type="spellStart"/>
            <w:r>
              <w:rPr>
                <w:snapToGrid w:val="0"/>
                <w:sz w:val="22"/>
              </w:rPr>
              <w:t>TelaDeLogin</w:t>
            </w:r>
            <w:proofErr w:type="spellEnd"/>
          </w:p>
        </w:tc>
      </w:tr>
      <w:tr w:rsidR="00D20DA5" w14:paraId="5DD960F1" w14:textId="77777777" w:rsidTr="001D0759">
        <w:trPr>
          <w:cantSplit/>
          <w:trHeight w:val="667"/>
        </w:trPr>
        <w:tc>
          <w:tcPr>
            <w:tcW w:w="191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8A73C" w14:textId="77777777" w:rsidR="00D20DA5" w:rsidRDefault="00D20DA5" w:rsidP="001D0759">
            <w:pPr>
              <w:keepNext/>
              <w:keepLines/>
              <w:rPr>
                <w:snapToGrid w:val="0"/>
                <w:sz w:val="22"/>
                <w:szCs w:val="20"/>
                <w:lang w:val="pt-BR"/>
              </w:rPr>
            </w:pPr>
            <w:r>
              <w:rPr>
                <w:snapToGrid w:val="0"/>
              </w:rPr>
              <w:t>Classes a serem alteradas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064784C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Nenhuma</w:t>
            </w:r>
          </w:p>
        </w:tc>
        <w:tc>
          <w:tcPr>
            <w:tcW w:w="6000" w:type="dxa"/>
          </w:tcPr>
          <w:p w14:paraId="3967CABC" w14:textId="77777777" w:rsidR="00D20DA5" w:rsidRDefault="00D20DA5" w:rsidP="001D0759">
            <w:pPr>
              <w:pStyle w:val="Cdigo-exemplo"/>
              <w:jc w:val="left"/>
              <w:rPr>
                <w:snapToGrid w:val="0"/>
                <w:sz w:val="22"/>
              </w:rPr>
            </w:pPr>
          </w:p>
        </w:tc>
      </w:tr>
      <w:tr w:rsidR="00D20DA5" w14:paraId="410288E5" w14:textId="77777777" w:rsidTr="001D0759">
        <w:tc>
          <w:tcPr>
            <w:tcW w:w="191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8E4CD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Casos de uso a serem implementados</w:t>
            </w:r>
          </w:p>
        </w:tc>
        <w:tc>
          <w:tcPr>
            <w:tcW w:w="7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0E1E71DB" w14:textId="0EA1443E" w:rsidR="00D20DA5" w:rsidRDefault="00657F96" w:rsidP="001D0759">
            <w:pPr>
              <w:pStyle w:val="Tabela"/>
              <w:rPr>
                <w:snapToGrid w:val="0"/>
              </w:rPr>
            </w:pPr>
            <w:r>
              <w:rPr>
                <w:b/>
                <w:bCs/>
              </w:rPr>
              <w:t>Cadastro</w:t>
            </w:r>
            <w:r w:rsidR="00F21BAF">
              <w:rPr>
                <w:b/>
                <w:bCs/>
              </w:rPr>
              <w:t xml:space="preserve"> Vacina, </w:t>
            </w:r>
            <w:r w:rsidR="006E21C2">
              <w:rPr>
                <w:b/>
                <w:bCs/>
              </w:rPr>
              <w:t>Cadastrar Funcionário,</w:t>
            </w:r>
            <w:r w:rsidR="006E21C2">
              <w:rPr>
                <w:b/>
                <w:bCs/>
              </w:rPr>
              <w:t xml:space="preserve"> </w:t>
            </w:r>
            <w:r w:rsidR="006E21C2">
              <w:rPr>
                <w:b/>
                <w:bCs/>
              </w:rPr>
              <w:t>Cadastro do paciente,</w:t>
            </w:r>
            <w:r w:rsidR="006E21C2">
              <w:rPr>
                <w:b/>
                <w:bCs/>
              </w:rPr>
              <w:t xml:space="preserve"> </w:t>
            </w:r>
            <w:r w:rsidR="00F21BAF">
              <w:rPr>
                <w:b/>
                <w:bCs/>
              </w:rPr>
              <w:t>Alterar Cadastro Vacina</w:t>
            </w:r>
            <w:proofErr w:type="gramStart"/>
            <w:r w:rsidR="00F21BAF">
              <w:rPr>
                <w:b/>
                <w:bCs/>
              </w:rPr>
              <w:t xml:space="preserve">, </w:t>
            </w:r>
            <w:r w:rsidR="006E21C2">
              <w:rPr>
                <w:b/>
                <w:bCs/>
              </w:rPr>
              <w:t>,</w:t>
            </w:r>
            <w:proofErr w:type="gramEnd"/>
            <w:r w:rsidR="006E21C2">
              <w:rPr>
                <w:b/>
                <w:bCs/>
              </w:rPr>
              <w:t xml:space="preserve"> Alterar Cadastrar Funcionário</w:t>
            </w:r>
            <w:r w:rsidR="006E21C2">
              <w:rPr>
                <w:b/>
                <w:bCs/>
              </w:rPr>
              <w:t xml:space="preserve"> ,  </w:t>
            </w:r>
            <w:r w:rsidR="006E21C2">
              <w:rPr>
                <w:b/>
                <w:bCs/>
              </w:rPr>
              <w:t xml:space="preserve">Alterar Cadastro Paciente, </w:t>
            </w:r>
            <w:r w:rsidR="006E21C2">
              <w:rPr>
                <w:b/>
                <w:bCs/>
              </w:rPr>
              <w:t xml:space="preserve"> </w:t>
            </w:r>
            <w:r w:rsidR="006E21C2">
              <w:rPr>
                <w:b/>
                <w:bCs/>
              </w:rPr>
              <w:t>Inserir Dose</w:t>
            </w:r>
            <w:r w:rsidR="006E21C2">
              <w:rPr>
                <w:b/>
                <w:bCs/>
              </w:rPr>
              <w:t xml:space="preserve">, </w:t>
            </w:r>
            <w:r w:rsidR="006E21C2">
              <w:rPr>
                <w:b/>
                <w:bCs/>
              </w:rPr>
              <w:t xml:space="preserve"> Alterar Registro Aplicação</w:t>
            </w:r>
            <w:r w:rsidR="006E21C2">
              <w:rPr>
                <w:b/>
                <w:bCs/>
              </w:rPr>
              <w:t xml:space="preserve">, </w:t>
            </w:r>
            <w:r w:rsidR="00F21BAF">
              <w:rPr>
                <w:b/>
                <w:bCs/>
              </w:rPr>
              <w:t>Consulta Paciente</w:t>
            </w:r>
            <w:r w:rsidR="008C7682">
              <w:rPr>
                <w:b/>
                <w:bCs/>
              </w:rPr>
              <w:t>.</w:t>
            </w:r>
          </w:p>
        </w:tc>
      </w:tr>
      <w:tr w:rsidR="00D20DA5" w14:paraId="545DE50A" w14:textId="77777777" w:rsidTr="001D0759">
        <w:tc>
          <w:tcPr>
            <w:tcW w:w="191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A84B9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Casos de uso a serem complementados</w:t>
            </w:r>
          </w:p>
        </w:tc>
        <w:tc>
          <w:tcPr>
            <w:tcW w:w="7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AD26447" w14:textId="77777777" w:rsidR="00D20DA5" w:rsidRDefault="00D20DA5" w:rsidP="001D0759">
            <w:pPr>
              <w:pStyle w:val="Corpodetexto"/>
              <w:keepNext/>
              <w:keepLines/>
              <w:rPr>
                <w:snapToGrid w:val="0"/>
              </w:rPr>
            </w:pPr>
            <w:r>
              <w:rPr>
                <w:snapToGrid w:val="0"/>
              </w:rPr>
              <w:t>Nenhum</w:t>
            </w:r>
          </w:p>
        </w:tc>
      </w:tr>
      <w:tr w:rsidR="00D20DA5" w14:paraId="7E840847" w14:textId="77777777" w:rsidTr="001D0759">
        <w:tc>
          <w:tcPr>
            <w:tcW w:w="191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407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Unidades de teste</w:t>
            </w:r>
          </w:p>
        </w:tc>
        <w:tc>
          <w:tcPr>
            <w:tcW w:w="7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A5DE0BF" w14:textId="77777777" w:rsidR="00D20DA5" w:rsidRDefault="00D20DA5" w:rsidP="001D0759">
            <w:pPr>
              <w:pStyle w:val="Cdigo-exemplo"/>
              <w:jc w:val="left"/>
              <w:rPr>
                <w:rFonts w:ascii="Times New Roman" w:hAnsi="Times New Roman"/>
                <w:snapToGrid w:val="0"/>
                <w:sz w:val="22"/>
              </w:rPr>
            </w:pPr>
            <w:r>
              <w:rPr>
                <w:rFonts w:ascii="Times New Roman" w:hAnsi="Times New Roman"/>
                <w:snapToGrid w:val="0"/>
                <w:sz w:val="22"/>
              </w:rPr>
              <w:t>Nenhuma</w:t>
            </w:r>
          </w:p>
        </w:tc>
      </w:tr>
      <w:tr w:rsidR="00D20DA5" w14:paraId="18C1D2D6" w14:textId="77777777" w:rsidTr="001D0759">
        <w:tc>
          <w:tcPr>
            <w:tcW w:w="191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14:paraId="2A3E869A" w14:textId="77777777" w:rsidR="00D20DA5" w:rsidRDefault="00D20DA5" w:rsidP="001D0759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Componentes reutilizados</w:t>
            </w:r>
          </w:p>
        </w:tc>
        <w:tc>
          <w:tcPr>
            <w:tcW w:w="727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3BBE90B2" w14:textId="1878B6BD" w:rsidR="00D20DA5" w:rsidRPr="009413CA" w:rsidRDefault="00D20DA5" w:rsidP="001D0759">
            <w:pPr>
              <w:pStyle w:val="Cdigo-exemplo"/>
              <w:jc w:val="left"/>
              <w:rPr>
                <w:rFonts w:ascii="Times New Roman" w:hAnsi="Times New Roman"/>
                <w:snapToGrid w:val="0"/>
              </w:rPr>
            </w:pPr>
            <w:r w:rsidRPr="009413CA">
              <w:rPr>
                <w:rFonts w:ascii="Times New Roman" w:hAnsi="Times New Roman"/>
                <w:snapToGrid w:val="0"/>
                <w:sz w:val="22"/>
                <w:szCs w:val="24"/>
              </w:rPr>
              <w:t xml:space="preserve">Componentes do ambiente </w:t>
            </w:r>
            <w:proofErr w:type="spellStart"/>
            <w:r>
              <w:rPr>
                <w:rFonts w:ascii="Times New Roman" w:hAnsi="Times New Roman"/>
                <w:snapToGrid w:val="0"/>
                <w:sz w:val="22"/>
                <w:szCs w:val="24"/>
              </w:rPr>
              <w:t>bootstrap</w:t>
            </w:r>
            <w:proofErr w:type="spellEnd"/>
          </w:p>
        </w:tc>
      </w:tr>
    </w:tbl>
    <w:p w14:paraId="75E69F56" w14:textId="77777777" w:rsidR="00D20DA5" w:rsidRPr="0005767E" w:rsidRDefault="00D20DA5">
      <w:pPr>
        <w:rPr>
          <w:lang w:val="pt-BR"/>
        </w:rPr>
      </w:pPr>
    </w:p>
    <w:sectPr w:rsidR="00D20DA5" w:rsidRPr="0005767E">
      <w:headerReference w:type="even" r:id="rId31"/>
      <w:headerReference w:type="default" r:id="rId32"/>
      <w:footerReference w:type="even" r:id="rId33"/>
      <w:footerReference w:type="defaul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D566" w14:textId="77777777" w:rsidR="004F122F" w:rsidRDefault="004F122F">
      <w:r>
        <w:separator/>
      </w:r>
    </w:p>
  </w:endnote>
  <w:endnote w:type="continuationSeparator" w:id="0">
    <w:p w14:paraId="6F949CD6" w14:textId="77777777" w:rsidR="004F122F" w:rsidRDefault="004F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4745" w14:textId="77777777" w:rsidR="00753509" w:rsidRDefault="00753509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50</w:t>
    </w:r>
    <w:r>
      <w:rPr>
        <w:rStyle w:val="Nmerodepgina"/>
      </w:rPr>
      <w:fldChar w:fldCharType="end"/>
    </w:r>
  </w:p>
  <w:p w14:paraId="0799E069" w14:textId="77777777" w:rsidR="00753509" w:rsidRDefault="00753509">
    <w:pPr>
      <w:pStyle w:val="Rodap"/>
    </w:pPr>
    <w: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B753" w14:textId="77777777" w:rsidR="00753509" w:rsidRDefault="00753509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39CD7B9" w14:textId="77777777" w:rsidR="00753509" w:rsidRDefault="00753509" w:rsidP="00A730E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77F3" w14:textId="77777777" w:rsidR="004F122F" w:rsidRDefault="004F122F">
      <w:r>
        <w:separator/>
      </w:r>
    </w:p>
  </w:footnote>
  <w:footnote w:type="continuationSeparator" w:id="0">
    <w:p w14:paraId="1445C04E" w14:textId="77777777" w:rsidR="004F122F" w:rsidRDefault="004F1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9816" w14:textId="77777777" w:rsidR="00753509" w:rsidRDefault="00753509">
    <w:r>
      <w:t>Projeto Merci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0FD3" w14:textId="77777777" w:rsidR="00753509" w:rsidRDefault="00753509">
    <w:pPr>
      <w:jc w:val="right"/>
      <w:rPr>
        <w:lang w:val="pt-BR"/>
      </w:rPr>
    </w:pPr>
    <w:r>
      <w:rPr>
        <w:lang w:val="pt-BR"/>
      </w:rPr>
      <w:t>Descrição do Desenho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4EAC6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58ECC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66D3B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3DCBE0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AB42A47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97C27AA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7FE84E4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1D5949"/>
    <w:multiLevelType w:val="singleLevel"/>
    <w:tmpl w:val="C0BEF30E"/>
    <w:lvl w:ilvl="0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 w15:restartNumberingAfterBreak="0">
    <w:nsid w:val="03847F7D"/>
    <w:multiLevelType w:val="multilevel"/>
    <w:tmpl w:val="CB4006B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5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110" w:hanging="7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1342808"/>
    <w:multiLevelType w:val="multilevel"/>
    <w:tmpl w:val="C1568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975" w:hanging="6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6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629" w:hanging="720"/>
      </w:pPr>
      <w:rPr>
        <w:rFonts w:hint="default"/>
      </w:rPr>
    </w:lvl>
    <w:lvl w:ilvl="4">
      <w:start w:val="7"/>
      <w:numFmt w:val="decimal"/>
      <w:isLgl/>
      <w:lvlText w:val="%1.%2.%3.%4.%5"/>
      <w:lvlJc w:val="left"/>
      <w:pPr>
        <w:ind w:left="193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4" w:hanging="1440"/>
      </w:pPr>
      <w:rPr>
        <w:rFonts w:hint="default"/>
      </w:rPr>
    </w:lvl>
  </w:abstractNum>
  <w:abstractNum w:abstractNumId="10" w15:restartNumberingAfterBreak="0">
    <w:nsid w:val="13DD3C3C"/>
    <w:multiLevelType w:val="multilevel"/>
    <w:tmpl w:val="6AD28550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1276"/>
        </w:tabs>
        <w:ind w:left="1276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1" w15:restartNumberingAfterBreak="0">
    <w:nsid w:val="143D28AB"/>
    <w:multiLevelType w:val="multilevel"/>
    <w:tmpl w:val="50AE802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1276"/>
        </w:tabs>
        <w:ind w:left="1276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2" w15:restartNumberingAfterBreak="0">
    <w:nsid w:val="14A23032"/>
    <w:multiLevelType w:val="hybridMultilevel"/>
    <w:tmpl w:val="5706F658"/>
    <w:lvl w:ilvl="0" w:tplc="6C30D704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CA0D11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15FE5FE0"/>
    <w:multiLevelType w:val="singleLevel"/>
    <w:tmpl w:val="616A8416"/>
    <w:lvl w:ilvl="0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</w:abstractNum>
  <w:abstractNum w:abstractNumId="15" w15:restartNumberingAfterBreak="0">
    <w:nsid w:val="18EB22C9"/>
    <w:multiLevelType w:val="multilevel"/>
    <w:tmpl w:val="506819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852C8B"/>
    <w:multiLevelType w:val="multilevel"/>
    <w:tmpl w:val="368AA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1A491CA7"/>
    <w:multiLevelType w:val="hybridMultilevel"/>
    <w:tmpl w:val="BD38A20A"/>
    <w:lvl w:ilvl="0" w:tplc="616A8416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C65B58"/>
    <w:multiLevelType w:val="multilevel"/>
    <w:tmpl w:val="6730FF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1EA4382D"/>
    <w:multiLevelType w:val="hybridMultilevel"/>
    <w:tmpl w:val="914A2AAA"/>
    <w:lvl w:ilvl="0" w:tplc="616A8416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BA3A8E"/>
    <w:multiLevelType w:val="multilevel"/>
    <w:tmpl w:val="2E20C6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23040AD5"/>
    <w:multiLevelType w:val="hybridMultilevel"/>
    <w:tmpl w:val="A29EF09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812657"/>
    <w:multiLevelType w:val="hybridMultilevel"/>
    <w:tmpl w:val="19763268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073D03"/>
    <w:multiLevelType w:val="multilevel"/>
    <w:tmpl w:val="979A60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533228"/>
    <w:multiLevelType w:val="multilevel"/>
    <w:tmpl w:val="7DF0C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C5B0D1D"/>
    <w:multiLevelType w:val="singleLevel"/>
    <w:tmpl w:val="CE460AA4"/>
    <w:lvl w:ilvl="0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</w:abstractNum>
  <w:abstractNum w:abstractNumId="26" w15:restartNumberingAfterBreak="0">
    <w:nsid w:val="4D127BE7"/>
    <w:multiLevelType w:val="multilevel"/>
    <w:tmpl w:val="5FC4585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."/>
      <w:lvlJc w:val="left"/>
      <w:pPr>
        <w:tabs>
          <w:tab w:val="num" w:pos="2421"/>
        </w:tabs>
        <w:ind w:left="1701" w:firstLine="0"/>
      </w:p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4536" w:hanging="198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7AB7B7C"/>
    <w:multiLevelType w:val="multilevel"/>
    <w:tmpl w:val="84508E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8A04BD"/>
    <w:multiLevelType w:val="singleLevel"/>
    <w:tmpl w:val="C0BEF30E"/>
    <w:lvl w:ilvl="0">
      <w:start w:val="1"/>
      <w:numFmt w:val="decimal"/>
      <w:lvlText w:val="%1."/>
      <w:lvlJc w:val="left"/>
      <w:pPr>
        <w:tabs>
          <w:tab w:val="num" w:pos="717"/>
        </w:tabs>
        <w:ind w:left="714" w:hanging="357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9" w15:restartNumberingAfterBreak="0">
    <w:nsid w:val="5BBA2DBD"/>
    <w:multiLevelType w:val="multilevel"/>
    <w:tmpl w:val="BB2E69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6"/>
      <w:numFmt w:val="decimal"/>
      <w:isLgl/>
      <w:lvlText w:val="%1.%2.%3.%4.%5"/>
      <w:lvlJc w:val="left"/>
      <w:pPr>
        <w:ind w:left="1215" w:hanging="8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BD41903"/>
    <w:multiLevelType w:val="hybridMultilevel"/>
    <w:tmpl w:val="7E2603B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BA608E"/>
    <w:multiLevelType w:val="multilevel"/>
    <w:tmpl w:val="368AA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644D3282"/>
    <w:multiLevelType w:val="hybridMultilevel"/>
    <w:tmpl w:val="C27485F2"/>
    <w:lvl w:ilvl="0" w:tplc="616A8416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00CB0"/>
    <w:multiLevelType w:val="multilevel"/>
    <w:tmpl w:val="580AD016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1276"/>
        </w:tabs>
        <w:ind w:left="1276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4" w15:restartNumberingAfterBreak="0">
    <w:nsid w:val="7BA656A7"/>
    <w:multiLevelType w:val="singleLevel"/>
    <w:tmpl w:val="6C30D704"/>
    <w:lvl w:ilvl="0">
      <w:start w:val="1"/>
      <w:numFmt w:val="decimal"/>
      <w:lvlText w:val="%1"/>
      <w:lvlJc w:val="left"/>
      <w:pPr>
        <w:tabs>
          <w:tab w:val="num" w:pos="717"/>
        </w:tabs>
        <w:ind w:left="714" w:hanging="357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3"/>
  </w:num>
  <w:num w:numId="7">
    <w:abstractNumId w:val="3"/>
  </w:num>
  <w:num w:numId="8">
    <w:abstractNumId w:val="2"/>
  </w:num>
  <w:num w:numId="9">
    <w:abstractNumId w:val="15"/>
  </w:num>
  <w:num w:numId="10">
    <w:abstractNumId w:val="29"/>
  </w:num>
  <w:num w:numId="11">
    <w:abstractNumId w:val="8"/>
  </w:num>
  <w:num w:numId="12">
    <w:abstractNumId w:val="30"/>
  </w:num>
  <w:num w:numId="13">
    <w:abstractNumId w:val="22"/>
  </w:num>
  <w:num w:numId="14">
    <w:abstractNumId w:val="9"/>
  </w:num>
  <w:num w:numId="15">
    <w:abstractNumId w:val="34"/>
  </w:num>
  <w:num w:numId="16">
    <w:abstractNumId w:val="14"/>
  </w:num>
  <w:num w:numId="17">
    <w:abstractNumId w:val="25"/>
  </w:num>
  <w:num w:numId="18">
    <w:abstractNumId w:val="23"/>
  </w:num>
  <w:num w:numId="19">
    <w:abstractNumId w:val="27"/>
  </w:num>
  <w:num w:numId="20">
    <w:abstractNumId w:val="7"/>
  </w:num>
  <w:num w:numId="21">
    <w:abstractNumId w:val="28"/>
  </w:num>
  <w:num w:numId="22">
    <w:abstractNumId w:val="26"/>
  </w:num>
  <w:num w:numId="23">
    <w:abstractNumId w:val="21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16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9"/>
  </w:num>
  <w:num w:numId="35">
    <w:abstractNumId w:val="17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1"/>
  </w:num>
  <w:num w:numId="46">
    <w:abstractNumId w:val="10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A"/>
    <w:rsid w:val="0001362C"/>
    <w:rsid w:val="000142A1"/>
    <w:rsid w:val="0003614D"/>
    <w:rsid w:val="00041133"/>
    <w:rsid w:val="00055345"/>
    <w:rsid w:val="0005767E"/>
    <w:rsid w:val="000862FD"/>
    <w:rsid w:val="000B7736"/>
    <w:rsid w:val="000C5E15"/>
    <w:rsid w:val="000C6BD0"/>
    <w:rsid w:val="001029F8"/>
    <w:rsid w:val="00112893"/>
    <w:rsid w:val="00123437"/>
    <w:rsid w:val="00154D32"/>
    <w:rsid w:val="00157DBC"/>
    <w:rsid w:val="00171154"/>
    <w:rsid w:val="00172A0A"/>
    <w:rsid w:val="00180C9C"/>
    <w:rsid w:val="001864DB"/>
    <w:rsid w:val="00186A1C"/>
    <w:rsid w:val="001914BA"/>
    <w:rsid w:val="001B0006"/>
    <w:rsid w:val="001B61EB"/>
    <w:rsid w:val="001D0759"/>
    <w:rsid w:val="001F08D6"/>
    <w:rsid w:val="001F78E3"/>
    <w:rsid w:val="0025157E"/>
    <w:rsid w:val="00253DA8"/>
    <w:rsid w:val="00276D3A"/>
    <w:rsid w:val="00283079"/>
    <w:rsid w:val="002A028F"/>
    <w:rsid w:val="002B0857"/>
    <w:rsid w:val="002B55DC"/>
    <w:rsid w:val="002B6CAD"/>
    <w:rsid w:val="002C41B3"/>
    <w:rsid w:val="002D43E8"/>
    <w:rsid w:val="002F19CE"/>
    <w:rsid w:val="003001C6"/>
    <w:rsid w:val="0030129F"/>
    <w:rsid w:val="00305677"/>
    <w:rsid w:val="00305E85"/>
    <w:rsid w:val="00324DCC"/>
    <w:rsid w:val="003275CD"/>
    <w:rsid w:val="00333BF2"/>
    <w:rsid w:val="00344CAF"/>
    <w:rsid w:val="00362BDD"/>
    <w:rsid w:val="003A3A5C"/>
    <w:rsid w:val="003A46D5"/>
    <w:rsid w:val="003A4755"/>
    <w:rsid w:val="003B29B9"/>
    <w:rsid w:val="003E3B5A"/>
    <w:rsid w:val="003E7432"/>
    <w:rsid w:val="00406212"/>
    <w:rsid w:val="00453B53"/>
    <w:rsid w:val="0045468D"/>
    <w:rsid w:val="00466A1C"/>
    <w:rsid w:val="00484D06"/>
    <w:rsid w:val="004A7F73"/>
    <w:rsid w:val="004B311E"/>
    <w:rsid w:val="004C3279"/>
    <w:rsid w:val="004E17CD"/>
    <w:rsid w:val="004F122F"/>
    <w:rsid w:val="004F5078"/>
    <w:rsid w:val="005051F6"/>
    <w:rsid w:val="005635CD"/>
    <w:rsid w:val="00572A91"/>
    <w:rsid w:val="00577129"/>
    <w:rsid w:val="0059793A"/>
    <w:rsid w:val="005C4BC0"/>
    <w:rsid w:val="005D30EB"/>
    <w:rsid w:val="006131D8"/>
    <w:rsid w:val="006226CE"/>
    <w:rsid w:val="00634A62"/>
    <w:rsid w:val="0064516E"/>
    <w:rsid w:val="00652E3D"/>
    <w:rsid w:val="00657F96"/>
    <w:rsid w:val="006651A8"/>
    <w:rsid w:val="00681B26"/>
    <w:rsid w:val="006A2078"/>
    <w:rsid w:val="006B6FC0"/>
    <w:rsid w:val="006C46E5"/>
    <w:rsid w:val="006E21C2"/>
    <w:rsid w:val="006F79F4"/>
    <w:rsid w:val="00703908"/>
    <w:rsid w:val="00716F6B"/>
    <w:rsid w:val="00727C6B"/>
    <w:rsid w:val="00736EF0"/>
    <w:rsid w:val="00753509"/>
    <w:rsid w:val="00793592"/>
    <w:rsid w:val="007A63C6"/>
    <w:rsid w:val="007C77DE"/>
    <w:rsid w:val="007F1033"/>
    <w:rsid w:val="0081478D"/>
    <w:rsid w:val="008156E0"/>
    <w:rsid w:val="0082452A"/>
    <w:rsid w:val="00826D89"/>
    <w:rsid w:val="0083495F"/>
    <w:rsid w:val="00834C07"/>
    <w:rsid w:val="00852A98"/>
    <w:rsid w:val="00853AA5"/>
    <w:rsid w:val="00877C98"/>
    <w:rsid w:val="0088670D"/>
    <w:rsid w:val="008942C3"/>
    <w:rsid w:val="00896A0D"/>
    <w:rsid w:val="008B2460"/>
    <w:rsid w:val="008C0F20"/>
    <w:rsid w:val="008C45A1"/>
    <w:rsid w:val="008C7682"/>
    <w:rsid w:val="008D1673"/>
    <w:rsid w:val="008F391D"/>
    <w:rsid w:val="00907E01"/>
    <w:rsid w:val="00911B3D"/>
    <w:rsid w:val="009123E2"/>
    <w:rsid w:val="009379FD"/>
    <w:rsid w:val="009413CA"/>
    <w:rsid w:val="0097516B"/>
    <w:rsid w:val="0098040C"/>
    <w:rsid w:val="009A44CD"/>
    <w:rsid w:val="009B05A8"/>
    <w:rsid w:val="009B2F2D"/>
    <w:rsid w:val="009B5885"/>
    <w:rsid w:val="009B60B8"/>
    <w:rsid w:val="009E2EA7"/>
    <w:rsid w:val="009E6762"/>
    <w:rsid w:val="00A1536C"/>
    <w:rsid w:val="00A25540"/>
    <w:rsid w:val="00A2668F"/>
    <w:rsid w:val="00A31A99"/>
    <w:rsid w:val="00A57A57"/>
    <w:rsid w:val="00A62D5C"/>
    <w:rsid w:val="00A704C0"/>
    <w:rsid w:val="00A730EE"/>
    <w:rsid w:val="00A7559C"/>
    <w:rsid w:val="00A9745F"/>
    <w:rsid w:val="00AA274D"/>
    <w:rsid w:val="00AA33B4"/>
    <w:rsid w:val="00AA4FA5"/>
    <w:rsid w:val="00AC0958"/>
    <w:rsid w:val="00AC0E60"/>
    <w:rsid w:val="00AD35D0"/>
    <w:rsid w:val="00AF1B99"/>
    <w:rsid w:val="00B15575"/>
    <w:rsid w:val="00B25966"/>
    <w:rsid w:val="00B578F4"/>
    <w:rsid w:val="00B57E4F"/>
    <w:rsid w:val="00B6216E"/>
    <w:rsid w:val="00B67032"/>
    <w:rsid w:val="00BC58B8"/>
    <w:rsid w:val="00BE3193"/>
    <w:rsid w:val="00BE3852"/>
    <w:rsid w:val="00BE38E3"/>
    <w:rsid w:val="00BF076E"/>
    <w:rsid w:val="00BF07FF"/>
    <w:rsid w:val="00C03746"/>
    <w:rsid w:val="00C2371F"/>
    <w:rsid w:val="00C30B32"/>
    <w:rsid w:val="00C335E6"/>
    <w:rsid w:val="00C36B0F"/>
    <w:rsid w:val="00C37594"/>
    <w:rsid w:val="00C40CA9"/>
    <w:rsid w:val="00C57E9A"/>
    <w:rsid w:val="00C61F76"/>
    <w:rsid w:val="00C91936"/>
    <w:rsid w:val="00C957B5"/>
    <w:rsid w:val="00CD25CE"/>
    <w:rsid w:val="00CE3564"/>
    <w:rsid w:val="00D002B8"/>
    <w:rsid w:val="00D20DA5"/>
    <w:rsid w:val="00D405FF"/>
    <w:rsid w:val="00D50838"/>
    <w:rsid w:val="00D553F0"/>
    <w:rsid w:val="00D64C2A"/>
    <w:rsid w:val="00D85B41"/>
    <w:rsid w:val="00D90275"/>
    <w:rsid w:val="00DA57AA"/>
    <w:rsid w:val="00DB4CBA"/>
    <w:rsid w:val="00DC2593"/>
    <w:rsid w:val="00DC3A31"/>
    <w:rsid w:val="00DC7FC1"/>
    <w:rsid w:val="00DD2C8D"/>
    <w:rsid w:val="00E17769"/>
    <w:rsid w:val="00E24F47"/>
    <w:rsid w:val="00E269E8"/>
    <w:rsid w:val="00E27BB5"/>
    <w:rsid w:val="00E4256B"/>
    <w:rsid w:val="00E4319D"/>
    <w:rsid w:val="00E61E12"/>
    <w:rsid w:val="00E62890"/>
    <w:rsid w:val="00E6657D"/>
    <w:rsid w:val="00E96FEA"/>
    <w:rsid w:val="00EA5D9A"/>
    <w:rsid w:val="00EA7F7E"/>
    <w:rsid w:val="00EB42A1"/>
    <w:rsid w:val="00ED185A"/>
    <w:rsid w:val="00EF1A86"/>
    <w:rsid w:val="00EF248D"/>
    <w:rsid w:val="00F023FA"/>
    <w:rsid w:val="00F02DEF"/>
    <w:rsid w:val="00F14EF2"/>
    <w:rsid w:val="00F21BAF"/>
    <w:rsid w:val="00F37E4F"/>
    <w:rsid w:val="00F50A96"/>
    <w:rsid w:val="00F51D31"/>
    <w:rsid w:val="00F67E7E"/>
    <w:rsid w:val="00F72BC3"/>
    <w:rsid w:val="00F81163"/>
    <w:rsid w:val="00F93A7C"/>
    <w:rsid w:val="00F942B0"/>
    <w:rsid w:val="00F97FE0"/>
    <w:rsid w:val="00FA7103"/>
    <w:rsid w:val="00FA73B1"/>
    <w:rsid w:val="00FA7434"/>
    <w:rsid w:val="00FB2A18"/>
    <w:rsid w:val="00FD415E"/>
    <w:rsid w:val="00FE2C5E"/>
    <w:rsid w:val="00FE4D75"/>
    <w:rsid w:val="00FF112C"/>
    <w:rsid w:val="00FF58D4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8862F"/>
  <w15:chartTrackingRefBased/>
  <w15:docId w15:val="{7565BB90-AC4D-4CD0-A22B-F9AFAB5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PT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46"/>
      </w:numPr>
      <w:spacing w:before="320" w:after="320"/>
      <w:jc w:val="center"/>
      <w:outlineLvl w:val="0"/>
    </w:pPr>
    <w:rPr>
      <w:rFonts w:ascii="Arial" w:hAnsi="Arial"/>
      <w:b/>
      <w:kern w:val="28"/>
      <w:sz w:val="36"/>
      <w:szCs w:val="20"/>
      <w:lang w:val="pt-BR"/>
    </w:rPr>
  </w:style>
  <w:style w:type="paragraph" w:styleId="Ttulo2">
    <w:name w:val="heading 2"/>
    <w:basedOn w:val="Normal"/>
    <w:next w:val="Corpodetexto"/>
    <w:autoRedefine/>
    <w:qFormat/>
    <w:pPr>
      <w:keepNext/>
      <w:pageBreakBefore/>
      <w:numPr>
        <w:ilvl w:val="1"/>
        <w:numId w:val="46"/>
      </w:numPr>
      <w:spacing w:before="240" w:after="240"/>
      <w:outlineLvl w:val="1"/>
    </w:pPr>
    <w:rPr>
      <w:rFonts w:ascii="Arial" w:hAnsi="Arial"/>
      <w:b/>
      <w:i/>
      <w:kern w:val="28"/>
      <w:sz w:val="28"/>
      <w:szCs w:val="20"/>
      <w:lang w:val="pt-BR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46"/>
      </w:numPr>
      <w:spacing w:before="160" w:after="160"/>
      <w:outlineLvl w:val="2"/>
    </w:pPr>
    <w:rPr>
      <w:b/>
      <w:kern w:val="28"/>
      <w:szCs w:val="20"/>
      <w:lang w:val="pt-BR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46"/>
      </w:numPr>
      <w:spacing w:before="120" w:after="120"/>
      <w:outlineLvl w:val="3"/>
    </w:pPr>
    <w:rPr>
      <w:b/>
      <w:i/>
      <w:kern w:val="28"/>
      <w:szCs w:val="20"/>
      <w:lang w:val="pt-BR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46"/>
      </w:numPr>
      <w:spacing w:before="120" w:after="80"/>
      <w:outlineLvl w:val="4"/>
    </w:pPr>
    <w:rPr>
      <w:rFonts w:ascii="Arial" w:hAnsi="Arial"/>
      <w:b/>
      <w:kern w:val="28"/>
      <w:sz w:val="20"/>
      <w:szCs w:val="20"/>
      <w:lang w:val="pt-BR"/>
    </w:rPr>
  </w:style>
  <w:style w:type="paragraph" w:styleId="Ttulo6">
    <w:name w:val="heading 6"/>
    <w:basedOn w:val="Normal"/>
    <w:next w:val="Corpodetexto"/>
    <w:autoRedefine/>
    <w:qFormat/>
    <w:rsid w:val="006226CE"/>
    <w:pPr>
      <w:keepNext/>
      <w:numPr>
        <w:ilvl w:val="5"/>
        <w:numId w:val="46"/>
      </w:numPr>
      <w:spacing w:before="80" w:after="80"/>
      <w:outlineLvl w:val="5"/>
    </w:pPr>
    <w:rPr>
      <w:rFonts w:ascii="Arial" w:hAnsi="Arial"/>
      <w:b/>
      <w:i/>
      <w:kern w:val="28"/>
      <w:sz w:val="18"/>
      <w:szCs w:val="20"/>
      <w:lang w:val="pt-BR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46"/>
      </w:numPr>
      <w:spacing w:before="80" w:after="60"/>
      <w:outlineLvl w:val="6"/>
    </w:pPr>
    <w:rPr>
      <w:b/>
      <w:kern w:val="28"/>
      <w:sz w:val="20"/>
      <w:szCs w:val="20"/>
      <w:lang w:val="pt-BR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46"/>
      </w:numPr>
      <w:spacing w:before="80" w:after="60"/>
      <w:outlineLvl w:val="7"/>
    </w:pPr>
    <w:rPr>
      <w:b/>
      <w:i/>
      <w:kern w:val="28"/>
      <w:sz w:val="20"/>
      <w:szCs w:val="20"/>
      <w:lang w:val="pt-BR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46"/>
      </w:numPr>
      <w:spacing w:before="80" w:after="60"/>
      <w:outlineLvl w:val="8"/>
    </w:pPr>
    <w:rPr>
      <w:b/>
      <w:i/>
      <w:kern w:val="28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before="80" w:after="80"/>
      <w:jc w:val="both"/>
    </w:pPr>
    <w:rPr>
      <w:sz w:val="22"/>
      <w:szCs w:val="20"/>
      <w:lang w:val="pt-BR"/>
    </w:rPr>
  </w:style>
  <w:style w:type="paragraph" w:customStyle="1" w:styleId="sumrio">
    <w:name w:val="sumário"/>
    <w:basedOn w:val="Ttulo1"/>
    <w:pPr>
      <w:pageBreakBefore w:val="0"/>
      <w:numPr>
        <w:numId w:val="0"/>
      </w:numPr>
      <w:tabs>
        <w:tab w:val="num" w:pos="648"/>
      </w:tabs>
      <w:spacing w:before="240" w:after="120"/>
      <w:ind w:left="284" w:firstLine="6"/>
      <w:jc w:val="left"/>
    </w:pPr>
    <w:rPr>
      <w:i/>
      <w:sz w:val="28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umerada">
    <w:name w:val="List Number"/>
    <w:basedOn w:val="Lista"/>
    <w:semiHidden/>
    <w:pPr>
      <w:numPr>
        <w:numId w:val="42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pPr>
      <w:tabs>
        <w:tab w:val="left" w:pos="720"/>
      </w:tabs>
      <w:ind w:left="720" w:hanging="360"/>
    </w:pPr>
  </w:style>
  <w:style w:type="paragraph" w:styleId="Numerada2">
    <w:name w:val="List Number 2"/>
    <w:basedOn w:val="Numerada"/>
    <w:semiHidden/>
    <w:pPr>
      <w:numPr>
        <w:ilvl w:val="1"/>
      </w:numPr>
    </w:pPr>
  </w:style>
  <w:style w:type="paragraph" w:styleId="Numerada3">
    <w:name w:val="List Number 3"/>
    <w:basedOn w:val="Normal"/>
    <w:semiHidden/>
    <w:pPr>
      <w:numPr>
        <w:ilvl w:val="2"/>
        <w:numId w:val="42"/>
      </w:numPr>
    </w:pPr>
  </w:style>
  <w:style w:type="paragraph" w:customStyle="1" w:styleId="Livre">
    <w:name w:val="Livre"/>
    <w:rPr>
      <w:noProof/>
    </w:rPr>
  </w:style>
  <w:style w:type="paragraph" w:styleId="Sumrio1">
    <w:name w:val="toc 1"/>
    <w:basedOn w:val="Normal"/>
    <w:next w:val="Normal"/>
    <w:autoRedefine/>
    <w:uiPriority w:val="39"/>
    <w:rPr>
      <w:sz w:val="20"/>
      <w:szCs w:val="20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z w:val="20"/>
      <w:szCs w:val="20"/>
      <w:lang w:val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sz w:val="20"/>
      <w:szCs w:val="20"/>
      <w:lang w:val="pt-BR"/>
    </w:rPr>
  </w:style>
  <w:style w:type="paragraph" w:styleId="Sumrio4">
    <w:name w:val="toc 4"/>
    <w:basedOn w:val="Normal"/>
    <w:next w:val="Normal"/>
    <w:autoRedefine/>
    <w:uiPriority w:val="39"/>
    <w:pPr>
      <w:ind w:left="600"/>
    </w:pPr>
    <w:rPr>
      <w:sz w:val="20"/>
      <w:szCs w:val="20"/>
      <w:lang w:val="pt-BR"/>
    </w:rPr>
  </w:style>
  <w:style w:type="paragraph" w:customStyle="1" w:styleId="Tabela">
    <w:name w:val="Tabela"/>
    <w:basedOn w:val="Corpodetexto"/>
    <w:pPr>
      <w:keepNext/>
      <w:keepLines/>
      <w:spacing w:before="40" w:after="40"/>
      <w:jc w:val="left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  <w:szCs w:val="20"/>
      <w:lang w:val="pt-BR"/>
    </w:r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character" w:styleId="Nmerodepgina">
    <w:name w:val="page number"/>
    <w:semiHidden/>
    <w:rPr>
      <w:b/>
    </w:rPr>
  </w:style>
  <w:style w:type="paragraph" w:styleId="Rodap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0"/>
      <w:szCs w:val="20"/>
      <w:lang w:val="pt-BR"/>
    </w:rPr>
  </w:style>
  <w:style w:type="character" w:styleId="nfase">
    <w:name w:val="Emphasis"/>
    <w:qFormat/>
    <w:rPr>
      <w:i/>
      <w:iCs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Assinatura">
    <w:name w:val="Signature"/>
    <w:basedOn w:val="Normal"/>
    <w:semiHidden/>
    <w:pPr>
      <w:ind w:left="4252"/>
    </w:pPr>
  </w:style>
  <w:style w:type="paragraph" w:styleId="AssinaturadeEmail">
    <w:name w:val="E-mail Signature"/>
    <w:basedOn w:val="Normal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Commarcadores">
    <w:name w:val="List Bullet"/>
    <w:basedOn w:val="Normal"/>
    <w:autoRedefine/>
    <w:semiHidden/>
    <w:pPr>
      <w:numPr>
        <w:numId w:val="1"/>
      </w:numPr>
    </w:pPr>
  </w:style>
  <w:style w:type="paragraph" w:styleId="Commarcadores2">
    <w:name w:val="List Bullet 2"/>
    <w:basedOn w:val="Normal"/>
    <w:autoRedefine/>
    <w:semiHidden/>
    <w:pPr>
      <w:numPr>
        <w:numId w:val="2"/>
      </w:numPr>
    </w:pPr>
  </w:style>
  <w:style w:type="paragraph" w:styleId="Commarcadores3">
    <w:name w:val="List Bullet 3"/>
    <w:basedOn w:val="Normal"/>
    <w:autoRedefine/>
    <w:semiHidden/>
    <w:pPr>
      <w:numPr>
        <w:numId w:val="3"/>
      </w:numPr>
    </w:pPr>
  </w:style>
  <w:style w:type="paragraph" w:styleId="Commarcadores4">
    <w:name w:val="List Bullet 4"/>
    <w:basedOn w:val="Normal"/>
    <w:autoRedefine/>
    <w:semiHidden/>
    <w:pPr>
      <w:numPr>
        <w:numId w:val="7"/>
      </w:numPr>
    </w:pPr>
  </w:style>
  <w:style w:type="paragraph" w:styleId="Commarcadores5">
    <w:name w:val="List Bullet 5"/>
    <w:basedOn w:val="Normal"/>
    <w:autoRedefine/>
    <w:semiHidden/>
    <w:pPr>
      <w:numPr>
        <w:numId w:val="8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a">
    <w:name w:val="Date"/>
    <w:basedOn w:val="Normal"/>
    <w:next w:val="Normal"/>
    <w:semiHidden/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cerramento">
    <w:name w:val="Closing"/>
    <w:basedOn w:val="Normal"/>
    <w:semiHidden/>
    <w:pPr>
      <w:ind w:left="4252"/>
    </w:pPr>
  </w:style>
  <w:style w:type="paragraph" w:styleId="EndereoHTML">
    <w:name w:val="HTML Address"/>
    <w:basedOn w:val="Normal"/>
    <w:semiHidden/>
    <w:rPr>
      <w:i/>
      <w:iCs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decontinuao">
    <w:name w:val="List Continue"/>
    <w:basedOn w:val="Normal"/>
    <w:semiHidden/>
    <w:pPr>
      <w:spacing w:after="120"/>
      <w:ind w:left="283"/>
    </w:pPr>
  </w:style>
  <w:style w:type="paragraph" w:styleId="Listadecontinuao2">
    <w:name w:val="List Continue 2"/>
    <w:basedOn w:val="Normal"/>
    <w:semiHidden/>
    <w:pPr>
      <w:spacing w:after="120"/>
      <w:ind w:left="566"/>
    </w:pPr>
  </w:style>
  <w:style w:type="paragraph" w:styleId="Listadecontinuao3">
    <w:name w:val="List Continue 3"/>
    <w:basedOn w:val="Normal"/>
    <w:semiHidden/>
    <w:pPr>
      <w:spacing w:after="120"/>
      <w:ind w:left="849"/>
    </w:pPr>
  </w:style>
  <w:style w:type="paragraph" w:styleId="Listadecontinuao4">
    <w:name w:val="List Continue 4"/>
    <w:basedOn w:val="Normal"/>
    <w:semiHidden/>
    <w:pPr>
      <w:spacing w:after="120"/>
      <w:ind w:left="1132"/>
    </w:pPr>
  </w:style>
  <w:style w:type="paragraph" w:styleId="Listadecontinuao5">
    <w:name w:val="List Continue 5"/>
    <w:basedOn w:val="Normal"/>
    <w:semiHidden/>
    <w:pPr>
      <w:spacing w:after="120"/>
      <w:ind w:left="1415"/>
    </w:pPr>
  </w:style>
  <w:style w:type="paragraph" w:styleId="NormalWeb">
    <w:name w:val="Normal (Web)"/>
    <w:basedOn w:val="Normal"/>
    <w:semiHidden/>
  </w:style>
  <w:style w:type="paragraph" w:styleId="Numerada4">
    <w:name w:val="List Number 4"/>
    <w:basedOn w:val="Normal"/>
    <w:semiHidden/>
    <w:pPr>
      <w:numPr>
        <w:numId w:val="4"/>
      </w:numPr>
    </w:pPr>
  </w:style>
  <w:style w:type="paragraph" w:styleId="Numerada5">
    <w:name w:val="List Number 5"/>
    <w:basedOn w:val="Normal"/>
    <w:semiHidden/>
    <w:pPr>
      <w:numPr>
        <w:numId w:val="5"/>
      </w:numPr>
    </w:pPr>
  </w:style>
  <w:style w:type="paragraph" w:styleId="Pr-formataoHTML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Primeirorecuodecorpodetexto">
    <w:name w:val="Body Text First Indent"/>
    <w:basedOn w:val="Corpodetexto"/>
    <w:semiHidden/>
    <w:pPr>
      <w:spacing w:before="0" w:after="120"/>
      <w:ind w:firstLine="210"/>
      <w:jc w:val="left"/>
    </w:pPr>
    <w:rPr>
      <w:sz w:val="24"/>
      <w:szCs w:val="24"/>
      <w:lang w:val="pt-PT"/>
    </w:rPr>
  </w:style>
  <w:style w:type="paragraph" w:styleId="Recuodecorpodetexto">
    <w:name w:val="Body Text Indent"/>
    <w:basedOn w:val="Normal"/>
    <w:semiHidden/>
    <w:pPr>
      <w:spacing w:after="120"/>
      <w:ind w:left="283"/>
    </w:pPr>
  </w:style>
  <w:style w:type="paragraph" w:styleId="Primeirorecuodecorpodetexto2">
    <w:name w:val="Body Text First Indent 2"/>
    <w:basedOn w:val="Recuodecorpodetexto"/>
    <w:semiHidden/>
    <w:pPr>
      <w:ind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08"/>
    </w:pPr>
  </w:style>
  <w:style w:type="paragraph" w:styleId="Remetente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paragraph" w:customStyle="1" w:styleId="Cdigo-exemplo">
    <w:name w:val="Código-exemplo"/>
    <w:basedOn w:val="Normal"/>
    <w:pPr>
      <w:keepNext/>
      <w:keepLines/>
      <w:jc w:val="both"/>
    </w:pPr>
    <w:rPr>
      <w:rFonts w:ascii="Courier New" w:hAnsi="Courier New"/>
      <w:sz w:val="18"/>
      <w:szCs w:val="20"/>
      <w:lang w:val="pt-BR"/>
    </w:rPr>
  </w:style>
  <w:style w:type="paragraph" w:customStyle="1" w:styleId="Cdigo">
    <w:name w:val="Código"/>
    <w:basedOn w:val="Cdigo-exemplo"/>
    <w:pPr>
      <w:snapToGrid w:val="0"/>
      <w:jc w:val="left"/>
    </w:pPr>
    <w:rPr>
      <w:sz w:val="22"/>
    </w:rPr>
  </w:style>
  <w:style w:type="character" w:styleId="Refdecomentrio">
    <w:name w:val="annotation reference"/>
    <w:uiPriority w:val="99"/>
    <w:semiHidden/>
    <w:unhideWhenUsed/>
    <w:rsid w:val="0082452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452A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82452A"/>
    <w:rPr>
      <w:lang w:val="pt-PT"/>
    </w:rPr>
  </w:style>
  <w:style w:type="character" w:customStyle="1" w:styleId="AssuntodocomentrioChar">
    <w:name w:val="Assunto do comentário Char"/>
    <w:link w:val="Assuntodocomentrio"/>
    <w:uiPriority w:val="99"/>
    <w:semiHidden/>
    <w:rsid w:val="0082452A"/>
    <w:rPr>
      <w:b/>
      <w:bCs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7E9A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1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DD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7C4F-AF70-4395-B92F-5ECEAEC1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DDSw</Template>
  <TotalTime>2</TotalTime>
  <Pages>1</Pages>
  <Words>2842</Words>
  <Characters>15353</Characters>
  <Application>Microsoft Office Word</Application>
  <DocSecurity>0</DocSecurity>
  <Lines>127</Lines>
  <Paragraphs>36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>Descrição do Desenho do Software</vt:lpstr>
      <vt:lpstr>Descrição do Desenho do Software</vt:lpstr>
      <vt:lpstr>Aprovação</vt:lpstr>
      <vt:lpstr>Versões revisadas anteriores</vt:lpstr>
      <vt:lpstr>Descrição do Desenho do Software Merci 1.0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Desenho externo</vt:lpstr>
      <vt:lpstr>        Aspectos gerais de processo</vt:lpstr>
      <vt:lpstr>        Aspectos gerais do produto</vt:lpstr>
      <vt:lpstr>        Componentes das interfaces de usuário</vt:lpstr>
      <vt:lpstr>        Funções do produto</vt:lpstr>
      <vt:lpstr>    Desenho interno</vt:lpstr>
      <vt:lpstr>        Estratégias de arquitetura</vt:lpstr>
      <vt:lpstr>        Diagramas</vt:lpstr>
      <vt:lpstr>    Plano das liberações</vt:lpstr>
      <vt:lpstr>        Lista das liberações</vt:lpstr>
      <vt:lpstr>        Especificações das liberações</vt:lpstr>
      <vt:lpstr>    Anexos</vt:lpstr>
      <vt:lpstr>        Listagens do Modelo de Desenho</vt:lpstr>
    </vt:vector>
  </TitlesOfParts>
  <Manager>Sócrates Botelho</Manager>
  <Company>United Hackers Informática</Company>
  <LinksUpToDate>false</LinksUpToDate>
  <CharactersWithSpaces>18159</CharactersWithSpaces>
  <SharedDoc>false</SharedDoc>
  <HLinks>
    <vt:vector size="150" baseType="variant"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_Toc68895985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_Toc68895984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_Toc68895983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_Toc68895982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_Toc68895981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_Toc68895980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_Toc68895979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_Toc68895978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_Toc68895977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_Toc68895976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_Toc68895975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_Toc68895974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_Toc68895973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_Toc68895972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_Toc68895971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_Toc68895970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_Toc68895969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_Toc68895968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_Toc68895967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_Toc68895966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_Toc68895965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_Toc68895964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_Toc68895963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_Toc68895962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_Toc68895961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Desenho do Software</dc:title>
  <dc:subject>Merci 1.0</dc:subject>
  <dc:creator>João Limão</dc:creator>
  <cp:keywords/>
  <dc:description>Exemplo de uso do gabarito para Descrição de Desenho de Software do Praxis 2.0.</dc:description>
  <cp:lastModifiedBy>Luis A. Santos</cp:lastModifiedBy>
  <cp:revision>4</cp:revision>
  <cp:lastPrinted>2021-06-03T01:58:00Z</cp:lastPrinted>
  <dcterms:created xsi:type="dcterms:W3CDTF">2021-06-03T01:56:00Z</dcterms:created>
  <dcterms:modified xsi:type="dcterms:W3CDTF">2021-06-03T01:58:00Z</dcterms:modified>
</cp:coreProperties>
</file>